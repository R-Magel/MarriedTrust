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43C33" w14:textId="7BFCD637" w:rsidR="00191AE3" w:rsidRDefault="00F1501A" w:rsidP="00D53877">
      <w:pPr>
        <w:pStyle w:val="DocumentTitle"/>
      </w:pPr>
      <w:r>
        <w:t xml:space="preserve">Health Care Power of Attorney and </w:t>
      </w:r>
      <w:r>
        <w:br/>
        <w:t xml:space="preserve">Mental Health Power of Attorney </w:t>
      </w:r>
      <w:r>
        <w:rPr>
          <w:b w:val="0"/>
          <w:bCs/>
        </w:rPr>
        <w:br/>
      </w:r>
      <w:r>
        <w:t xml:space="preserve">of </w:t>
      </w:r>
      <w:r>
        <w:rPr>
          <w:b w:val="0"/>
          <w:bCs/>
        </w:rPr>
        <w:br/>
      </w:r>
      <w:proofErr w:type="gramStart"/>
      <w:r w:rsidR="00BA2229">
        <w:t xml:space="preserve">{{ </w:t>
      </w:r>
      <w:r w:rsidR="00DA67B7">
        <w:t>spouse</w:t>
      </w:r>
      <w:r w:rsidR="00BA2229">
        <w:t>.name</w:t>
      </w:r>
      <w:proofErr w:type="gramEnd"/>
      <w:r w:rsidR="00BA2229">
        <w:t xml:space="preserve"> }}</w:t>
      </w:r>
    </w:p>
    <w:p w14:paraId="1BB63025" w14:textId="2D14B35D" w:rsidR="00191AE3" w:rsidRDefault="00F1501A">
      <w:pPr>
        <w:pStyle w:val="TextHeading2"/>
      </w:pPr>
      <w:r>
        <w:t xml:space="preserve">I, </w:t>
      </w:r>
      <w:proofErr w:type="gramStart"/>
      <w:r w:rsidR="00BA2229">
        <w:t xml:space="preserve">{{ </w:t>
      </w:r>
      <w:r w:rsidR="00DA67B7">
        <w:t>spouse</w:t>
      </w:r>
      <w:r w:rsidR="00BA2229">
        <w:t>.name</w:t>
      </w:r>
      <w:proofErr w:type="gramEnd"/>
      <w:r w:rsidR="00BA2229">
        <w:t xml:space="preserve"> }}</w:t>
      </w:r>
      <w:r>
        <w:t>, the principal, an adult of sound mind, execute this Health Care Power of Attorney under ARS §36-3221 and Mental Health Power of Attorney under ARS §36-3281, freely and voluntarily, with an understanding of its purposes and consequences.  I intend my statements to constitute clear and convincing evidence of my wishes concerning medical and mental health treatment.</w:t>
      </w:r>
    </w:p>
    <w:p w14:paraId="3761B716" w14:textId="77777777" w:rsidR="00191AE3" w:rsidRDefault="00191AE3">
      <w:pPr>
        <w:pStyle w:val="TextHeading2"/>
        <w:spacing w:before="0" w:after="0"/>
        <w:rPr>
          <w:szCs w:val="24"/>
        </w:rPr>
      </w:pPr>
    </w:p>
    <w:p w14:paraId="3AB990F2" w14:textId="77777777" w:rsidR="00191AE3" w:rsidRDefault="00F1501A" w:rsidP="00D53877">
      <w:pPr>
        <w:pStyle w:val="Heading1"/>
      </w:pPr>
      <w:r>
        <w:br/>
        <w:t>Recitals</w:t>
      </w:r>
    </w:p>
    <w:p w14:paraId="7BFA7877" w14:textId="77777777" w:rsidR="00191AE3" w:rsidRDefault="00F1501A" w:rsidP="00D53877">
      <w:pPr>
        <w:pStyle w:val="Heading2"/>
      </w:pPr>
      <w:r>
        <w:t>Designation of Healthcare Agent</w:t>
      </w:r>
    </w:p>
    <w:p w14:paraId="1DEFE4C8" w14:textId="58E57D83" w:rsidR="00434AE7" w:rsidRDefault="00434AE7" w:rsidP="00434AE7">
      <w:pPr>
        <w:pStyle w:val="TextHeading2"/>
      </w:pPr>
      <w:bookmarkStart w:id="0" w:name="_Hlk200098085"/>
      <w:r>
        <w:t xml:space="preserve">{%p if </w:t>
      </w:r>
      <w:proofErr w:type="spellStart"/>
      <w:r>
        <w:t>hc_number_s</w:t>
      </w:r>
      <w:proofErr w:type="spellEnd"/>
      <w:r>
        <w:t xml:space="preserve"> == 1 %}</w:t>
      </w:r>
    </w:p>
    <w:p w14:paraId="17287E90" w14:textId="6B6EAAC4" w:rsidR="00434AE7" w:rsidRDefault="00434AE7" w:rsidP="00434AE7">
      <w:pPr>
        <w:pStyle w:val="TextHeading2"/>
        <w:rPr>
          <w:color w:val="000000"/>
        </w:rPr>
      </w:pPr>
      <w:r>
        <w:t xml:space="preserve">I designate </w:t>
      </w:r>
      <w:proofErr w:type="gramStart"/>
      <w:r w:rsidR="00EA1688">
        <w:t xml:space="preserve">{{ </w:t>
      </w:r>
      <w:proofErr w:type="spellStart"/>
      <w:r w:rsidR="00EA1688">
        <w:t>hcpoagentsspouse</w:t>
      </w:r>
      <w:proofErr w:type="spellEnd"/>
      <w:proofErr w:type="gramEnd"/>
      <w:r w:rsidR="00EA1688">
        <w:t>[0].</w:t>
      </w:r>
      <w:proofErr w:type="gramStart"/>
      <w:r w:rsidR="00EA1688">
        <w:t>name }</w:t>
      </w:r>
      <w:proofErr w:type="gramEnd"/>
      <w:r w:rsidR="00EA1688">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078C0CBE" w14:textId="03CAEA9E" w:rsidR="00434AE7" w:rsidRDefault="00434AE7" w:rsidP="00434AE7">
      <w:pPr>
        <w:pStyle w:val="TextHeading2"/>
        <w:rPr>
          <w:color w:val="000000"/>
        </w:rPr>
      </w:pPr>
      <w:r>
        <w:rPr>
          <w:color w:val="000000"/>
        </w:rPr>
        <w:t xml:space="preserve">{%p </w:t>
      </w:r>
      <w:proofErr w:type="spellStart"/>
      <w:r>
        <w:rPr>
          <w:color w:val="000000"/>
        </w:rPr>
        <w:t>elif</w:t>
      </w:r>
      <w:proofErr w:type="spellEnd"/>
      <w:r>
        <w:rPr>
          <w:color w:val="000000"/>
        </w:rPr>
        <w:t xml:space="preserve"> </w:t>
      </w:r>
      <w:proofErr w:type="spellStart"/>
      <w:r>
        <w:rPr>
          <w:color w:val="000000"/>
        </w:rPr>
        <w:t>hc_number_s</w:t>
      </w:r>
      <w:proofErr w:type="spellEnd"/>
      <w:r>
        <w:rPr>
          <w:color w:val="000000"/>
        </w:rPr>
        <w:t xml:space="preserve"> == 2 %}</w:t>
      </w:r>
    </w:p>
    <w:p w14:paraId="22D191DE" w14:textId="6D511AEC" w:rsidR="00434AE7" w:rsidRDefault="00434AE7" w:rsidP="00434AE7">
      <w:pPr>
        <w:pStyle w:val="TextHeading2"/>
        <w:rPr>
          <w:color w:val="000000"/>
        </w:rPr>
      </w:pPr>
      <w:r>
        <w:t xml:space="preserve">I designate </w:t>
      </w:r>
      <w:proofErr w:type="gramStart"/>
      <w:r w:rsidR="00EA1688">
        <w:t xml:space="preserve">{{ </w:t>
      </w:r>
      <w:proofErr w:type="spellStart"/>
      <w:r w:rsidR="00EA1688">
        <w:t>hcpoagentsspouse</w:t>
      </w:r>
      <w:proofErr w:type="spellEnd"/>
      <w:proofErr w:type="gramEnd"/>
      <w:r w:rsidR="00EA1688">
        <w:t>[0].</w:t>
      </w:r>
      <w:proofErr w:type="gramStart"/>
      <w:r w:rsidR="00EA1688">
        <w:t>name }</w:t>
      </w:r>
      <w:proofErr w:type="gramEnd"/>
      <w:r w:rsidR="00EA1688">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5CD5B801" w14:textId="596ADD3E" w:rsidR="00434AE7" w:rsidRDefault="00434AE7" w:rsidP="00434AE7">
      <w:pPr>
        <w:pStyle w:val="TextHeading2"/>
      </w:pPr>
      <w:r>
        <w:rPr>
          <w:color w:val="000000"/>
        </w:rPr>
        <w:t xml:space="preserve">If </w:t>
      </w:r>
      <w:proofErr w:type="gramStart"/>
      <w:r w:rsidR="00EA1688">
        <w:rPr>
          <w:color w:val="000000"/>
        </w:rPr>
        <w:t xml:space="preserve">{{ </w:t>
      </w:r>
      <w:proofErr w:type="spellStart"/>
      <w:r w:rsidR="00EA1688">
        <w:rPr>
          <w:color w:val="000000"/>
        </w:rPr>
        <w:t>hcpoagentsspouse</w:t>
      </w:r>
      <w:proofErr w:type="spellEnd"/>
      <w:proofErr w:type="gramEnd"/>
      <w:r w:rsidR="00EA1688">
        <w:rPr>
          <w:color w:val="000000"/>
        </w:rPr>
        <w:t>[0].</w:t>
      </w:r>
      <w:proofErr w:type="gramStart"/>
      <w:r w:rsidR="00EA1688">
        <w:rPr>
          <w:color w:val="000000"/>
        </w:rPr>
        <w:t>name }</w:t>
      </w:r>
      <w:proofErr w:type="gramEnd"/>
      <w:r w:rsidR="00EA1688">
        <w:rPr>
          <w:color w:val="000000"/>
        </w:rPr>
        <w:t>}</w:t>
      </w:r>
      <w:r>
        <w:rPr>
          <w:color w:val="000000"/>
        </w:rPr>
        <w:t xml:space="preserve"> is unwilling or unable to serve, I designate </w:t>
      </w:r>
      <w:bookmarkStart w:id="1" w:name="_Hlk200100338"/>
      <w:proofErr w:type="gramStart"/>
      <w:r>
        <w:rPr>
          <w:color w:val="000000"/>
        </w:rPr>
        <w:t xml:space="preserve">{{ </w:t>
      </w:r>
      <w:proofErr w:type="spellStart"/>
      <w:r>
        <w:rPr>
          <w:color w:val="000000"/>
        </w:rPr>
        <w:t>hcpoagentsspouse</w:t>
      </w:r>
      <w:proofErr w:type="spellEnd"/>
      <w:proofErr w:type="gramEnd"/>
      <w:r>
        <w:rPr>
          <w:color w:val="000000"/>
        </w:rPr>
        <w:t>[1].</w:t>
      </w:r>
      <w:proofErr w:type="gramStart"/>
      <w:r>
        <w:rPr>
          <w:color w:val="000000"/>
        </w:rPr>
        <w:t>name }</w:t>
      </w:r>
      <w:proofErr w:type="gramEnd"/>
      <w:r>
        <w:rPr>
          <w:color w:val="000000"/>
        </w:rPr>
        <w:t xml:space="preserve">} </w:t>
      </w:r>
      <w:bookmarkEnd w:id="1"/>
      <w:r>
        <w:rPr>
          <w:color w:val="000000"/>
        </w:rPr>
        <w:t>as alternate Healthcare Agent</w:t>
      </w:r>
      <w:r>
        <w:t>s to exercise the powers and discretions set forth in this instrument.</w:t>
      </w:r>
    </w:p>
    <w:p w14:paraId="0E00EDB6" w14:textId="77777777" w:rsidR="00434AE7" w:rsidRDefault="00434AE7" w:rsidP="00434AE7">
      <w:pPr>
        <w:pStyle w:val="TextHeading2"/>
      </w:pPr>
      <w:r>
        <w:t>{%p else %}</w:t>
      </w:r>
    </w:p>
    <w:p w14:paraId="54AC0F72" w14:textId="497CD5F4" w:rsidR="00434AE7" w:rsidRDefault="00434AE7" w:rsidP="00434AE7">
      <w:pPr>
        <w:pStyle w:val="TextHeading2"/>
        <w:rPr>
          <w:color w:val="000000"/>
        </w:rPr>
      </w:pPr>
      <w:r>
        <w:t xml:space="preserve">I designate </w:t>
      </w:r>
      <w:proofErr w:type="gramStart"/>
      <w:r w:rsidR="00EA1688">
        <w:t xml:space="preserve">{{ </w:t>
      </w:r>
      <w:proofErr w:type="spellStart"/>
      <w:r w:rsidR="00EA1688">
        <w:t>hcpoagentsspouse</w:t>
      </w:r>
      <w:proofErr w:type="spellEnd"/>
      <w:proofErr w:type="gramEnd"/>
      <w:r w:rsidR="00EA1688">
        <w:t>[0].</w:t>
      </w:r>
      <w:proofErr w:type="gramStart"/>
      <w:r w:rsidR="00EA1688">
        <w:t>name }</w:t>
      </w:r>
      <w:proofErr w:type="gramEnd"/>
      <w:r w:rsidR="00EA1688">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67D96852" w14:textId="1BAE92F5" w:rsidR="00434AE7" w:rsidRDefault="00434AE7" w:rsidP="00434AE7">
      <w:pPr>
        <w:pStyle w:val="TextHeading2"/>
      </w:pPr>
      <w:r>
        <w:rPr>
          <w:color w:val="000000"/>
        </w:rPr>
        <w:t xml:space="preserve">If </w:t>
      </w:r>
      <w:proofErr w:type="gramStart"/>
      <w:r w:rsidR="00EA1688">
        <w:rPr>
          <w:color w:val="000000"/>
        </w:rPr>
        <w:t xml:space="preserve">{{ </w:t>
      </w:r>
      <w:proofErr w:type="spellStart"/>
      <w:r w:rsidR="00EA1688">
        <w:rPr>
          <w:color w:val="000000"/>
        </w:rPr>
        <w:t>hcpoagentsspouse</w:t>
      </w:r>
      <w:proofErr w:type="spellEnd"/>
      <w:proofErr w:type="gramEnd"/>
      <w:r w:rsidR="00EA1688">
        <w:rPr>
          <w:color w:val="000000"/>
        </w:rPr>
        <w:t>[0].</w:t>
      </w:r>
      <w:proofErr w:type="gramStart"/>
      <w:r w:rsidR="00EA1688">
        <w:rPr>
          <w:color w:val="000000"/>
        </w:rPr>
        <w:t>name }</w:t>
      </w:r>
      <w:proofErr w:type="gramEnd"/>
      <w:r w:rsidR="00EA1688">
        <w:rPr>
          <w:color w:val="000000"/>
        </w:rPr>
        <w:t>}</w:t>
      </w:r>
      <w:r>
        <w:rPr>
          <w:color w:val="000000"/>
        </w:rPr>
        <w:t xml:space="preserve"> is unwilling or unable to serve, I designate the individuals in the order listed below as alternate Healthcare Agent</w:t>
      </w:r>
      <w:r>
        <w:t>s to exercise the powers and discretions set forth in this instrument.</w:t>
      </w:r>
    </w:p>
    <w:p w14:paraId="1A83FED0" w14:textId="14C98A92" w:rsidR="00434AE7" w:rsidRDefault="00434AE7" w:rsidP="00434AE7">
      <w:pPr>
        <w:pStyle w:val="TextHeading2"/>
      </w:pPr>
      <w:r>
        <w:lastRenderedPageBreak/>
        <w:t xml:space="preserve">{%p for agent in </w:t>
      </w:r>
      <w:proofErr w:type="spellStart"/>
      <w:r>
        <w:t>add_separators</w:t>
      </w:r>
      <w:proofErr w:type="spellEnd"/>
      <w:r>
        <w:t>(</w:t>
      </w:r>
      <w:proofErr w:type="spellStart"/>
      <w:proofErr w:type="gramStart"/>
      <w:r>
        <w:t>hc</w:t>
      </w:r>
      <w:r w:rsidRPr="00F705DA">
        <w:t>poagents</w:t>
      </w:r>
      <w:r>
        <w:t>spouse</w:t>
      </w:r>
      <w:proofErr w:type="spellEnd"/>
      <w:r>
        <w:t>[</w:t>
      </w:r>
      <w:proofErr w:type="gramEnd"/>
      <w:r>
        <w:t>1:], separator</w:t>
      </w:r>
      <w:proofErr w:type="gramStart"/>
      <w:r>
        <w:t>=‘</w:t>
      </w:r>
      <w:proofErr w:type="gramEnd"/>
      <w:r>
        <w:t xml:space="preserve">, Alternate’, </w:t>
      </w:r>
      <w:proofErr w:type="spellStart"/>
      <w:r>
        <w:t>last_separator</w:t>
      </w:r>
      <w:proofErr w:type="spellEnd"/>
      <w:proofErr w:type="gramStart"/>
      <w:r>
        <w:t>=‘</w:t>
      </w:r>
      <w:proofErr w:type="gramEnd"/>
      <w:r>
        <w:t xml:space="preserve">, Alternate’, </w:t>
      </w:r>
      <w:proofErr w:type="spellStart"/>
      <w:r>
        <w:t>end_mark</w:t>
      </w:r>
      <w:proofErr w:type="spellEnd"/>
      <w:proofErr w:type="gramStart"/>
      <w:r>
        <w:t>=</w:t>
      </w:r>
      <w:r w:rsidRPr="000935F9">
        <w:t>‘</w:t>
      </w:r>
      <w:proofErr w:type="gramEnd"/>
      <w:r>
        <w:t>,</w:t>
      </w:r>
      <w:r w:rsidRPr="000935F9">
        <w:t xml:space="preserve"> Alternate’</w:t>
      </w:r>
      <w:r>
        <w:t>) %}</w:t>
      </w:r>
    </w:p>
    <w:p w14:paraId="54D3300D" w14:textId="77777777" w:rsidR="00434AE7" w:rsidRDefault="00434AE7" w:rsidP="00434AE7">
      <w:pPr>
        <w:pStyle w:val="TextHeading2"/>
        <w:ind w:firstLine="720"/>
      </w:pPr>
      <w:proofErr w:type="gramStart"/>
      <w:r>
        <w:t>{{ agent</w:t>
      </w:r>
      <w:proofErr w:type="gramEnd"/>
      <w:r>
        <w:t xml:space="preserve"> }}</w:t>
      </w:r>
    </w:p>
    <w:p w14:paraId="44E74F4B" w14:textId="77777777" w:rsidR="00434AE7" w:rsidRDefault="00434AE7" w:rsidP="00434AE7">
      <w:pPr>
        <w:pStyle w:val="TextHeading3"/>
        <w:ind w:left="0"/>
      </w:pPr>
      <w:r>
        <w:t xml:space="preserve">{%p </w:t>
      </w:r>
      <w:proofErr w:type="spellStart"/>
      <w:r>
        <w:t>endfor</w:t>
      </w:r>
      <w:proofErr w:type="spellEnd"/>
      <w:r>
        <w:t xml:space="preserve"> %}</w:t>
      </w:r>
    </w:p>
    <w:p w14:paraId="78D9D1A6" w14:textId="77777777" w:rsidR="00434AE7" w:rsidRPr="000A3FF4" w:rsidRDefault="00434AE7" w:rsidP="00434AE7">
      <w:pPr>
        <w:pStyle w:val="TextHeading3"/>
        <w:ind w:left="0"/>
      </w:pPr>
      <w:r>
        <w:t>{%p endif %}</w:t>
      </w:r>
    </w:p>
    <w:bookmarkEnd w:id="0"/>
    <w:p w14:paraId="58F1BDB3" w14:textId="77777777" w:rsidR="00191AE3" w:rsidRDefault="00F1501A" w:rsidP="00D53877">
      <w:pPr>
        <w:pStyle w:val="Heading2"/>
      </w:pPr>
      <w:r>
        <w:t>Duration</w:t>
      </w:r>
    </w:p>
    <w:p w14:paraId="4D0757E4" w14:textId="77777777" w:rsidR="00191AE3" w:rsidRDefault="00F1501A">
      <w:pPr>
        <w:pStyle w:val="TextHeading2"/>
      </w:pPr>
      <w:r>
        <w:t xml:space="preserve">This power of attorney terminates, upon the earlier of my death or its revocation as provided in this instrument, except the HIPAA provisions described in </w:t>
      </w:r>
      <w:r>
        <w:fldChar w:fldCharType="begin"/>
      </w:r>
      <w:r>
        <w:instrText xml:space="preserve"> REF _Ref243441137 \r \h </w:instrText>
      </w:r>
      <w:r>
        <w:fldChar w:fldCharType="separate"/>
      </w:r>
      <w:r w:rsidR="00D53877">
        <w:t>Section 2.04</w:t>
      </w:r>
      <w:r>
        <w:fldChar w:fldCharType="end"/>
      </w:r>
      <w:r>
        <w:t xml:space="preserve"> which continue to be in effect until two years after my death.</w:t>
      </w:r>
    </w:p>
    <w:p w14:paraId="2DC393D4" w14:textId="77777777" w:rsidR="00191AE3" w:rsidRDefault="00F1501A" w:rsidP="00D53877">
      <w:pPr>
        <w:pStyle w:val="Heading2"/>
      </w:pPr>
      <w:r>
        <w:t>General Grant</w:t>
      </w:r>
    </w:p>
    <w:p w14:paraId="430B093A" w14:textId="77777777" w:rsidR="00191AE3" w:rsidRDefault="00F1501A">
      <w:pPr>
        <w:pStyle w:val="TextHeading2"/>
      </w:pPr>
      <w:r>
        <w:t>My Healthcare Agent has authority to do all acts related to my personal care, residential placement, and medical treatment that my Healthcare Agent determines to be appropriate, including but not limited to the items specifically mentioned in this instrument.  If my Healthcare Agent is not available, I intend the following statements to guide decisions about my care and treatment.</w:t>
      </w:r>
    </w:p>
    <w:p w14:paraId="196DCE6A" w14:textId="77777777" w:rsidR="00191AE3" w:rsidRDefault="00F1501A" w:rsidP="00D53877">
      <w:pPr>
        <w:pStyle w:val="Heading2"/>
      </w:pPr>
      <w:r>
        <w:t>Effect on Legal Capacity</w:t>
      </w:r>
    </w:p>
    <w:p w14:paraId="249471E8" w14:textId="77777777" w:rsidR="00191AE3" w:rsidRDefault="00F1501A">
      <w:pPr>
        <w:pStyle w:val="TextHeading2"/>
      </w:pPr>
      <w:r>
        <w:t>A formal adjudication of my incapacity is not required for my Healthcare Agent to exercise the authority granted by me under this instrument.</w:t>
      </w:r>
    </w:p>
    <w:p w14:paraId="6DE28A00" w14:textId="77777777" w:rsidR="00191AE3" w:rsidRDefault="00191AE3">
      <w:pPr>
        <w:pStyle w:val="TextHeading2"/>
      </w:pPr>
    </w:p>
    <w:p w14:paraId="26D50F19" w14:textId="77777777" w:rsidR="00191AE3" w:rsidRDefault="00F1501A" w:rsidP="00D53877">
      <w:pPr>
        <w:pStyle w:val="Heading1"/>
      </w:pPr>
      <w:r>
        <w:br/>
        <w:t>Health and Personal Powers</w:t>
      </w:r>
    </w:p>
    <w:p w14:paraId="56B0F78A" w14:textId="77777777" w:rsidR="00191AE3" w:rsidRDefault="00F1501A" w:rsidP="00D53877">
      <w:pPr>
        <w:pStyle w:val="Heading2"/>
      </w:pPr>
      <w:r>
        <w:t>Instructions Concerning Medical Evaluations and Treatment</w:t>
      </w:r>
    </w:p>
    <w:p w14:paraId="5E155195" w14:textId="77777777" w:rsidR="00191AE3" w:rsidRDefault="00F1501A">
      <w:pPr>
        <w:pStyle w:val="TextHeading2"/>
      </w:pPr>
      <w:r>
        <w:rPr>
          <w:color w:val="000000"/>
        </w:rPr>
        <w:t xml:space="preserve">In exercising the authority granted to my Healthcare Agent, my Healthcare Agent is instructed to discuss with me the specifics of any proposed decision regarding my medical care and treatment if I </w:t>
      </w:r>
      <w:proofErr w:type="gramStart"/>
      <w:r>
        <w:rPr>
          <w:color w:val="000000"/>
        </w:rPr>
        <w:t>am able to</w:t>
      </w:r>
      <w:proofErr w:type="gramEnd"/>
      <w:r>
        <w:rPr>
          <w:color w:val="000000"/>
        </w:rPr>
        <w:t xml:space="preserve"> communicate in any manner however rudimentary, even by blinking my eyes.  My Healthcare Agent is further instructed that if I am unable to give </w:t>
      </w:r>
      <w:proofErr w:type="gramStart"/>
      <w:r>
        <w:rPr>
          <w:color w:val="000000"/>
        </w:rPr>
        <w:t>an informed</w:t>
      </w:r>
      <w:proofErr w:type="gramEnd"/>
      <w:r>
        <w:rPr>
          <w:color w:val="000000"/>
        </w:rPr>
        <w:t xml:space="preserve"> consent to medical treatment, my Healthcare Agent shall give or withhold consent based upon any treatment choices I have expressed while competent, whether under this instrument or otherwise.  If my Healthcare Agent cannot determine the treatment choice I would want </w:t>
      </w:r>
      <w:proofErr w:type="gramStart"/>
      <w:r>
        <w:rPr>
          <w:color w:val="000000"/>
        </w:rPr>
        <w:t>made</w:t>
      </w:r>
      <w:proofErr w:type="gramEnd"/>
      <w:r>
        <w:rPr>
          <w:color w:val="000000"/>
        </w:rPr>
        <w:t xml:space="preserve"> under the circumstances, then I request that my Healthcare </w:t>
      </w:r>
      <w:r>
        <w:rPr>
          <w:color w:val="000000"/>
        </w:rPr>
        <w:lastRenderedPageBreak/>
        <w:t xml:space="preserve">Agent </w:t>
      </w:r>
      <w:proofErr w:type="gramStart"/>
      <w:r>
        <w:rPr>
          <w:color w:val="000000"/>
        </w:rPr>
        <w:t>make</w:t>
      </w:r>
      <w:proofErr w:type="gramEnd"/>
      <w:r>
        <w:rPr>
          <w:color w:val="000000"/>
        </w:rPr>
        <w:t xml:space="preserve"> the choice for me based upon what my Healthcare Agent believes to be in my best interests.  I request that </w:t>
      </w:r>
      <w:r>
        <w:t xml:space="preserve">my Healthcare Agent’s decision be guided by </w:t>
      </w:r>
      <w:proofErr w:type="gramStart"/>
      <w:r>
        <w:t>taking into account</w:t>
      </w:r>
      <w:proofErr w:type="gramEnd"/>
      <w:r>
        <w:t>:</w:t>
      </w:r>
    </w:p>
    <w:p w14:paraId="72E7A2E8" w14:textId="77777777" w:rsidR="00191AE3" w:rsidRDefault="00F1501A">
      <w:pPr>
        <w:pStyle w:val="TextHeading3"/>
      </w:pPr>
      <w:r>
        <w:t xml:space="preserve">The provisions of this </w:t>
      </w:r>
      <w:proofErr w:type="gramStart"/>
      <w:r>
        <w:t>instrument;</w:t>
      </w:r>
      <w:proofErr w:type="gramEnd"/>
    </w:p>
    <w:p w14:paraId="3B61A00F" w14:textId="77777777" w:rsidR="00191AE3" w:rsidRDefault="00F1501A">
      <w:pPr>
        <w:pStyle w:val="TextHeading3"/>
      </w:pPr>
      <w:r>
        <w:t xml:space="preserve">Any preferences that I may previously have expressed on the </w:t>
      </w:r>
      <w:proofErr w:type="gramStart"/>
      <w:r>
        <w:t>subject;</w:t>
      </w:r>
      <w:proofErr w:type="gramEnd"/>
    </w:p>
    <w:p w14:paraId="2B462A01" w14:textId="77777777" w:rsidR="00191AE3" w:rsidRDefault="00F1501A">
      <w:pPr>
        <w:pStyle w:val="TextHeading3"/>
      </w:pPr>
      <w:r>
        <w:t>What my Healthcare Agent believes I would want done in the circumstances if I were able to express myself; and</w:t>
      </w:r>
    </w:p>
    <w:p w14:paraId="3DC637F0" w14:textId="77777777" w:rsidR="00191AE3" w:rsidRDefault="00F1501A">
      <w:pPr>
        <w:pStyle w:val="TextHeading3"/>
        <w:rPr>
          <w:color w:val="000000"/>
        </w:rPr>
      </w:pPr>
      <w:r>
        <w:t>Any information given to my Healthcare Agent by the physicians treating me as to my medical diagnosis and prognosis and the intrusiveness, pain, risks, and side effects of the treatment.</w:t>
      </w:r>
    </w:p>
    <w:p w14:paraId="785CC847" w14:textId="14CC208E" w:rsidR="00191AE3" w:rsidRDefault="00F1501A">
      <w:pPr>
        <w:pStyle w:val="TextHeading2"/>
      </w:pPr>
      <w:r>
        <w:t xml:space="preserve">I want to leave my family, friends and </w:t>
      </w:r>
      <w:proofErr w:type="gramStart"/>
      <w:r>
        <w:t>persons</w:t>
      </w:r>
      <w:proofErr w:type="gramEnd"/>
      <w:r>
        <w:t xml:space="preserve"> who care about me with assurances of my love, and without the burdens of guilt or conflict.  My </w:t>
      </w:r>
      <w:proofErr w:type="gramStart"/>
      <w:r>
        <w:t>purposes</w:t>
      </w:r>
      <w:proofErr w:type="gramEnd"/>
      <w:r>
        <w:t xml:space="preserve">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but is not limited to, decisions concerning artificial life support, medical treatment, surgery and other medical procedures; artificial nourishment and hydration; resuscitation decisions (including Do Not Resuscitate [</w:t>
      </w:r>
      <w:proofErr w:type="spellStart"/>
      <w:r>
        <w:t>DNR</w:t>
      </w:r>
      <w:proofErr w:type="spellEnd"/>
      <w:r>
        <w:t>] orders and CPR directives); amputation of my limbs; blood transfusions; experimental drugs and medical procedures; the administration of pharmaceutical agents; and arrangements for my long</w:t>
      </w:r>
      <w:r w:rsidR="002F3FFF">
        <w:t>-</w:t>
      </w:r>
      <w:r>
        <w:t>term care.</w:t>
      </w:r>
    </w:p>
    <w:p w14:paraId="1A7C40AF" w14:textId="77777777" w:rsidR="00191AE3" w:rsidRDefault="00F1501A">
      <w:pPr>
        <w:pStyle w:val="TextHeading2"/>
      </w:pPr>
      <w:r>
        <w:t>I affirm my belief in the importance and value of my personal dignity, both in living and in dying.</w:t>
      </w:r>
    </w:p>
    <w:p w14:paraId="2BCA3AD7" w14:textId="2C41611F" w:rsidR="00191AE3" w:rsidRDefault="00F1501A" w:rsidP="00D53877">
      <w:pPr>
        <w:pStyle w:val="Heading2"/>
      </w:pPr>
      <w:r>
        <w:t>Long</w:t>
      </w:r>
      <w:r w:rsidR="002F3FFF">
        <w:t>-</w:t>
      </w:r>
      <w:r>
        <w:t>Term or Hospice Care</w:t>
      </w:r>
    </w:p>
    <w:p w14:paraId="0840059A" w14:textId="1EA65DFE" w:rsidR="00191AE3" w:rsidRDefault="00F1501A">
      <w:pPr>
        <w:pStyle w:val="TextHeading2"/>
      </w:pPr>
      <w:r>
        <w:t>My Healthcare Agent is authorized to select a facility for my nursing, convalescent or hospice care and to establish my residence and placement in a secure unit therein if, in my Healthcare Agent’s sole and exclusive discretion, the facility provides the quality of care appropriate for my medical needs and mental condition. For the purposes of arranging or providing long</w:t>
      </w:r>
      <w:r w:rsidR="002F3FFF">
        <w:t>-</w:t>
      </w:r>
      <w:r>
        <w:t>term care, my Healthcare Agent has authority to facilitate my transportation and establish my legal residence within or beyond the state of</w:t>
      </w:r>
      <w:r w:rsidR="00FD62F5">
        <w:t xml:space="preserve"> </w:t>
      </w:r>
      <w:r w:rsidR="0048398A">
        <w:t>Arizona</w:t>
      </w:r>
      <w:r>
        <w:t>.</w:t>
      </w:r>
    </w:p>
    <w:p w14:paraId="1B23A0F7" w14:textId="77777777" w:rsidR="00191AE3" w:rsidRDefault="00F1501A" w:rsidP="00D53877">
      <w:pPr>
        <w:pStyle w:val="Heading2"/>
      </w:pPr>
      <w:r>
        <w:t>Maintain Me in my Residence</w:t>
      </w:r>
    </w:p>
    <w:p w14:paraId="40E2EA2A" w14:textId="77777777" w:rsidR="00191AE3" w:rsidRDefault="00F1501A">
      <w:pPr>
        <w:pStyle w:val="TextHeading2"/>
      </w:pPr>
      <w:r>
        <w:t xml:space="preserve">My Healthcare Agent is authorized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that care, including any equipment that might assist in my care, as is reasonable under the circumstances.  Specifically, I do not want to be </w:t>
      </w:r>
      <w:r>
        <w:lastRenderedPageBreak/>
        <w:t xml:space="preserve">hospitalized or put in a convalescent or similar home </w:t>
      </w:r>
      <w:proofErr w:type="gramStart"/>
      <w:r>
        <w:t>as long as</w:t>
      </w:r>
      <w:proofErr w:type="gramEnd"/>
      <w:r>
        <w:t xml:space="preserve"> it is reasonable to maintain me in my personal residence.</w:t>
      </w:r>
    </w:p>
    <w:p w14:paraId="5C3E1D34" w14:textId="77777777" w:rsidR="00191AE3" w:rsidRDefault="00F1501A" w:rsidP="00D53877">
      <w:pPr>
        <w:pStyle w:val="Heading2"/>
      </w:pPr>
      <w:bookmarkStart w:id="2" w:name="_Ref243441137"/>
      <w:r>
        <w:t>HIPAA Release Authorization</w:t>
      </w:r>
      <w:bookmarkEnd w:id="2"/>
    </w:p>
    <w:p w14:paraId="55F34CD3" w14:textId="77777777" w:rsidR="00191AE3" w:rsidRDefault="00F1501A">
      <w:pPr>
        <w:pStyle w:val="TextHeading2"/>
      </w:pPr>
      <w:r>
        <w:t>I intend for my Healthcare Agent to be treated as I would be with respect to my rights regarding the use and disclosure of my individually identifiable health information or other medical records.  This release authority applies to any information governed by the Health Insurance Portability and Accountability Act of 1996 (aka HIPAA), 42 U.S.C. § 1320d and 45 C.F.R. §§ 160-164 and applies even if that person has not yet been appointed as Healthcare Agent but is next in line to become Healthcare Agent.</w:t>
      </w:r>
    </w:p>
    <w:p w14:paraId="71D71AEF" w14:textId="77777777" w:rsidR="00191AE3" w:rsidRDefault="00F1501A">
      <w:pPr>
        <w:pStyle w:val="TextHeading2"/>
      </w:pPr>
      <w:r>
        <w:t>I authorize any physician, health care professional, dentist, health plan, hospital, clinic, laboratory, pharmacy or other covered health care provider, any insurance company and the Medical Information Bureau Inc. or other health care clearinghouse that has provided treatment or services to me or that has paid for or is seeking payment from me for such services to give, disclose and release to my Healthcare Agent, without restriction all of my individually identifiable health information and medical records regarding any past, present or future medical or mental health condition, to include all information relating to the diagnosis and treatment of mental illness, drug or alcohol abuse, sexually transmitted diseases and HIV/AIDS.</w:t>
      </w:r>
    </w:p>
    <w:p w14:paraId="64312C52" w14:textId="77777777" w:rsidR="00191AE3" w:rsidRDefault="00F1501A">
      <w:pPr>
        <w:pStyle w:val="TextHeading2"/>
      </w:pPr>
      <w:r>
        <w:t xml:space="preserve">The authority given my Healthcare Agent supersedes any prior agreement that I may have made with my health care providers to restrict access to or </w:t>
      </w:r>
      <w:proofErr w:type="gramStart"/>
      <w:r>
        <w:t>disclosure of</w:t>
      </w:r>
      <w:proofErr w:type="gramEnd"/>
      <w:r>
        <w:t xml:space="preserve"> my individually identifiable health information.  The authority given my Healthcare Agent expires two years after my death or if I revoke the authority in writing and deliver it to my health care provider. </w:t>
      </w:r>
    </w:p>
    <w:p w14:paraId="4D7E3C66" w14:textId="77777777" w:rsidR="00191AE3" w:rsidRDefault="00F1501A" w:rsidP="00D53877">
      <w:pPr>
        <w:pStyle w:val="Heading2"/>
      </w:pPr>
      <w:r>
        <w:t>Medical Information and Medical Records</w:t>
      </w:r>
    </w:p>
    <w:p w14:paraId="7EE0037F" w14:textId="77777777" w:rsidR="00191AE3" w:rsidRDefault="00F1501A">
      <w:pPr>
        <w:pStyle w:val="TextHeading2"/>
      </w:pPr>
      <w:r>
        <w:t xml:space="preserve">Acting on my behalf, my Healthcare Agent may have access to all of my medical information and photocopies of my medical records from my health care providers including, but not limited to,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may admit or transfer me to such hospitals, hospices, or treatment facilities as my Healthcare Agent determines to be in my best interests.  </w:t>
      </w:r>
    </w:p>
    <w:p w14:paraId="72F3154C" w14:textId="77777777" w:rsidR="00191AE3" w:rsidRDefault="00F1501A">
      <w:pPr>
        <w:pStyle w:val="TextHeading2"/>
      </w:pPr>
      <w:proofErr w:type="gramStart"/>
      <w:r>
        <w:t>In order for</w:t>
      </w:r>
      <w:proofErr w:type="gramEnd"/>
      <w:r>
        <w:t xml:space="preserve"> my Healthcare Agent to fulfill his or her duties, my </w:t>
      </w:r>
      <w:proofErr w:type="gramStart"/>
      <w:r>
        <w:t>treating</w:t>
      </w:r>
      <w:proofErr w:type="gramEnd"/>
      <w:r>
        <w:t xml:space="preserve"> physician or hospital is to discuss with my Healthcare Agent my medical condition and to disclose all medical records.</w:t>
      </w:r>
    </w:p>
    <w:p w14:paraId="7284EFAE" w14:textId="77777777" w:rsidR="00191AE3" w:rsidRDefault="00F1501A" w:rsidP="00D53877">
      <w:pPr>
        <w:pStyle w:val="Heading2"/>
      </w:pPr>
      <w:proofErr w:type="gramStart"/>
      <w:r>
        <w:lastRenderedPageBreak/>
        <w:t>Employ</w:t>
      </w:r>
      <w:proofErr w:type="gramEnd"/>
      <w:r>
        <w:t xml:space="preserve"> and Discharge Health Care Personnel</w:t>
      </w:r>
    </w:p>
    <w:p w14:paraId="70EBD5C7" w14:textId="77777777" w:rsidR="00191AE3" w:rsidRDefault="00F1501A">
      <w:pPr>
        <w:pStyle w:val="TextHeading2"/>
      </w:pPr>
      <w:r>
        <w:t xml:space="preserve">My Healthcare Agent may employ and discharge medical personnel including physicians, psychiatrists, dentists, nurses, and therapists as my Healthcare Agent determines necessary for my physical, mental and emotional well-being, and </w:t>
      </w:r>
      <w:proofErr w:type="gramStart"/>
      <w:r>
        <w:t>to direct</w:t>
      </w:r>
      <w:proofErr w:type="gramEnd"/>
      <w:r>
        <w:t xml:space="preserve"> my Trustee or my Agent under </w:t>
      </w:r>
      <w:proofErr w:type="gramStart"/>
      <w:r>
        <w:t>a financial</w:t>
      </w:r>
      <w:proofErr w:type="gramEnd"/>
      <w:r>
        <w:t xml:space="preserve"> power of attorney to pay them or any of them, reasonable compensation.</w:t>
      </w:r>
    </w:p>
    <w:p w14:paraId="22751EF8" w14:textId="77777777" w:rsidR="00191AE3" w:rsidRDefault="00F1501A" w:rsidP="00D53877">
      <w:pPr>
        <w:pStyle w:val="Heading2"/>
      </w:pPr>
      <w:r>
        <w:t>Pain Relief</w:t>
      </w:r>
    </w:p>
    <w:p w14:paraId="0231C453" w14:textId="77777777" w:rsidR="00191AE3" w:rsidRDefault="00F1501A">
      <w:pPr>
        <w:pStyle w:val="TextHeading2"/>
      </w:pPr>
      <w:r>
        <w:t xml:space="preserve">I want to ensure that my Healthcare Agent and physician protect my comfort and freedom from pain insofar as possible.  I authorize my Healthcare Agent to consent on my behalf to the administration of whatever pain-relieving drugs and surgical </w:t>
      </w:r>
      <w:proofErr w:type="gramStart"/>
      <w:r>
        <w:t>pain relieving</w:t>
      </w:r>
      <w:proofErr w:type="gramEnd"/>
      <w:r>
        <w:t xml:space="preserve"> procedures my Healthcare Agent,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4A45486B" w14:textId="77777777" w:rsidR="00191AE3" w:rsidRDefault="00F1501A" w:rsidP="00D53877">
      <w:pPr>
        <w:pStyle w:val="Heading2"/>
      </w:pPr>
      <w:r>
        <w:t>Grant Releases</w:t>
      </w:r>
    </w:p>
    <w:p w14:paraId="5EF8076A" w14:textId="77777777" w:rsidR="00191AE3" w:rsidRDefault="00F1501A">
      <w:pPr>
        <w:pStyle w:val="TextHeading2"/>
      </w:pPr>
      <w:r>
        <w:t>My Healthcare Agent may grant, in conjunction with any instructions given under this instrument, releases to hospital staff, physicians, nurses and other medical and hospital administrative personnel who act in reliance on instructions given by my Healthcare Agent or who render written opinions to my Healthcare Agent in connection with any matter described in this instrument from all liability for damages suffered or to be suffered by me; and to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6C41567B" w14:textId="77777777" w:rsidR="00191AE3" w:rsidRDefault="00F1501A" w:rsidP="00D53877">
      <w:pPr>
        <w:pStyle w:val="Heading2"/>
      </w:pPr>
      <w:r>
        <w:t>Living Will</w:t>
      </w:r>
    </w:p>
    <w:p w14:paraId="219F98E2" w14:textId="636CF3B9" w:rsidR="00191AE3" w:rsidRDefault="00F1501A">
      <w:pPr>
        <w:pStyle w:val="TextHeading2"/>
      </w:pPr>
      <w:r>
        <w:t xml:space="preserve">I have executed a living will declaration under the laws of the state of </w:t>
      </w:r>
      <w:r w:rsidR="0048398A">
        <w:t>Arizona</w:t>
      </w:r>
      <w:r>
        <w:t>.  My Living Will prevails over any contrary provision in this Health Care Power of Attorney.</w:t>
      </w:r>
    </w:p>
    <w:p w14:paraId="02B8D4AC" w14:textId="77777777" w:rsidR="00191AE3" w:rsidRDefault="00F1501A">
      <w:pPr>
        <w:pStyle w:val="TextHeading2"/>
      </w:pPr>
      <w:r>
        <w:t>If I become unconscious or incompetent in a state where my living will declaration or this Health Care Power of Attorney is not honored, I authorize my Healthcare Agent to transport me or arrange for my transportation to a jurisdiction where my medical directives will be enforceable.</w:t>
      </w:r>
    </w:p>
    <w:p w14:paraId="07C3714D" w14:textId="77777777" w:rsidR="00191AE3" w:rsidRDefault="00191AE3">
      <w:pPr>
        <w:pStyle w:val="TextHeading2"/>
      </w:pPr>
    </w:p>
    <w:p w14:paraId="6FDE4DE5" w14:textId="77777777" w:rsidR="00191AE3" w:rsidRDefault="00F1501A" w:rsidP="00D53877">
      <w:pPr>
        <w:pStyle w:val="Heading1"/>
      </w:pPr>
      <w:r>
        <w:rPr>
          <w:bCs/>
        </w:rPr>
        <w:lastRenderedPageBreak/>
        <w:br/>
        <w:t>Mental Health Power of Attorney</w:t>
      </w:r>
    </w:p>
    <w:p w14:paraId="3E5F407F" w14:textId="311BEF15" w:rsidR="00191AE3" w:rsidRDefault="00F1501A">
      <w:pPr>
        <w:pStyle w:val="TextHeading2"/>
      </w:pPr>
      <w:r>
        <w:rPr>
          <w:color w:val="000000"/>
        </w:rPr>
        <w:t xml:space="preserve">I, </w:t>
      </w:r>
      <w:proofErr w:type="gramStart"/>
      <w:r w:rsidR="00367D00">
        <w:t xml:space="preserve">{{ </w:t>
      </w:r>
      <w:r w:rsidR="00DA67B7">
        <w:t>spouse</w:t>
      </w:r>
      <w:r w:rsidR="00367D00">
        <w:t>.name</w:t>
      </w:r>
      <w:proofErr w:type="gramEnd"/>
      <w:r w:rsidR="00367D00">
        <w:t xml:space="preserve"> }}</w:t>
      </w:r>
      <w:r>
        <w:t xml:space="preserve">, the principal, being an adult of sound mind, voluntarily make this declaration for mental treatment.  I want this declaration to be followed if I am incapable, as defined in ARS §36-3281.  </w:t>
      </w:r>
    </w:p>
    <w:p w14:paraId="673A0B7F" w14:textId="77777777" w:rsidR="00191AE3" w:rsidRDefault="00F1501A" w:rsidP="00D53877">
      <w:pPr>
        <w:pStyle w:val="Heading2"/>
      </w:pPr>
      <w:r>
        <w:t>Designation of Mental Health Care Agent</w:t>
      </w:r>
    </w:p>
    <w:p w14:paraId="38D7EC4A" w14:textId="77777777" w:rsidR="00191AE3" w:rsidRDefault="00F1501A">
      <w:pPr>
        <w:pStyle w:val="TextHeading2"/>
      </w:pPr>
      <w:r>
        <w:t xml:space="preserve">I designate my Healthcare Agent under my Health Care Power of Attorney to also serve as my Agent for all matters relating to my mental health care including, without limitation, full power to give or refuse consent to all medical care related to my mental health condition.  </w:t>
      </w:r>
    </w:p>
    <w:p w14:paraId="4E90B4F7" w14:textId="77777777" w:rsidR="00191AE3" w:rsidRDefault="00F1501A" w:rsidP="00D53877">
      <w:pPr>
        <w:pStyle w:val="Heading2"/>
      </w:pPr>
      <w:r>
        <w:t>Powers Granted to Agent</w:t>
      </w:r>
    </w:p>
    <w:p w14:paraId="207B38A8" w14:textId="77777777" w:rsidR="00191AE3" w:rsidRDefault="00F1501A">
      <w:pPr>
        <w:pStyle w:val="TextHeading2"/>
      </w:pPr>
      <w:r>
        <w:t>I authorize my Agent to make all decisions on my behalf regarding my mental health if I become incapable of making my own mental health care decisions due to mental illness, injury, disability, or incapacity.  These decisions shall include, but are not limited to, the following:</w:t>
      </w:r>
    </w:p>
    <w:p w14:paraId="32393F1A" w14:textId="77777777" w:rsidR="00191AE3" w:rsidRDefault="00F1501A">
      <w:pPr>
        <w:pStyle w:val="TextHeading3"/>
        <w:rPr>
          <w:color w:val="000000"/>
        </w:rPr>
      </w:pPr>
      <w:r>
        <w:rPr>
          <w:color w:val="000000"/>
        </w:rPr>
        <w:t xml:space="preserve">Receive information regarding the mental health treatment that is proposed for me and to receive, review, and consent to the disclosure of any of my medical records related to that </w:t>
      </w:r>
      <w:proofErr w:type="gramStart"/>
      <w:r>
        <w:rPr>
          <w:color w:val="000000"/>
        </w:rPr>
        <w:t>treatment;</w:t>
      </w:r>
      <w:proofErr w:type="gramEnd"/>
    </w:p>
    <w:p w14:paraId="59369984" w14:textId="77777777" w:rsidR="00191AE3" w:rsidRDefault="00F1501A">
      <w:pPr>
        <w:pStyle w:val="TextHeading3"/>
        <w:rPr>
          <w:color w:val="000000"/>
        </w:rPr>
      </w:pPr>
      <w:r>
        <w:rPr>
          <w:color w:val="000000"/>
        </w:rPr>
        <w:t xml:space="preserve">Arrange for private psychiatric and psychological treatment for </w:t>
      </w:r>
      <w:proofErr w:type="gramStart"/>
      <w:r>
        <w:rPr>
          <w:color w:val="000000"/>
        </w:rPr>
        <w:t>me;</w:t>
      </w:r>
      <w:proofErr w:type="gramEnd"/>
    </w:p>
    <w:p w14:paraId="1EAC4B53" w14:textId="77777777" w:rsidR="00191AE3" w:rsidRDefault="00F1501A">
      <w:pPr>
        <w:pStyle w:val="TextHeading3"/>
        <w:rPr>
          <w:color w:val="000000"/>
        </w:rPr>
      </w:pPr>
      <w:r>
        <w:rPr>
          <w:color w:val="000000"/>
        </w:rPr>
        <w:t xml:space="preserve">Consent to or refuse the administration of any medication recommended by my treating </w:t>
      </w:r>
      <w:proofErr w:type="gramStart"/>
      <w:r>
        <w:rPr>
          <w:color w:val="000000"/>
        </w:rPr>
        <w:t>physician;</w:t>
      </w:r>
      <w:proofErr w:type="gramEnd"/>
    </w:p>
    <w:p w14:paraId="52D277FB" w14:textId="77777777" w:rsidR="00191AE3" w:rsidRDefault="00F1501A">
      <w:pPr>
        <w:pStyle w:val="TextHeading3"/>
      </w:pPr>
      <w:r>
        <w:t>Admit me to an outpatient or inpatient mental health treatment facility, partial psychiatric hospitalization program, or a structured mental treatment facility, referred to as an inpatient psychiatric facility.</w:t>
      </w:r>
    </w:p>
    <w:p w14:paraId="6F51C74D" w14:textId="77777777" w:rsidR="00191AE3" w:rsidRDefault="00F1501A" w:rsidP="00C835AB">
      <w:pPr>
        <w:pStyle w:val="TextHeading3"/>
        <w:jc w:val="left"/>
      </w:pPr>
      <w:r>
        <w:t xml:space="preserve">Principal’s Initials               </w:t>
      </w:r>
      <w:r w:rsidR="00C835AB">
        <w:t xml:space="preserve">      </w:t>
      </w:r>
      <w:r>
        <w:t xml:space="preserve">__________        </w:t>
      </w:r>
      <w:r>
        <w:br/>
        <w:t xml:space="preserve"> Under ARS §36-3282(B)</w:t>
      </w:r>
    </w:p>
    <w:p w14:paraId="2F57BD20" w14:textId="77777777" w:rsidR="00191AE3" w:rsidRDefault="00F1501A">
      <w:pPr>
        <w:pStyle w:val="TextHeading3"/>
      </w:pPr>
      <w:r>
        <w:t>Revoke, modify, withdraw or change consent to the hospitalization, institutionalization or private treatment which I or my Agent may have previously given.</w:t>
      </w:r>
    </w:p>
    <w:p w14:paraId="53FF3AAF" w14:textId="77777777" w:rsidR="00191AE3" w:rsidRDefault="00F1501A">
      <w:pPr>
        <w:pStyle w:val="TextHeading2"/>
      </w:pPr>
      <w:r>
        <w:t xml:space="preserve">I want my Agent to make decisions for my mental health care treatment that are consistent with my wishes as expressed in this document or, if not specifically expressed, as are otherwise known to my Agent.  If my wishes are unknown to my Agent, I want my Agent </w:t>
      </w:r>
      <w:r>
        <w:lastRenderedPageBreak/>
        <w:t xml:space="preserve">to make decisions regarding my mental health care that are consistent with what my Agent in good faith believes to be in my best interests.  </w:t>
      </w:r>
    </w:p>
    <w:p w14:paraId="017B1F0C" w14:textId="77777777" w:rsidR="00191AE3" w:rsidRDefault="00F1501A" w:rsidP="00D53877">
      <w:pPr>
        <w:pStyle w:val="Heading2"/>
      </w:pPr>
      <w:r>
        <w:t>Release of Information</w:t>
      </w:r>
    </w:p>
    <w:p w14:paraId="6B62D02C" w14:textId="77777777" w:rsidR="00191AE3" w:rsidRDefault="00F1501A">
      <w:pPr>
        <w:pStyle w:val="TextHeading2"/>
      </w:pPr>
      <w:r>
        <w:t xml:space="preserve">My Agent shall have the same right as I would to receive information and to review my medical records regarding proposed mental health treatment and to receive, review and consent to the disclosure of medical records relating to that treatment.  </w:t>
      </w:r>
    </w:p>
    <w:p w14:paraId="48D90665" w14:textId="77777777" w:rsidR="00191AE3" w:rsidRDefault="00F1501A" w:rsidP="00D53877">
      <w:pPr>
        <w:pStyle w:val="Heading2"/>
      </w:pPr>
      <w:r>
        <w:t>Release of Personal Liability</w:t>
      </w:r>
    </w:p>
    <w:p w14:paraId="48D730F9" w14:textId="77777777" w:rsidR="00191AE3" w:rsidRDefault="00F1501A">
      <w:pPr>
        <w:pStyle w:val="TextHeading2"/>
      </w:pPr>
      <w:r>
        <w:t>My Agent shall not be subject to criminal or civil liability for decisions made in good faith and pursuant to this Mental Health Care Power of Attorney.</w:t>
      </w:r>
    </w:p>
    <w:p w14:paraId="027EA9F6" w14:textId="77777777" w:rsidR="00191AE3" w:rsidRDefault="00F1501A" w:rsidP="00D53877">
      <w:pPr>
        <w:pStyle w:val="Heading2"/>
      </w:pPr>
      <w:r>
        <w:t>Revocation of Mental Health Care Agent’s Authority</w:t>
      </w:r>
    </w:p>
    <w:p w14:paraId="504AEC40" w14:textId="77777777" w:rsidR="00191AE3" w:rsidRDefault="00F1501A">
      <w:pPr>
        <w:pStyle w:val="TextHeading2"/>
      </w:pPr>
      <w:r>
        <w:t>Unless I have been found to be incapable as defined in A.R.S. §36-3281(D), I reserve the right to revoke my Mental Health Care Agent’s authority orally or in writing.</w:t>
      </w:r>
    </w:p>
    <w:p w14:paraId="655641B2" w14:textId="77777777" w:rsidR="00191AE3" w:rsidRDefault="00191AE3">
      <w:pPr>
        <w:pStyle w:val="TextHeading2"/>
      </w:pPr>
    </w:p>
    <w:p w14:paraId="39233077" w14:textId="77777777" w:rsidR="00191AE3" w:rsidRDefault="00F1501A" w:rsidP="00D53877">
      <w:pPr>
        <w:pStyle w:val="Heading1"/>
      </w:pPr>
      <w:r>
        <w:br/>
        <w:t>Legal and Administrative Powers and Provisions</w:t>
      </w:r>
    </w:p>
    <w:p w14:paraId="1607272A" w14:textId="77777777" w:rsidR="00191AE3" w:rsidRDefault="00F1501A" w:rsidP="00D53877">
      <w:pPr>
        <w:pStyle w:val="Heading2"/>
      </w:pPr>
      <w:r>
        <w:t>Guardian</w:t>
      </w:r>
    </w:p>
    <w:p w14:paraId="2B76393F" w14:textId="77777777" w:rsidR="00191AE3" w:rsidRDefault="00F1501A">
      <w:pPr>
        <w:pStyle w:val="TextHeading2"/>
      </w:pPr>
      <w:r>
        <w:t xml:space="preserve">The authority conferred upon my Healthcare Agent obviates the need for appointment of a guardian.  But if any proceeding </w:t>
      </w:r>
      <w:proofErr w:type="gramStart"/>
      <w:r>
        <w:t>is commenced</w:t>
      </w:r>
      <w:proofErr w:type="gramEnd"/>
      <w:r>
        <w:t xml:space="preserve"> for the appointment of a guardian, I nominate my Healthcare Agent to serve as my guardian, without bond.</w:t>
      </w:r>
    </w:p>
    <w:p w14:paraId="717EE832" w14:textId="77777777" w:rsidR="00191AE3" w:rsidRDefault="00F1501A" w:rsidP="00D53877">
      <w:pPr>
        <w:pStyle w:val="Heading2"/>
      </w:pPr>
      <w:r>
        <w:t>Conflict or Ambiguity</w:t>
      </w:r>
    </w:p>
    <w:p w14:paraId="2C9EBCDA" w14:textId="77777777" w:rsidR="00191AE3" w:rsidRDefault="00F1501A">
      <w:pPr>
        <w:pStyle w:val="TextHeading2"/>
      </w:pPr>
      <w:r>
        <w:t xml:space="preserve">Notwithstanding any other provisions herein, if my health care directives do not make clear what my desires would be in a given situation or if the directions and decisions of my Healthcare Agent appear to be in conflict with my health care directives, then the directions and decisions of my Healthcare Agent shall prevail, and I hereby further direct that my health care providers follow the directions and decisions of my Healthcare Agent.  I have full confidence in my Healthcare </w:t>
      </w:r>
      <w:proofErr w:type="gramStart"/>
      <w:r>
        <w:t>Agent</w:t>
      </w:r>
      <w:proofErr w:type="gramEnd"/>
      <w:r>
        <w:t xml:space="preserve"> and I also know that even where I have set forth my wishes, circumstances may indicate that other decisions should be made. The provisions contained in this instrument are paramount </w:t>
      </w:r>
      <w:proofErr w:type="gramStart"/>
      <w:r>
        <w:t>if and when</w:t>
      </w:r>
      <w:proofErr w:type="gramEnd"/>
      <w:r>
        <w:t xml:space="preserve"> they are inconsistent with any provision contained in any other instrument.</w:t>
      </w:r>
    </w:p>
    <w:p w14:paraId="60BFC63E" w14:textId="77777777" w:rsidR="00191AE3" w:rsidRDefault="00F1501A" w:rsidP="00D53877">
      <w:pPr>
        <w:pStyle w:val="Heading2"/>
      </w:pPr>
      <w:r>
        <w:lastRenderedPageBreak/>
        <w:t>Third-Party Reliance</w:t>
      </w:r>
    </w:p>
    <w:p w14:paraId="38252A91" w14:textId="77777777" w:rsidR="00191AE3" w:rsidRDefault="00F1501A">
      <w:pPr>
        <w:pStyle w:val="TextHeading2"/>
      </w:pPr>
      <w:r>
        <w:t xml:space="preserve">Third parties may accept as binding the instructions and decisions of my Healthcare Agent regarding my medical treatment.  No person or medical facility or institution may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power of attorney, and I agree to be bound by any indemnity </w:t>
      </w:r>
      <w:proofErr w:type="gramStart"/>
      <w:r>
        <w:t>entered into</w:t>
      </w:r>
      <w:proofErr w:type="gramEnd"/>
      <w:r>
        <w:t xml:space="preserve"> by my Healthcare Agent.</w:t>
      </w:r>
    </w:p>
    <w:p w14:paraId="04DEC1B0" w14:textId="77777777" w:rsidR="00191AE3" w:rsidRDefault="00F1501A" w:rsidP="00D53877">
      <w:pPr>
        <w:pStyle w:val="Heading2"/>
      </w:pPr>
      <w:r>
        <w:t>Enforcement by Healthcare Agent</w:t>
      </w:r>
    </w:p>
    <w:p w14:paraId="70B93B93" w14:textId="77777777" w:rsidR="00191AE3" w:rsidRDefault="00F1501A">
      <w:pPr>
        <w:pStyle w:val="TextHeading2"/>
      </w:pPr>
      <w:r>
        <w:t xml:space="preserve">I authorize my Healthcare Agent to </w:t>
      </w:r>
      <w:proofErr w:type="gramStart"/>
      <w:r>
        <w:t>seek</w:t>
      </w:r>
      <w:proofErr w:type="gramEnd"/>
      <w:r>
        <w:t xml:space="preserve"> on my behalf and at my expense:</w:t>
      </w:r>
    </w:p>
    <w:p w14:paraId="0D2F70EA" w14:textId="77777777" w:rsidR="00191AE3" w:rsidRDefault="00F1501A">
      <w:pPr>
        <w:pStyle w:val="TextHeading3"/>
      </w:pPr>
      <w:r>
        <w:t xml:space="preserve">A declaratory judgment from any court of competent jurisdiction interpreting the validity of this instrument or any of the acts authorized by this instrument, but a declaratory judgment is not necessary </w:t>
      </w:r>
      <w:proofErr w:type="gramStart"/>
      <w:r>
        <w:t>in order for</w:t>
      </w:r>
      <w:proofErr w:type="gramEnd"/>
      <w:r>
        <w:t xml:space="preserve"> my Healthcare Agent to perform any act authorized by this instrument; or</w:t>
      </w:r>
    </w:p>
    <w:p w14:paraId="700B73E2" w14:textId="77777777" w:rsidR="00191AE3" w:rsidRDefault="00F1501A">
      <w:pPr>
        <w:pStyle w:val="TextHeading3"/>
      </w:pPr>
      <w:r>
        <w:t>An injunction requiring compliance with my Healthcare Agent’s instructions by any person providing medical or personal care to me; or</w:t>
      </w:r>
    </w:p>
    <w:p w14:paraId="02698BC2" w14:textId="77777777" w:rsidR="00191AE3" w:rsidRDefault="00F1501A">
      <w:pPr>
        <w:pStyle w:val="TextHeading3"/>
      </w:pPr>
      <w:r>
        <w:t>Actual and punitive damages against any person responsible for providing medical or personal care to me who willfully fails or refuses to follow my Healthcare Agent’s instructions.</w:t>
      </w:r>
    </w:p>
    <w:p w14:paraId="26233F42" w14:textId="77777777" w:rsidR="00191AE3" w:rsidRDefault="00F1501A" w:rsidP="00D53877">
      <w:pPr>
        <w:pStyle w:val="Heading2"/>
      </w:pPr>
      <w:r>
        <w:t>Release of Healthcare Agent’s Personal Liability</w:t>
      </w:r>
    </w:p>
    <w:p w14:paraId="313EA025" w14:textId="77777777" w:rsidR="00191AE3" w:rsidRDefault="00F1501A">
      <w:pPr>
        <w:pStyle w:val="TextHeading2"/>
      </w:pPr>
      <w:r>
        <w:t>My Healthcare Agent shall not incur any personal liability to me or my estate arising from the good faith exercise of discretion or performance of acts and duties relating to my medical treatment and personal care.</w:t>
      </w:r>
    </w:p>
    <w:p w14:paraId="4A927BC4" w14:textId="77777777" w:rsidR="00191AE3" w:rsidRDefault="00F1501A" w:rsidP="00D53877">
      <w:pPr>
        <w:pStyle w:val="Heading2"/>
      </w:pPr>
      <w:r>
        <w:t>Reimbursement of Healthcare Agent</w:t>
      </w:r>
    </w:p>
    <w:p w14:paraId="70A2DD40" w14:textId="77777777" w:rsidR="00191AE3" w:rsidRDefault="00F1501A">
      <w:pPr>
        <w:pStyle w:val="TextHeading2"/>
      </w:pPr>
      <w:r>
        <w:t>My Healthcare Agent is entitled to reimbursement for all reasonable expenses arising from the performance of acts and duties relating to my medical treatment and personal care under this instrument.</w:t>
      </w:r>
    </w:p>
    <w:p w14:paraId="330ED24B" w14:textId="77777777" w:rsidR="00191AE3" w:rsidRDefault="00F1501A" w:rsidP="00D53877">
      <w:pPr>
        <w:pStyle w:val="Heading2"/>
      </w:pPr>
      <w:r>
        <w:t>Validity of Copies</w:t>
      </w:r>
    </w:p>
    <w:p w14:paraId="5AA64C67" w14:textId="77777777" w:rsidR="00191AE3" w:rsidRDefault="00F1501A">
      <w:pPr>
        <w:pStyle w:val="TextHeading2"/>
      </w:pPr>
      <w:r>
        <w:t xml:space="preserve">Photocopies (photocopies </w:t>
      </w:r>
      <w:proofErr w:type="gramStart"/>
      <w:r>
        <w:t>include:</w:t>
      </w:r>
      <w:proofErr w:type="gramEnd"/>
      <w:r>
        <w:t xml:space="preserve"> facsimiles and digital or other reproductions, hereafter referred to collectively as “photocopy”) of this instrument may be effective and enforceable </w:t>
      </w:r>
      <w:r>
        <w:lastRenderedPageBreak/>
        <w:t>as originals, and third parties are entitled to rely on photocopies of this instrument for the full force and effect of all stated terms.</w:t>
      </w:r>
    </w:p>
    <w:p w14:paraId="38CDFE5C" w14:textId="77777777" w:rsidR="00191AE3" w:rsidRDefault="00F1501A" w:rsidP="00D53877">
      <w:pPr>
        <w:pStyle w:val="Heading2"/>
      </w:pPr>
      <w:r>
        <w:t>Interstate Enforceability</w:t>
      </w:r>
    </w:p>
    <w:p w14:paraId="51A3DB53" w14:textId="77777777" w:rsidR="00191AE3" w:rsidRDefault="00F1501A">
      <w:pPr>
        <w:pStyle w:val="TextHeading2"/>
      </w:pPr>
      <w:r>
        <w:t>It is my intention that the terms of this instrument be honored in any jurisdiction, regardless of its conformity to that jurisdiction’s technical requirements and legal formalities.</w:t>
      </w:r>
    </w:p>
    <w:p w14:paraId="1621D912" w14:textId="77777777" w:rsidR="00191AE3" w:rsidRDefault="00F1501A" w:rsidP="00D53877">
      <w:pPr>
        <w:pStyle w:val="Heading2"/>
      </w:pPr>
      <w:r>
        <w:t>Amendment and Revocation</w:t>
      </w:r>
    </w:p>
    <w:p w14:paraId="2B9139D1" w14:textId="77777777" w:rsidR="00191AE3" w:rsidRDefault="00F1501A">
      <w:pPr>
        <w:pStyle w:val="TextHeading2"/>
      </w:pPr>
      <w:r>
        <w:t xml:space="preserve">I reserve the right to revoke my Healthcare Agent’s authority orally or in writing; provided, however, I </w:t>
      </w:r>
      <w:proofErr w:type="gramStart"/>
      <w:r>
        <w:t>am able to</w:t>
      </w:r>
      <w:proofErr w:type="gramEnd"/>
      <w:r>
        <w:t xml:space="preserve"> give informed consent.</w:t>
      </w:r>
    </w:p>
    <w:p w14:paraId="7D63DC31" w14:textId="77777777" w:rsidR="00191AE3" w:rsidRDefault="00F1501A" w:rsidP="00D53877">
      <w:pPr>
        <w:pStyle w:val="Heading2"/>
      </w:pPr>
      <w:r>
        <w:t>Revocation of Prior Powers</w:t>
      </w:r>
    </w:p>
    <w:p w14:paraId="7B0338C3" w14:textId="77777777" w:rsidR="00191AE3" w:rsidRDefault="00F1501A">
      <w:pPr>
        <w:pStyle w:val="TextHeading2"/>
      </w:pPr>
      <w:r>
        <w:t xml:space="preserve">Unless otherwise expressly provided herein, this Health Care Power of Attorney expressly supersedes all powers of attorney regarding my health care that I previously may have executed.  Execution of this instrument does not, however, affect any other unrelated powers previously conveyed by me through general or limited powers of attorney, or my living will, which powers and living will </w:t>
      </w:r>
      <w:proofErr w:type="gramStart"/>
      <w:r>
        <w:t>are</w:t>
      </w:r>
      <w:proofErr w:type="gramEnd"/>
      <w:r>
        <w:t xml:space="preserve"> to continue in full force and effect until revoked by me or otherwise terminated.</w:t>
      </w:r>
    </w:p>
    <w:p w14:paraId="45A57F82" w14:textId="77777777" w:rsidR="00191AE3" w:rsidRDefault="00F1501A">
      <w:pPr>
        <w:pStyle w:val="Title"/>
        <w:keepNext/>
        <w:rPr>
          <w:sz w:val="28"/>
          <w:szCs w:val="28"/>
        </w:rPr>
      </w:pPr>
      <w:r>
        <w:rPr>
          <w:sz w:val="28"/>
          <w:szCs w:val="28"/>
        </w:rPr>
        <w:t xml:space="preserve">Execution of this Health Care Power of Attorney and Mental Health Power of Attorney  </w:t>
      </w:r>
    </w:p>
    <w:p w14:paraId="79198301" w14:textId="606004B7" w:rsidR="00191AE3" w:rsidRDefault="00F1501A">
      <w:pPr>
        <w:pStyle w:val="TextHeading2"/>
        <w:keepNext/>
        <w:keepLines/>
      </w:pPr>
      <w:r>
        <w:t xml:space="preserve">I, </w:t>
      </w:r>
      <w:r w:rsidR="00367D00">
        <w:t xml:space="preserve">{{ </w:t>
      </w:r>
      <w:r w:rsidR="00DA67B7">
        <w:t>spouse</w:t>
      </w:r>
      <w:r w:rsidR="00367D00">
        <w:t>.name }}</w:t>
      </w:r>
      <w:r>
        <w:t>, sign my name to this Health Care Power of Attorney and Mental Health Power of Attorney on the date indicated below and being first duly sworn, do declare to the undersigned authority that I sign and execute this instrument as my Health Care Power of Attorney and Mental Health Power of Attorney and that I sign it willingly or willingly direct another to sign for me, that I execute it as my free and voluntary act for the purposes expressed in this Health Care Power of Attorney and Mental Health Power of Attorney and that I am eighteen years of age or older, of sound mind and under no constraint or undue influence.</w:t>
      </w:r>
    </w:p>
    <w:p w14:paraId="62C3A2F7" w14:textId="5ACC4D74" w:rsidR="00191AE3" w:rsidRDefault="00F1501A">
      <w:pPr>
        <w:pStyle w:val="TextHeading2"/>
        <w:keepNext/>
        <w:keepLines/>
        <w:rPr>
          <w:spacing w:val="-3"/>
        </w:rPr>
      </w:pPr>
      <w:r>
        <w:rPr>
          <w:spacing w:val="-3"/>
        </w:rPr>
        <w:t xml:space="preserve">Dated </w:t>
      </w:r>
      <w:r w:rsidR="00144A8A" w:rsidRPr="00144A8A">
        <w:t>__________ ___, 20___</w:t>
      </w:r>
      <w:r w:rsidR="00144A8A">
        <w:t>.</w:t>
      </w:r>
    </w:p>
    <w:p w14:paraId="064FC343" w14:textId="77777777" w:rsidR="00191AE3" w:rsidRDefault="00F1501A">
      <w:pPr>
        <w:keepNext/>
        <w:keepLines/>
        <w:tabs>
          <w:tab w:val="left" w:pos="8640"/>
        </w:tabs>
        <w:spacing w:before="720"/>
        <w:ind w:left="4320"/>
        <w:rPr>
          <w:u w:val="single"/>
        </w:rPr>
      </w:pPr>
      <w:r>
        <w:rPr>
          <w:u w:val="single"/>
        </w:rPr>
        <w:tab/>
      </w:r>
    </w:p>
    <w:p w14:paraId="3D029989" w14:textId="65B8C8FF" w:rsidR="00191AE3" w:rsidRDefault="00367D00">
      <w:pPr>
        <w:tabs>
          <w:tab w:val="center" w:pos="6480"/>
        </w:tabs>
        <w:ind w:left="4320"/>
        <w:rPr>
          <w:color w:val="000000"/>
        </w:rPr>
      </w:pPr>
      <w:proofErr w:type="gramStart"/>
      <w:r>
        <w:rPr>
          <w:color w:val="000000"/>
        </w:rPr>
        <w:t xml:space="preserve">{{ </w:t>
      </w:r>
      <w:r w:rsidR="00DA67B7">
        <w:rPr>
          <w:color w:val="000000"/>
        </w:rPr>
        <w:t>spouse</w:t>
      </w:r>
      <w:r>
        <w:rPr>
          <w:color w:val="000000"/>
        </w:rPr>
        <w:t>.name</w:t>
      </w:r>
      <w:proofErr w:type="gramEnd"/>
      <w:r>
        <w:rPr>
          <w:color w:val="000000"/>
        </w:rPr>
        <w:t xml:space="preserve"> }}</w:t>
      </w:r>
      <w:r w:rsidR="00F1501A">
        <w:rPr>
          <w:color w:val="000000"/>
        </w:rPr>
        <w:t>, Principal</w:t>
      </w:r>
    </w:p>
    <w:p w14:paraId="3A650170" w14:textId="4C84250A" w:rsidR="009C20F2" w:rsidRPr="00025988" w:rsidRDefault="009C20F2" w:rsidP="009C20F2">
      <w:pPr>
        <w:pStyle w:val="TextHeading2"/>
        <w:keepNext/>
        <w:keepLines/>
        <w:tabs>
          <w:tab w:val="left" w:pos="5040"/>
        </w:tabs>
        <w:spacing w:before="360" w:after="0"/>
        <w:jc w:val="left"/>
        <w:rPr>
          <w:caps/>
        </w:rPr>
      </w:pPr>
      <w:r w:rsidRPr="00025988">
        <w:rPr>
          <w:caps/>
        </w:rPr>
        <w:lastRenderedPageBreak/>
        <w:t xml:space="preserve">STATE OF </w:t>
      </w:r>
      <w:proofErr w:type="gramStart"/>
      <w:r w:rsidR="0048398A">
        <w:rPr>
          <w:caps/>
        </w:rPr>
        <w:t>Arizona</w:t>
      </w:r>
      <w:r w:rsidRPr="00025988">
        <w:rPr>
          <w:caps/>
        </w:rPr>
        <w:tab/>
        <w:t>)</w:t>
      </w:r>
      <w:proofErr w:type="gramEnd"/>
    </w:p>
    <w:p w14:paraId="4FF4EA52" w14:textId="77777777" w:rsidR="009C20F2" w:rsidRDefault="009C20F2" w:rsidP="009C20F2">
      <w:pPr>
        <w:pStyle w:val="TextHeading2"/>
        <w:keepNext/>
        <w:keepLines/>
        <w:tabs>
          <w:tab w:val="left" w:pos="5040"/>
        </w:tabs>
        <w:spacing w:before="0" w:after="0"/>
        <w:jc w:val="left"/>
      </w:pPr>
      <w:r>
        <w:tab/>
        <w:t>) ss.</w:t>
      </w:r>
    </w:p>
    <w:p w14:paraId="01CE3451" w14:textId="4A5FCCB7" w:rsidR="009C20F2" w:rsidRDefault="009C20F2" w:rsidP="009C20F2">
      <w:pPr>
        <w:pStyle w:val="TextHeading2"/>
        <w:keepNext/>
        <w:keepLines/>
        <w:tabs>
          <w:tab w:val="left" w:pos="5040"/>
        </w:tabs>
        <w:spacing w:before="0" w:after="0"/>
        <w:jc w:val="left"/>
      </w:pPr>
      <w:r w:rsidRPr="00025988">
        <w:rPr>
          <w:caps/>
        </w:rPr>
        <w:t xml:space="preserve">COUNTY OF </w:t>
      </w:r>
      <w:proofErr w:type="gramStart"/>
      <w:r w:rsidRPr="00025988">
        <w:rPr>
          <w:caps/>
        </w:rPr>
        <w:t>{{ county</w:t>
      </w:r>
      <w:proofErr w:type="gramEnd"/>
      <w:r w:rsidRPr="00025988">
        <w:rPr>
          <w:caps/>
        </w:rPr>
        <w:t xml:space="preserve"> }}</w:t>
      </w:r>
      <w:r w:rsidRPr="00025988">
        <w:rPr>
          <w:caps/>
        </w:rPr>
        <w:tab/>
      </w:r>
      <w:r>
        <w:t>)</w:t>
      </w:r>
    </w:p>
    <w:p w14:paraId="3584E493" w14:textId="4DCB7F12" w:rsidR="00191AE3" w:rsidRDefault="00F1501A">
      <w:pPr>
        <w:pStyle w:val="TextHeading2"/>
        <w:keepNext/>
        <w:keepLines/>
      </w:pPr>
      <w:r>
        <w:t xml:space="preserve">The undersigned, being a Notary Public certified in </w:t>
      </w:r>
      <w:r w:rsidR="0048398A">
        <w:t>Arizona</w:t>
      </w:r>
      <w:r>
        <w:t>, declares that the principal dated and signed or marked this Health Care Power of Attorney and Mental Health Power of Attorney in my presence and appears to me to be of sound mind and free from duress.  I further declare that I am not related to the principal by blood, marriage or adoption, or a person designated to make medical decisions on the principal’s behalf.  I am not directly involved in providing health care to the principal.  I am not entitled to any part of the principal’s estate under a will now existing or by operation of law.  In the event the principal acknowledging this Health Care Power of Attorney and Mental Health Power of Attorney is physically unable to sign or mark this document, I verify that the principal directly indicated to me that this Health Care Power of Attorney and Mental Health Power of Attorney expresses the principal’s wishes and that the principal intends to adopt the Health Care Power of Attorney and Mental Health Power of Attorney at this time.</w:t>
      </w:r>
    </w:p>
    <w:p w14:paraId="4641AD99" w14:textId="77777777" w:rsidR="00191AE3" w:rsidRDefault="00F1501A">
      <w:pPr>
        <w:keepNext/>
        <w:keepLines/>
        <w:tabs>
          <w:tab w:val="left" w:pos="8640"/>
        </w:tabs>
        <w:spacing w:before="480"/>
        <w:ind w:left="3600"/>
      </w:pPr>
      <w:r>
        <w:rPr>
          <w:u w:val="single"/>
        </w:rPr>
        <w:tab/>
      </w:r>
    </w:p>
    <w:p w14:paraId="60ADAA63" w14:textId="77777777" w:rsidR="00191AE3" w:rsidRDefault="00966B4E">
      <w:pPr>
        <w:keepNext/>
        <w:keepLines/>
        <w:tabs>
          <w:tab w:val="left" w:pos="8640"/>
        </w:tabs>
        <w:autoSpaceDE w:val="0"/>
        <w:autoSpaceDN w:val="0"/>
        <w:adjustRightInd w:val="0"/>
        <w:ind w:left="3600"/>
        <w:rPr>
          <w:color w:val="000000"/>
        </w:rPr>
      </w:pPr>
      <w:bookmarkStart w:id="3" w:name="HCPAEnd"/>
      <w:bookmarkEnd w:id="3"/>
      <w:r w:rsidRPr="00966B4E">
        <w:rPr>
          <w:color w:val="000000"/>
        </w:rPr>
        <w:t>Notary Public</w:t>
      </w:r>
    </w:p>
    <w:p w14:paraId="6C758411" w14:textId="363ACF37" w:rsidR="00A31FD8" w:rsidRPr="00A31FD8" w:rsidRDefault="00A31FD8">
      <w:pPr>
        <w:keepNext/>
        <w:keepLines/>
        <w:tabs>
          <w:tab w:val="left" w:pos="8640"/>
        </w:tabs>
        <w:autoSpaceDE w:val="0"/>
        <w:autoSpaceDN w:val="0"/>
        <w:adjustRightInd w:val="0"/>
        <w:ind w:left="3600"/>
        <w:rPr>
          <w:color w:val="000000"/>
          <w:u w:val="single"/>
        </w:rPr>
      </w:pPr>
      <w:r>
        <w:rPr>
          <w:color w:val="000000"/>
        </w:rPr>
        <w:t xml:space="preserve">My commission expires: </w:t>
      </w:r>
      <w:r w:rsidRPr="00476E77">
        <w:rPr>
          <w:color w:val="000000"/>
        </w:rPr>
        <w:t>___/___/20___</w:t>
      </w:r>
    </w:p>
    <w:sectPr w:rsidR="00A31FD8" w:rsidRPr="00A31FD8">
      <w:footerReference w:type="default" r:id="rId11"/>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4EFE9" w14:textId="77777777" w:rsidR="00D8683E" w:rsidRDefault="00D8683E">
      <w:r>
        <w:separator/>
      </w:r>
    </w:p>
  </w:endnote>
  <w:endnote w:type="continuationSeparator" w:id="0">
    <w:p w14:paraId="374C8729" w14:textId="77777777" w:rsidR="00D8683E" w:rsidRDefault="00D8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801E6" w14:textId="77777777" w:rsidR="00191AE3" w:rsidRDefault="00191AE3">
    <w:pPr>
      <w:pStyle w:val="Footer"/>
      <w:jc w:val="center"/>
    </w:pPr>
  </w:p>
  <w:p w14:paraId="70CDB98E" w14:textId="223188F2" w:rsidR="00191AE3" w:rsidRDefault="00F1501A">
    <w:pPr>
      <w:pStyle w:val="Footer"/>
      <w:jc w:val="center"/>
    </w:pPr>
    <w:r>
      <w:t xml:space="preserve">Health Care Power of Attorney and Mental Health Power of Attorney </w:t>
    </w:r>
    <w:r w:rsidR="00CA09C9">
      <w:t>of</w:t>
    </w:r>
  </w:p>
  <w:p w14:paraId="36268F7A" w14:textId="7EAF99A1" w:rsidR="00CA09C9" w:rsidRDefault="00367D00">
    <w:pPr>
      <w:pStyle w:val="Footer"/>
      <w:jc w:val="center"/>
    </w:pPr>
    <w:proofErr w:type="gramStart"/>
    <w:r>
      <w:t xml:space="preserve">{{ </w:t>
    </w:r>
    <w:r w:rsidR="00DA67B7">
      <w:t>spouse</w:t>
    </w:r>
    <w:r>
      <w:t>.name</w:t>
    </w:r>
    <w:proofErr w:type="gramEnd"/>
    <w:r>
      <w:t xml:space="preserve"> }}</w:t>
    </w:r>
  </w:p>
  <w:p w14:paraId="1F547719" w14:textId="04834D68" w:rsidR="00191AE3" w:rsidRDefault="00D53877" w:rsidP="00D53877">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0A62C5">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C4DA0" w14:textId="77777777" w:rsidR="00D8683E" w:rsidRDefault="00D8683E">
      <w:r>
        <w:separator/>
      </w:r>
    </w:p>
  </w:footnote>
  <w:footnote w:type="continuationSeparator" w:id="0">
    <w:p w14:paraId="3A484457" w14:textId="77777777" w:rsidR="00D8683E" w:rsidRDefault="00D8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4B9AA6E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D17653F6"/>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113212800">
    <w:abstractNumId w:val="2"/>
  </w:num>
  <w:num w:numId="2" w16cid:durableId="1568106546">
    <w:abstractNumId w:val="2"/>
  </w:num>
  <w:num w:numId="3" w16cid:durableId="1702587859">
    <w:abstractNumId w:val="2"/>
  </w:num>
  <w:num w:numId="4" w16cid:durableId="1043365684">
    <w:abstractNumId w:val="2"/>
  </w:num>
  <w:num w:numId="5" w16cid:durableId="17230853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389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4D"/>
    <w:rsid w:val="00003B11"/>
    <w:rsid w:val="00020FE6"/>
    <w:rsid w:val="0003081A"/>
    <w:rsid w:val="00057B92"/>
    <w:rsid w:val="00061282"/>
    <w:rsid w:val="00063C30"/>
    <w:rsid w:val="000678E2"/>
    <w:rsid w:val="00072700"/>
    <w:rsid w:val="00072E74"/>
    <w:rsid w:val="00073F01"/>
    <w:rsid w:val="0007573A"/>
    <w:rsid w:val="000822CF"/>
    <w:rsid w:val="000839F9"/>
    <w:rsid w:val="00087653"/>
    <w:rsid w:val="000A55D1"/>
    <w:rsid w:val="000A62C5"/>
    <w:rsid w:val="000B48E6"/>
    <w:rsid w:val="000B56B2"/>
    <w:rsid w:val="000C4F5F"/>
    <w:rsid w:val="000D56FC"/>
    <w:rsid w:val="000E1EBB"/>
    <w:rsid w:val="000F3FD1"/>
    <w:rsid w:val="000F7711"/>
    <w:rsid w:val="000F7894"/>
    <w:rsid w:val="00100240"/>
    <w:rsid w:val="00102126"/>
    <w:rsid w:val="00103000"/>
    <w:rsid w:val="00117EDD"/>
    <w:rsid w:val="00124037"/>
    <w:rsid w:val="00136294"/>
    <w:rsid w:val="00137E4A"/>
    <w:rsid w:val="00144A8A"/>
    <w:rsid w:val="001642E7"/>
    <w:rsid w:val="00191AE3"/>
    <w:rsid w:val="001A6A4A"/>
    <w:rsid w:val="001B2B7C"/>
    <w:rsid w:val="001B49EA"/>
    <w:rsid w:val="001E2758"/>
    <w:rsid w:val="001E7163"/>
    <w:rsid w:val="00201AD4"/>
    <w:rsid w:val="00206CA1"/>
    <w:rsid w:val="00211CE0"/>
    <w:rsid w:val="00217F53"/>
    <w:rsid w:val="00220AFB"/>
    <w:rsid w:val="00223516"/>
    <w:rsid w:val="00231ECC"/>
    <w:rsid w:val="00234415"/>
    <w:rsid w:val="0024442A"/>
    <w:rsid w:val="00246897"/>
    <w:rsid w:val="002521F3"/>
    <w:rsid w:val="00277673"/>
    <w:rsid w:val="00282FBA"/>
    <w:rsid w:val="002A09DD"/>
    <w:rsid w:val="002A783F"/>
    <w:rsid w:val="002B50F8"/>
    <w:rsid w:val="002D1431"/>
    <w:rsid w:val="002F3FFF"/>
    <w:rsid w:val="002F6249"/>
    <w:rsid w:val="00300A44"/>
    <w:rsid w:val="0030625D"/>
    <w:rsid w:val="0030656D"/>
    <w:rsid w:val="0030658D"/>
    <w:rsid w:val="003215E2"/>
    <w:rsid w:val="00321B0D"/>
    <w:rsid w:val="003243CA"/>
    <w:rsid w:val="00325389"/>
    <w:rsid w:val="0034283A"/>
    <w:rsid w:val="00345ABA"/>
    <w:rsid w:val="00360ACB"/>
    <w:rsid w:val="00366349"/>
    <w:rsid w:val="00367D00"/>
    <w:rsid w:val="00380054"/>
    <w:rsid w:val="0038071F"/>
    <w:rsid w:val="003822EC"/>
    <w:rsid w:val="003A4CFE"/>
    <w:rsid w:val="003A62CF"/>
    <w:rsid w:val="003A7F31"/>
    <w:rsid w:val="003C3640"/>
    <w:rsid w:val="003D0997"/>
    <w:rsid w:val="003D261A"/>
    <w:rsid w:val="003D78BA"/>
    <w:rsid w:val="004035F2"/>
    <w:rsid w:val="0041324E"/>
    <w:rsid w:val="00424A9D"/>
    <w:rsid w:val="00432DA7"/>
    <w:rsid w:val="00434AE7"/>
    <w:rsid w:val="00441114"/>
    <w:rsid w:val="00450D87"/>
    <w:rsid w:val="00453B63"/>
    <w:rsid w:val="004665A5"/>
    <w:rsid w:val="00476E77"/>
    <w:rsid w:val="0048398A"/>
    <w:rsid w:val="00484119"/>
    <w:rsid w:val="00494B4B"/>
    <w:rsid w:val="004A52E1"/>
    <w:rsid w:val="004E1448"/>
    <w:rsid w:val="004E30DD"/>
    <w:rsid w:val="004E3E5B"/>
    <w:rsid w:val="004F26A8"/>
    <w:rsid w:val="004F672D"/>
    <w:rsid w:val="0050296F"/>
    <w:rsid w:val="00505CC1"/>
    <w:rsid w:val="00507D4F"/>
    <w:rsid w:val="005114B6"/>
    <w:rsid w:val="00515348"/>
    <w:rsid w:val="00522C7E"/>
    <w:rsid w:val="00534EF0"/>
    <w:rsid w:val="00537529"/>
    <w:rsid w:val="005560A4"/>
    <w:rsid w:val="005727BA"/>
    <w:rsid w:val="00573D2B"/>
    <w:rsid w:val="00583ED0"/>
    <w:rsid w:val="005860EF"/>
    <w:rsid w:val="005A4DD8"/>
    <w:rsid w:val="005A634F"/>
    <w:rsid w:val="005B608E"/>
    <w:rsid w:val="005C04E3"/>
    <w:rsid w:val="005C36FE"/>
    <w:rsid w:val="005D3361"/>
    <w:rsid w:val="005D5937"/>
    <w:rsid w:val="005E0EFD"/>
    <w:rsid w:val="005E1219"/>
    <w:rsid w:val="005E5385"/>
    <w:rsid w:val="005F3584"/>
    <w:rsid w:val="00601B64"/>
    <w:rsid w:val="006030A7"/>
    <w:rsid w:val="006079F2"/>
    <w:rsid w:val="0061018F"/>
    <w:rsid w:val="006216E8"/>
    <w:rsid w:val="0062611A"/>
    <w:rsid w:val="00627DC2"/>
    <w:rsid w:val="00637C4C"/>
    <w:rsid w:val="006441AC"/>
    <w:rsid w:val="006474AB"/>
    <w:rsid w:val="0065227C"/>
    <w:rsid w:val="00680AA8"/>
    <w:rsid w:val="00691473"/>
    <w:rsid w:val="006B2847"/>
    <w:rsid w:val="006B3335"/>
    <w:rsid w:val="006D3E7F"/>
    <w:rsid w:val="006D41A9"/>
    <w:rsid w:val="006D5836"/>
    <w:rsid w:val="006F292B"/>
    <w:rsid w:val="006F4260"/>
    <w:rsid w:val="006F582A"/>
    <w:rsid w:val="0070257A"/>
    <w:rsid w:val="00712B7B"/>
    <w:rsid w:val="00713DE8"/>
    <w:rsid w:val="007174A6"/>
    <w:rsid w:val="00723EE8"/>
    <w:rsid w:val="007266EF"/>
    <w:rsid w:val="00733C73"/>
    <w:rsid w:val="0073659B"/>
    <w:rsid w:val="00741001"/>
    <w:rsid w:val="00745891"/>
    <w:rsid w:val="00747A23"/>
    <w:rsid w:val="00761651"/>
    <w:rsid w:val="0076273A"/>
    <w:rsid w:val="0077047F"/>
    <w:rsid w:val="00773845"/>
    <w:rsid w:val="00775B6D"/>
    <w:rsid w:val="007922F4"/>
    <w:rsid w:val="007A4658"/>
    <w:rsid w:val="007C1B5E"/>
    <w:rsid w:val="007C641C"/>
    <w:rsid w:val="007D226F"/>
    <w:rsid w:val="007D3BCF"/>
    <w:rsid w:val="007E0A2C"/>
    <w:rsid w:val="007F6918"/>
    <w:rsid w:val="00803E2A"/>
    <w:rsid w:val="008108AA"/>
    <w:rsid w:val="0081214D"/>
    <w:rsid w:val="008317B2"/>
    <w:rsid w:val="00833E10"/>
    <w:rsid w:val="00836C30"/>
    <w:rsid w:val="008479B5"/>
    <w:rsid w:val="00864BDB"/>
    <w:rsid w:val="00875460"/>
    <w:rsid w:val="008760FA"/>
    <w:rsid w:val="00877F81"/>
    <w:rsid w:val="00881972"/>
    <w:rsid w:val="00891CB4"/>
    <w:rsid w:val="008A570A"/>
    <w:rsid w:val="008B48E7"/>
    <w:rsid w:val="008D3CE2"/>
    <w:rsid w:val="008E1B87"/>
    <w:rsid w:val="008E31E2"/>
    <w:rsid w:val="008E6BC4"/>
    <w:rsid w:val="00905E57"/>
    <w:rsid w:val="009068BE"/>
    <w:rsid w:val="0091042D"/>
    <w:rsid w:val="00910CFD"/>
    <w:rsid w:val="009167BD"/>
    <w:rsid w:val="009244BA"/>
    <w:rsid w:val="009263E6"/>
    <w:rsid w:val="0093308B"/>
    <w:rsid w:val="009444D7"/>
    <w:rsid w:val="0095687D"/>
    <w:rsid w:val="00957CCD"/>
    <w:rsid w:val="0096052F"/>
    <w:rsid w:val="0096375E"/>
    <w:rsid w:val="00966B4E"/>
    <w:rsid w:val="0097024F"/>
    <w:rsid w:val="00974027"/>
    <w:rsid w:val="009800D7"/>
    <w:rsid w:val="00996A62"/>
    <w:rsid w:val="009A1EED"/>
    <w:rsid w:val="009B70B2"/>
    <w:rsid w:val="009C20F2"/>
    <w:rsid w:val="009C3AC5"/>
    <w:rsid w:val="009C5427"/>
    <w:rsid w:val="009D6C5A"/>
    <w:rsid w:val="009E0C0A"/>
    <w:rsid w:val="009E42D1"/>
    <w:rsid w:val="009E6E8C"/>
    <w:rsid w:val="009F1AF7"/>
    <w:rsid w:val="00A01746"/>
    <w:rsid w:val="00A15EB5"/>
    <w:rsid w:val="00A31F95"/>
    <w:rsid w:val="00A31FD8"/>
    <w:rsid w:val="00A359A3"/>
    <w:rsid w:val="00A61734"/>
    <w:rsid w:val="00A65F90"/>
    <w:rsid w:val="00A7744A"/>
    <w:rsid w:val="00A9083D"/>
    <w:rsid w:val="00A940C7"/>
    <w:rsid w:val="00A94B17"/>
    <w:rsid w:val="00A96A2C"/>
    <w:rsid w:val="00AA3FF7"/>
    <w:rsid w:val="00AB0B9D"/>
    <w:rsid w:val="00AD0F6B"/>
    <w:rsid w:val="00AF198E"/>
    <w:rsid w:val="00B2714D"/>
    <w:rsid w:val="00B304B8"/>
    <w:rsid w:val="00B309FF"/>
    <w:rsid w:val="00B4449B"/>
    <w:rsid w:val="00B53FA8"/>
    <w:rsid w:val="00B5421B"/>
    <w:rsid w:val="00B60738"/>
    <w:rsid w:val="00B634E1"/>
    <w:rsid w:val="00B71F07"/>
    <w:rsid w:val="00B71F70"/>
    <w:rsid w:val="00B7487D"/>
    <w:rsid w:val="00B82E3E"/>
    <w:rsid w:val="00B87F3C"/>
    <w:rsid w:val="00B907D8"/>
    <w:rsid w:val="00B93EBB"/>
    <w:rsid w:val="00B96EAA"/>
    <w:rsid w:val="00BA10C8"/>
    <w:rsid w:val="00BA2229"/>
    <w:rsid w:val="00BA475D"/>
    <w:rsid w:val="00BA47FF"/>
    <w:rsid w:val="00BD669C"/>
    <w:rsid w:val="00BE2D04"/>
    <w:rsid w:val="00BE367B"/>
    <w:rsid w:val="00BE5B1B"/>
    <w:rsid w:val="00BE6DB9"/>
    <w:rsid w:val="00BF2264"/>
    <w:rsid w:val="00BF3734"/>
    <w:rsid w:val="00BF58AE"/>
    <w:rsid w:val="00C20131"/>
    <w:rsid w:val="00C355F4"/>
    <w:rsid w:val="00C670C0"/>
    <w:rsid w:val="00C67252"/>
    <w:rsid w:val="00C70F99"/>
    <w:rsid w:val="00C72D48"/>
    <w:rsid w:val="00C731AD"/>
    <w:rsid w:val="00C75A39"/>
    <w:rsid w:val="00C835AB"/>
    <w:rsid w:val="00C87805"/>
    <w:rsid w:val="00C9652D"/>
    <w:rsid w:val="00CA09C9"/>
    <w:rsid w:val="00CA6218"/>
    <w:rsid w:val="00CC2BEA"/>
    <w:rsid w:val="00CC631C"/>
    <w:rsid w:val="00CD0CFF"/>
    <w:rsid w:val="00CD3E30"/>
    <w:rsid w:val="00CD5FD7"/>
    <w:rsid w:val="00CE1739"/>
    <w:rsid w:val="00CE1DBA"/>
    <w:rsid w:val="00CF0632"/>
    <w:rsid w:val="00CF1AC5"/>
    <w:rsid w:val="00CF2E6A"/>
    <w:rsid w:val="00CF2F7B"/>
    <w:rsid w:val="00D07045"/>
    <w:rsid w:val="00D24CF3"/>
    <w:rsid w:val="00D53877"/>
    <w:rsid w:val="00D66167"/>
    <w:rsid w:val="00D66F5A"/>
    <w:rsid w:val="00D8683E"/>
    <w:rsid w:val="00D91208"/>
    <w:rsid w:val="00DA0854"/>
    <w:rsid w:val="00DA3BC1"/>
    <w:rsid w:val="00DA414F"/>
    <w:rsid w:val="00DA67B7"/>
    <w:rsid w:val="00DE1738"/>
    <w:rsid w:val="00DF01CE"/>
    <w:rsid w:val="00E06AB1"/>
    <w:rsid w:val="00E0731E"/>
    <w:rsid w:val="00E13D0C"/>
    <w:rsid w:val="00E20E7C"/>
    <w:rsid w:val="00E21BA7"/>
    <w:rsid w:val="00E22C07"/>
    <w:rsid w:val="00E23873"/>
    <w:rsid w:val="00E40E8D"/>
    <w:rsid w:val="00E417AB"/>
    <w:rsid w:val="00E5627A"/>
    <w:rsid w:val="00E57C0A"/>
    <w:rsid w:val="00E57DCC"/>
    <w:rsid w:val="00E75A02"/>
    <w:rsid w:val="00E97144"/>
    <w:rsid w:val="00EA00DF"/>
    <w:rsid w:val="00EA1688"/>
    <w:rsid w:val="00EA1E2E"/>
    <w:rsid w:val="00EA286D"/>
    <w:rsid w:val="00EA3E37"/>
    <w:rsid w:val="00EA5B75"/>
    <w:rsid w:val="00EB344A"/>
    <w:rsid w:val="00EB3BF6"/>
    <w:rsid w:val="00EB46BB"/>
    <w:rsid w:val="00EB4A12"/>
    <w:rsid w:val="00EB79AF"/>
    <w:rsid w:val="00EE2C4F"/>
    <w:rsid w:val="00EF03AB"/>
    <w:rsid w:val="00EF1AF0"/>
    <w:rsid w:val="00EF2C13"/>
    <w:rsid w:val="00EF5D71"/>
    <w:rsid w:val="00F011A8"/>
    <w:rsid w:val="00F07559"/>
    <w:rsid w:val="00F1501A"/>
    <w:rsid w:val="00F21D9D"/>
    <w:rsid w:val="00F2569B"/>
    <w:rsid w:val="00F27F43"/>
    <w:rsid w:val="00F43209"/>
    <w:rsid w:val="00F44731"/>
    <w:rsid w:val="00F62079"/>
    <w:rsid w:val="00F63694"/>
    <w:rsid w:val="00F718AD"/>
    <w:rsid w:val="00F74479"/>
    <w:rsid w:val="00F94075"/>
    <w:rsid w:val="00FA0420"/>
    <w:rsid w:val="00FB1B24"/>
    <w:rsid w:val="00FB1F55"/>
    <w:rsid w:val="00FC03A4"/>
    <w:rsid w:val="00FD1458"/>
    <w:rsid w:val="00FD62F5"/>
    <w:rsid w:val="00FD6539"/>
    <w:rsid w:val="00FD6E4E"/>
    <w:rsid w:val="00FE22E1"/>
    <w:rsid w:val="00F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4FD5C6"/>
  <w14:defaultImageDpi w14:val="96"/>
  <w15:docId w15:val="{B3FE9A06-9BF1-4919-A1C3-170FEC7A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77"/>
    <w:pPr>
      <w:spacing w:after="0" w:line="240" w:lineRule="auto"/>
    </w:pPr>
    <w:rPr>
      <w:sz w:val="24"/>
      <w:szCs w:val="24"/>
    </w:rPr>
  </w:style>
  <w:style w:type="paragraph" w:styleId="Heading1">
    <w:name w:val="heading 1"/>
    <w:next w:val="TextHeading2"/>
    <w:link w:val="Heading1Char"/>
    <w:qFormat/>
    <w:rsid w:val="00D53877"/>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D53877"/>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D53877"/>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D53877"/>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D53877"/>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Char"/>
    <w:rsid w:val="00D53877"/>
    <w:pPr>
      <w:spacing w:before="120" w:after="120" w:line="240" w:lineRule="auto"/>
      <w:jc w:val="both"/>
    </w:pPr>
    <w:rPr>
      <w:sz w:val="24"/>
      <w:szCs w:val="20"/>
    </w:rPr>
  </w:style>
  <w:style w:type="paragraph" w:customStyle="1" w:styleId="TextHeading3">
    <w:name w:val="Text Heading 3"/>
    <w:rsid w:val="00D53877"/>
    <w:pPr>
      <w:spacing w:before="120" w:after="120" w:line="240" w:lineRule="auto"/>
      <w:ind w:left="720" w:right="720"/>
      <w:jc w:val="both"/>
    </w:pPr>
    <w:rPr>
      <w:sz w:val="24"/>
      <w:szCs w:val="20"/>
    </w:rPr>
  </w:style>
  <w:style w:type="paragraph" w:customStyle="1" w:styleId="TextHeading4">
    <w:name w:val="Text Heading 4"/>
    <w:rsid w:val="00D53877"/>
    <w:pPr>
      <w:spacing w:before="120" w:after="120" w:line="240" w:lineRule="auto"/>
      <w:ind w:left="1440" w:right="1440"/>
      <w:jc w:val="both"/>
    </w:pPr>
    <w:rPr>
      <w:sz w:val="24"/>
      <w:szCs w:val="20"/>
    </w:rPr>
  </w:style>
  <w:style w:type="paragraph" w:customStyle="1" w:styleId="TextHeading5">
    <w:name w:val="Text Heading 5"/>
    <w:rsid w:val="00D53877"/>
    <w:pPr>
      <w:spacing w:before="120" w:after="120" w:line="240" w:lineRule="auto"/>
      <w:ind w:left="2160" w:right="2160"/>
      <w:jc w:val="both"/>
    </w:pPr>
    <w:rPr>
      <w:sz w:val="24"/>
      <w:szCs w:val="20"/>
    </w:rPr>
  </w:style>
  <w:style w:type="paragraph" w:styleId="Title">
    <w:name w:val="Title"/>
    <w:basedOn w:val="Normal"/>
    <w:next w:val="Normal"/>
    <w:link w:val="TitleChar"/>
    <w:qFormat/>
    <w:rsid w:val="00D5387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D53877"/>
    <w:pPr>
      <w:spacing w:after="0" w:line="400" w:lineRule="exact"/>
      <w:jc w:val="center"/>
    </w:pPr>
    <w:rPr>
      <w:rFonts w:ascii="Arial" w:hAnsi="Arial"/>
      <w:b/>
      <w:sz w:val="36"/>
      <w:szCs w:val="20"/>
    </w:rPr>
  </w:style>
  <w:style w:type="paragraph" w:customStyle="1" w:styleId="TitleDocumentCenter">
    <w:name w:val="Title Document Center"/>
    <w:next w:val="TextHeading2"/>
    <w:rsid w:val="00D53877"/>
    <w:pPr>
      <w:spacing w:before="120" w:after="0" w:line="400" w:lineRule="atLeast"/>
      <w:jc w:val="center"/>
    </w:pPr>
    <w:rPr>
      <w:rFonts w:ascii="Arial" w:hAnsi="Arial"/>
      <w:b/>
      <w:noProof/>
      <w:sz w:val="36"/>
      <w:szCs w:val="20"/>
    </w:rPr>
  </w:style>
  <w:style w:type="paragraph" w:customStyle="1" w:styleId="TitlePage">
    <w:name w:val="Title Page"/>
    <w:rsid w:val="00D53877"/>
    <w:pPr>
      <w:keepNext/>
      <w:keepLines/>
      <w:spacing w:after="480" w:line="400" w:lineRule="exact"/>
      <w:jc w:val="center"/>
    </w:pPr>
    <w:rPr>
      <w:rFonts w:ascii="Arial" w:hAnsi="Arial"/>
      <w:b/>
      <w:sz w:val="36"/>
      <w:szCs w:val="20"/>
    </w:rPr>
  </w:style>
  <w:style w:type="paragraph" w:styleId="TOC1">
    <w:name w:val="toc 1"/>
    <w:next w:val="Normal"/>
    <w:semiHidden/>
    <w:rsid w:val="00D5387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D53877"/>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D5387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WPNormal">
    <w:name w:val="WP_Normal"/>
    <w:basedOn w:val="Normal"/>
    <w:uiPriority w:val="99"/>
    <w:pPr>
      <w:widowControl w:val="0"/>
    </w:pPr>
    <w:rPr>
      <w:rFonts w:ascii="Monaco" w:hAnsi="Monaco" w:cs="Monaco"/>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D53877"/>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D53877"/>
    <w:pPr>
      <w:numPr>
        <w:ilvl w:val="0"/>
        <w:numId w:val="0"/>
      </w:numPr>
    </w:pPr>
  </w:style>
  <w:style w:type="paragraph" w:customStyle="1" w:styleId="Heading2Unnumbered">
    <w:name w:val="Heading 2 Unnumbered"/>
    <w:basedOn w:val="Heading2"/>
    <w:rsid w:val="00D53877"/>
    <w:pPr>
      <w:numPr>
        <w:ilvl w:val="0"/>
        <w:numId w:val="0"/>
      </w:numPr>
    </w:pPr>
  </w:style>
  <w:style w:type="paragraph" w:customStyle="1" w:styleId="DocumentTOC">
    <w:name w:val="Document TOC"/>
    <w:next w:val="TextHeading2"/>
    <w:rsid w:val="00D53877"/>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D5387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D5387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F01CE"/>
    <w:rPr>
      <w:color w:val="808080"/>
    </w:rPr>
  </w:style>
  <w:style w:type="paragraph" w:styleId="CommentText">
    <w:name w:val="annotation text"/>
    <w:basedOn w:val="Normal"/>
    <w:link w:val="CommentTextChar"/>
    <w:uiPriority w:val="99"/>
    <w:rsid w:val="00DF01CE"/>
    <w:rPr>
      <w:sz w:val="20"/>
      <w:szCs w:val="20"/>
    </w:rPr>
  </w:style>
  <w:style w:type="character" w:customStyle="1" w:styleId="CommentTextChar">
    <w:name w:val="Comment Text Char"/>
    <w:basedOn w:val="DefaultParagraphFont"/>
    <w:link w:val="CommentText"/>
    <w:uiPriority w:val="99"/>
    <w:rsid w:val="00DF01CE"/>
    <w:rPr>
      <w:sz w:val="20"/>
      <w:szCs w:val="20"/>
    </w:rPr>
  </w:style>
  <w:style w:type="character" w:customStyle="1" w:styleId="TextHeading2CharChar">
    <w:name w:val="Text Heading 2 Char Char"/>
    <w:basedOn w:val="DefaultParagraphFont"/>
    <w:link w:val="TextHeading2"/>
    <w:locked/>
    <w:rsid w:val="000B48E6"/>
    <w:rPr>
      <w:sz w:val="24"/>
      <w:szCs w:val="20"/>
    </w:rPr>
  </w:style>
  <w:style w:type="character" w:customStyle="1" w:styleId="TextHeading2Char">
    <w:name w:val="Text Heading 2 Char"/>
    <w:basedOn w:val="DefaultParagraphFont"/>
    <w:locked/>
    <w:rsid w:val="009C20F2"/>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8A4AE8-A22E-4F04-BA5D-4D06991FA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9B47E-C7E0-4651-B225-6D93CF189A9C}">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02CAFB9A-4128-44E9-A196-2B7A7DB76B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WCStyles2.dot</Template>
  <TotalTime>4</TotalTime>
  <Pages>10</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Arizona Health Care Power of Attorney</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Health Care Power of Attorney</dc:title>
  <dc:subject/>
  <dc:creator>Lewis W. Dymond</dc:creator>
  <cp:keywords>HotDocs Template</cp:keywords>
  <dc:description/>
  <cp:lastModifiedBy>Ryan Magel</cp:lastModifiedBy>
  <cp:revision>14</cp:revision>
  <dcterms:created xsi:type="dcterms:W3CDTF">2025-05-14T22:40:00Z</dcterms:created>
  <dcterms:modified xsi:type="dcterms:W3CDTF">2025-06-30T17:52:00Z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18138200</vt:r8>
  </property>
</Properties>
</file>