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AE627" w14:textId="368C06EC" w:rsidR="00CD532E" w:rsidRDefault="001138B8" w:rsidP="003C4585">
      <w:pPr>
        <w:pStyle w:val="DocumentTitle"/>
      </w:pPr>
      <w:r>
        <w:t>Certificat</w:t>
      </w:r>
      <w:r w:rsidR="00765F87">
        <w:t>e</w:t>
      </w:r>
      <w:r>
        <w:t xml:space="preserve"> of Trust for the </w:t>
      </w:r>
      <w:r>
        <w:br/>
      </w:r>
      <w:proofErr w:type="gramStart"/>
      <w:r w:rsidR="00B24266">
        <w:t xml:space="preserve">{{ </w:t>
      </w:r>
      <w:proofErr w:type="spellStart"/>
      <w:r w:rsidR="00BB2CE0">
        <w:t>t</w:t>
      </w:r>
      <w:r w:rsidR="00C95602">
        <w:t>rust</w:t>
      </w:r>
      <w:proofErr w:type="gramEnd"/>
      <w:r w:rsidR="00C95602">
        <w:t>_name</w:t>
      </w:r>
      <w:proofErr w:type="spellEnd"/>
      <w:r w:rsidR="00B24266">
        <w:t xml:space="preserve"> }}</w:t>
      </w:r>
      <w:r>
        <w:br/>
        <w:t xml:space="preserve">dated </w:t>
      </w:r>
      <w:proofErr w:type="gramStart"/>
      <w:r w:rsidR="00B24266">
        <w:t xml:space="preserve">{{ </w:t>
      </w:r>
      <w:proofErr w:type="spellStart"/>
      <w:r w:rsidR="00BB2CE0">
        <w:t>t</w:t>
      </w:r>
      <w:r w:rsidR="00C95602">
        <w:t>rust</w:t>
      </w:r>
      <w:proofErr w:type="gramEnd"/>
      <w:r w:rsidR="00C95602">
        <w:t>_</w:t>
      </w:r>
      <w:proofErr w:type="gramStart"/>
      <w:r w:rsidR="00C95602">
        <w:t>date</w:t>
      </w:r>
      <w:proofErr w:type="spellEnd"/>
      <w:r w:rsidR="00B24266">
        <w:t xml:space="preserve"> }</w:t>
      </w:r>
      <w:proofErr w:type="gramEnd"/>
      <w:r w:rsidR="00B24266">
        <w:t>}</w:t>
      </w:r>
    </w:p>
    <w:p w14:paraId="487C4BFF" w14:textId="4FFC236C" w:rsidR="00CD532E" w:rsidRDefault="001138B8">
      <w:pPr>
        <w:pStyle w:val="TextHeading2"/>
      </w:pPr>
      <w:r>
        <w:t xml:space="preserve">Pursuant to </w:t>
      </w:r>
      <w:proofErr w:type="gramStart"/>
      <w:r w:rsidR="007B6B0C">
        <w:t xml:space="preserve">{{ </w:t>
      </w:r>
      <w:proofErr w:type="spellStart"/>
      <w:r w:rsidR="007B6B0C">
        <w:t>cot</w:t>
      </w:r>
      <w:proofErr w:type="gramEnd"/>
      <w:r w:rsidR="007B6B0C">
        <w:t>_</w:t>
      </w:r>
      <w:proofErr w:type="gramStart"/>
      <w:r w:rsidR="007B6B0C">
        <w:t>authority</w:t>
      </w:r>
      <w:proofErr w:type="spellEnd"/>
      <w:r w:rsidR="007B6B0C">
        <w:t xml:space="preserve"> }</w:t>
      </w:r>
      <w:proofErr w:type="gramEnd"/>
      <w:r w:rsidR="007B6B0C">
        <w:t>}</w:t>
      </w:r>
      <w:r>
        <w:t>, this Certificat</w:t>
      </w:r>
      <w:r w:rsidR="00765F87">
        <w:t>e</w:t>
      </w:r>
      <w:r>
        <w:t xml:space="preserve"> of Trust is signed by all the currently acting Trustees of the </w:t>
      </w:r>
      <w:proofErr w:type="gramStart"/>
      <w:r w:rsidR="00B24266">
        <w:rPr>
          <w:color w:val="000000"/>
        </w:rPr>
        <w:t xml:space="preserve">{{ </w:t>
      </w:r>
      <w:proofErr w:type="spellStart"/>
      <w:r w:rsidR="00BB2CE0">
        <w:rPr>
          <w:color w:val="000000"/>
        </w:rPr>
        <w:t>t</w:t>
      </w:r>
      <w:r w:rsidR="00C95602">
        <w:rPr>
          <w:color w:val="000000"/>
        </w:rPr>
        <w:t>rust</w:t>
      </w:r>
      <w:proofErr w:type="gramEnd"/>
      <w:r w:rsidR="00C95602">
        <w:rPr>
          <w:color w:val="000000"/>
        </w:rPr>
        <w:t>_</w:t>
      </w:r>
      <w:proofErr w:type="gramStart"/>
      <w:r w:rsidR="00C95602">
        <w:rPr>
          <w:color w:val="000000"/>
        </w:rPr>
        <w:t>name</w:t>
      </w:r>
      <w:proofErr w:type="spellEnd"/>
      <w:r w:rsidR="00B24266">
        <w:rPr>
          <w:color w:val="000000"/>
        </w:rPr>
        <w:t xml:space="preserve"> }</w:t>
      </w:r>
      <w:proofErr w:type="gramEnd"/>
      <w:r w:rsidR="00B24266">
        <w:rPr>
          <w:color w:val="000000"/>
        </w:rPr>
        <w:t>}</w:t>
      </w:r>
      <w:r>
        <w:t xml:space="preserve"> dated </w:t>
      </w:r>
      <w:proofErr w:type="gramStart"/>
      <w:r w:rsidR="00B24266">
        <w:rPr>
          <w:color w:val="000000"/>
        </w:rPr>
        <w:t xml:space="preserve">{{ </w:t>
      </w:r>
      <w:proofErr w:type="spellStart"/>
      <w:r w:rsidR="00BB2CE0">
        <w:rPr>
          <w:color w:val="000000"/>
        </w:rPr>
        <w:t>t</w:t>
      </w:r>
      <w:r w:rsidR="00C95602">
        <w:rPr>
          <w:color w:val="000000"/>
        </w:rPr>
        <w:t>rust</w:t>
      </w:r>
      <w:proofErr w:type="gramEnd"/>
      <w:r w:rsidR="00C95602">
        <w:rPr>
          <w:color w:val="000000"/>
        </w:rPr>
        <w:t>_</w:t>
      </w:r>
      <w:proofErr w:type="gramStart"/>
      <w:r w:rsidR="00C95602">
        <w:rPr>
          <w:color w:val="000000"/>
        </w:rPr>
        <w:t>date</w:t>
      </w:r>
      <w:proofErr w:type="spellEnd"/>
      <w:r w:rsidR="00B24266">
        <w:rPr>
          <w:color w:val="000000"/>
        </w:rPr>
        <w:t xml:space="preserve"> }</w:t>
      </w:r>
      <w:proofErr w:type="gramEnd"/>
      <w:r w:rsidR="00B24266">
        <w:rPr>
          <w:color w:val="000000"/>
        </w:rPr>
        <w:t>}</w:t>
      </w:r>
      <w:r>
        <w:rPr>
          <w:color w:val="000000"/>
        </w:rPr>
        <w:t>, who declare:</w:t>
      </w:r>
      <w:r>
        <w:t xml:space="preserve">  </w:t>
      </w:r>
    </w:p>
    <w:p w14:paraId="55CC21A7" w14:textId="75792787" w:rsidR="00534E0C" w:rsidRDefault="001138B8" w:rsidP="007128B8">
      <w:pPr>
        <w:pStyle w:val="TextHeading2"/>
        <w:numPr>
          <w:ilvl w:val="0"/>
          <w:numId w:val="6"/>
        </w:numPr>
        <w:ind w:left="547" w:hanging="547"/>
      </w:pPr>
      <w:r>
        <w:t xml:space="preserve">The </w:t>
      </w:r>
      <w:r w:rsidR="00C1082F">
        <w:t>Trustors</w:t>
      </w:r>
      <w:r w:rsidR="00412434">
        <w:t xml:space="preserve"> (also known as the Grantors, Settlors, or </w:t>
      </w:r>
      <w:proofErr w:type="spellStart"/>
      <w:r w:rsidR="00412434">
        <w:t>Trustmakers</w:t>
      </w:r>
      <w:proofErr w:type="spellEnd"/>
      <w:r w:rsidR="00412434">
        <w:t>)</w:t>
      </w:r>
      <w:r>
        <w:t xml:space="preserve"> are </w:t>
      </w:r>
      <w:proofErr w:type="gramStart"/>
      <w:r w:rsidR="00B24266">
        <w:t xml:space="preserve">{{ </w:t>
      </w:r>
      <w:r w:rsidR="00BB2CE0">
        <w:t>client.name</w:t>
      </w:r>
      <w:proofErr w:type="gramEnd"/>
      <w:r w:rsidR="00B24266">
        <w:t xml:space="preserve"> }}</w:t>
      </w:r>
      <w:r w:rsidR="00534E0C">
        <w:t xml:space="preserve"> and </w:t>
      </w:r>
      <w:proofErr w:type="gramStart"/>
      <w:r w:rsidR="00B24266">
        <w:t xml:space="preserve">{{ </w:t>
      </w:r>
      <w:r w:rsidR="00C95602">
        <w:t>spouse</w:t>
      </w:r>
      <w:r w:rsidR="00534E0C">
        <w:t>.</w:t>
      </w:r>
      <w:r w:rsidR="00BB2CE0">
        <w:t>n</w:t>
      </w:r>
      <w:r w:rsidR="00534E0C">
        <w:t>ame</w:t>
      </w:r>
      <w:proofErr w:type="gramEnd"/>
      <w:r w:rsidR="00B24266">
        <w:t xml:space="preserve"> }}</w:t>
      </w:r>
      <w:r>
        <w:t xml:space="preserve">.  The trust is revocable by the </w:t>
      </w:r>
      <w:r w:rsidR="00C1082F">
        <w:t>Trustors</w:t>
      </w:r>
      <w:r>
        <w:t>, acting jointly and not separately.</w:t>
      </w:r>
    </w:p>
    <w:p w14:paraId="305B58A1" w14:textId="6EBB9749" w:rsidR="00340BB6" w:rsidRDefault="001138B8" w:rsidP="007128B8">
      <w:pPr>
        <w:pStyle w:val="TextHeading2"/>
        <w:numPr>
          <w:ilvl w:val="0"/>
          <w:numId w:val="6"/>
        </w:numPr>
        <w:ind w:left="547" w:hanging="547"/>
      </w:pPr>
      <w:proofErr w:type="gramStart"/>
      <w:r>
        <w:t xml:space="preserve">The </w:t>
      </w:r>
      <w:r w:rsidR="00C1082F">
        <w:t>Trustors</w:t>
      </w:r>
      <w:proofErr w:type="gramEnd"/>
      <w:r>
        <w:t xml:space="preserve"> </w:t>
      </w:r>
      <w:r w:rsidR="00BB2CE0">
        <w:t>are</w:t>
      </w:r>
      <w:r>
        <w:t xml:space="preserve"> the lifetime beneficiar</w:t>
      </w:r>
      <w:r w:rsidR="00BB2CE0">
        <w:t>ies</w:t>
      </w:r>
      <w:r>
        <w:t xml:space="preserve"> of the </w:t>
      </w:r>
      <w:proofErr w:type="gramStart"/>
      <w:r w:rsidR="00B24266">
        <w:t xml:space="preserve">{{ </w:t>
      </w:r>
      <w:proofErr w:type="spellStart"/>
      <w:r w:rsidR="00BB2CE0">
        <w:t>t</w:t>
      </w:r>
      <w:r w:rsidR="00C95602">
        <w:t>rust</w:t>
      </w:r>
      <w:proofErr w:type="gramEnd"/>
      <w:r w:rsidR="00C95602">
        <w:t>_</w:t>
      </w:r>
      <w:proofErr w:type="gramStart"/>
      <w:r w:rsidR="00C95602">
        <w:t>name</w:t>
      </w:r>
      <w:proofErr w:type="spellEnd"/>
      <w:r w:rsidR="00B24266">
        <w:t xml:space="preserve"> }</w:t>
      </w:r>
      <w:proofErr w:type="gramEnd"/>
      <w:r w:rsidR="00B24266">
        <w:t>}</w:t>
      </w:r>
      <w:r w:rsidR="00534E0C">
        <w:t xml:space="preserve"> dated </w:t>
      </w:r>
      <w:proofErr w:type="gramStart"/>
      <w:r w:rsidR="00B24266">
        <w:t xml:space="preserve">{{ </w:t>
      </w:r>
      <w:proofErr w:type="spellStart"/>
      <w:r w:rsidR="00BB2CE0">
        <w:t>t</w:t>
      </w:r>
      <w:r w:rsidR="00C95602">
        <w:t>rust</w:t>
      </w:r>
      <w:proofErr w:type="gramEnd"/>
      <w:r w:rsidR="00C95602">
        <w:t>_</w:t>
      </w:r>
      <w:proofErr w:type="gramStart"/>
      <w:r w:rsidR="00C95602">
        <w:t>date</w:t>
      </w:r>
      <w:proofErr w:type="spellEnd"/>
      <w:r w:rsidR="00B24266">
        <w:t xml:space="preserve"> }</w:t>
      </w:r>
      <w:proofErr w:type="gramEnd"/>
      <w:r w:rsidR="00B24266">
        <w:t>}</w:t>
      </w:r>
      <w:r>
        <w:t>.</w:t>
      </w:r>
    </w:p>
    <w:p w14:paraId="31FA450B" w14:textId="73C261A5" w:rsidR="007128B8" w:rsidRDefault="001138B8" w:rsidP="00C1082F">
      <w:pPr>
        <w:pStyle w:val="TextHeading2"/>
        <w:numPr>
          <w:ilvl w:val="0"/>
          <w:numId w:val="6"/>
        </w:numPr>
        <w:ind w:left="540"/>
      </w:pPr>
      <w:r>
        <w:t>The Trustee</w:t>
      </w:r>
      <w:r w:rsidR="00340BB6">
        <w:t>s</w:t>
      </w:r>
      <w:r>
        <w:t xml:space="preserve"> of the trust </w:t>
      </w:r>
      <w:r w:rsidR="00340BB6">
        <w:t xml:space="preserve">are </w:t>
      </w:r>
      <w:proofErr w:type="gramStart"/>
      <w:r w:rsidR="00B24266">
        <w:t xml:space="preserve">{{ </w:t>
      </w:r>
      <w:r w:rsidR="00BB2CE0">
        <w:t>client.name</w:t>
      </w:r>
      <w:proofErr w:type="gramEnd"/>
      <w:r w:rsidR="00B24266">
        <w:t xml:space="preserve"> }}</w:t>
      </w:r>
      <w:r w:rsidR="00340BB6">
        <w:t xml:space="preserve"> and </w:t>
      </w:r>
      <w:proofErr w:type="gramStart"/>
      <w:r w:rsidR="00B24266">
        <w:t xml:space="preserve">{{ </w:t>
      </w:r>
      <w:r w:rsidR="00BB2CE0">
        <w:t>s</w:t>
      </w:r>
      <w:r w:rsidR="00C95602">
        <w:t>pouse</w:t>
      </w:r>
      <w:r w:rsidR="00340BB6">
        <w:t>.</w:t>
      </w:r>
      <w:r w:rsidR="00BB2CE0">
        <w:t>n</w:t>
      </w:r>
      <w:r w:rsidR="00340BB6">
        <w:t>ame</w:t>
      </w:r>
      <w:proofErr w:type="gramEnd"/>
      <w:r w:rsidR="00B24266">
        <w:t xml:space="preserve"> }}</w:t>
      </w:r>
      <w:r>
        <w:t xml:space="preserve">, whose address is </w:t>
      </w:r>
      <w:proofErr w:type="gramStart"/>
      <w:r w:rsidR="00B24266">
        <w:t>{{</w:t>
      </w:r>
      <w:r w:rsidR="008A4008">
        <w:t xml:space="preserve"> </w:t>
      </w:r>
      <w:proofErr w:type="spellStart"/>
      <w:r w:rsidR="00BB2CE0">
        <w:t>a</w:t>
      </w:r>
      <w:r w:rsidR="007128B8">
        <w:t>ddress</w:t>
      </w:r>
      <w:proofErr w:type="gramEnd"/>
      <w:r w:rsidR="008A4008">
        <w:t>.</w:t>
      </w:r>
      <w:proofErr w:type="gramStart"/>
      <w:r w:rsidR="008A4008">
        <w:t>address</w:t>
      </w:r>
      <w:proofErr w:type="spellEnd"/>
      <w:r w:rsidR="00B24266">
        <w:t xml:space="preserve"> }</w:t>
      </w:r>
      <w:proofErr w:type="gramEnd"/>
      <w:r w:rsidR="00B24266">
        <w:t>}</w:t>
      </w:r>
      <w:r w:rsidR="008A4008">
        <w:t xml:space="preserve">, </w:t>
      </w:r>
      <w:proofErr w:type="gramStart"/>
      <w:r w:rsidR="008A4008">
        <w:t xml:space="preserve">{{ </w:t>
      </w:r>
      <w:proofErr w:type="spellStart"/>
      <w:r w:rsidR="008A4008">
        <w:t>address</w:t>
      </w:r>
      <w:proofErr w:type="gramEnd"/>
      <w:r w:rsidR="008A4008">
        <w:t>.</w:t>
      </w:r>
      <w:proofErr w:type="gramStart"/>
      <w:r w:rsidR="008A4008">
        <w:t>city</w:t>
      </w:r>
      <w:proofErr w:type="spellEnd"/>
      <w:r w:rsidR="008A4008">
        <w:t xml:space="preserve"> }</w:t>
      </w:r>
      <w:proofErr w:type="gramEnd"/>
      <w:r w:rsidR="008A4008">
        <w:t xml:space="preserve">}, </w:t>
      </w:r>
      <w:proofErr w:type="gramStart"/>
      <w:r w:rsidR="008A4008">
        <w:t xml:space="preserve">{{ </w:t>
      </w:r>
      <w:proofErr w:type="spellStart"/>
      <w:r w:rsidR="008A4008">
        <w:t>address</w:t>
      </w:r>
      <w:proofErr w:type="gramEnd"/>
      <w:r w:rsidR="008A4008">
        <w:t>.</w:t>
      </w:r>
      <w:proofErr w:type="gramStart"/>
      <w:r w:rsidR="008A4008">
        <w:t>state</w:t>
      </w:r>
      <w:proofErr w:type="spellEnd"/>
      <w:r w:rsidR="008A4008">
        <w:t xml:space="preserve"> }</w:t>
      </w:r>
      <w:proofErr w:type="gramEnd"/>
      <w:r w:rsidR="008A4008">
        <w:t xml:space="preserve">} </w:t>
      </w:r>
      <w:proofErr w:type="gramStart"/>
      <w:r w:rsidR="008A4008">
        <w:t>{{ address.zip</w:t>
      </w:r>
      <w:proofErr w:type="gramEnd"/>
      <w:r w:rsidR="008A4008">
        <w:t xml:space="preserve"> }}</w:t>
      </w:r>
      <w:r>
        <w:t>.</w:t>
      </w:r>
      <w:r w:rsidR="00C1082F">
        <w:t xml:space="preserve"> </w:t>
      </w:r>
      <w:r>
        <w:t>The signature of one Trustee is sufficient to exercise the powers of the Trustee.</w:t>
      </w:r>
    </w:p>
    <w:p w14:paraId="28A9426C" w14:textId="63FBE23A" w:rsidR="00C1082F" w:rsidRDefault="001138B8" w:rsidP="00C1082F">
      <w:pPr>
        <w:pStyle w:val="TextHeading2"/>
        <w:numPr>
          <w:ilvl w:val="0"/>
          <w:numId w:val="6"/>
        </w:numPr>
        <w:ind w:left="540"/>
      </w:pPr>
      <w:r>
        <w:t>In the event of incapacity or death of</w:t>
      </w:r>
      <w:r w:rsidR="009335CF">
        <w:t xml:space="preserve"> both</w:t>
      </w:r>
      <w:r>
        <w:t xml:space="preserve"> </w:t>
      </w:r>
      <w:proofErr w:type="gramStart"/>
      <w:r w:rsidR="00B24266">
        <w:t xml:space="preserve">{{ </w:t>
      </w:r>
      <w:r w:rsidR="00BB2CE0">
        <w:t>c</w:t>
      </w:r>
      <w:r w:rsidR="00C95602">
        <w:t>lient</w:t>
      </w:r>
      <w:r w:rsidR="007128B8">
        <w:t>.</w:t>
      </w:r>
      <w:r w:rsidR="007A1746">
        <w:t>n</w:t>
      </w:r>
      <w:r>
        <w:t>ame</w:t>
      </w:r>
      <w:proofErr w:type="gramEnd"/>
      <w:r w:rsidR="00B24266">
        <w:t xml:space="preserve"> }}</w:t>
      </w:r>
      <w:r w:rsidR="009335CF">
        <w:t xml:space="preserve"> and </w:t>
      </w:r>
      <w:proofErr w:type="gramStart"/>
      <w:r w:rsidR="00B24266">
        <w:t xml:space="preserve">{{ </w:t>
      </w:r>
      <w:r w:rsidR="00BB2CE0">
        <w:t>s</w:t>
      </w:r>
      <w:r w:rsidR="00C95602">
        <w:t>pouse</w:t>
      </w:r>
      <w:r w:rsidR="009335CF">
        <w:t>.</w:t>
      </w:r>
      <w:r w:rsidR="00BB2CE0">
        <w:t>n</w:t>
      </w:r>
      <w:r w:rsidR="009335CF">
        <w:t>ame</w:t>
      </w:r>
      <w:proofErr w:type="gramEnd"/>
      <w:r w:rsidR="00B24266">
        <w:t xml:space="preserve"> }}</w:t>
      </w:r>
      <w:r>
        <w:t xml:space="preserve">, the successor Trustee of the Trust is </w:t>
      </w:r>
      <w:proofErr w:type="gramStart"/>
      <w:r w:rsidR="00815484">
        <w:t xml:space="preserve">{{ </w:t>
      </w:r>
      <w:proofErr w:type="spellStart"/>
      <w:r w:rsidR="00815484">
        <w:t>successortrustees</w:t>
      </w:r>
      <w:proofErr w:type="spellEnd"/>
      <w:proofErr w:type="gramEnd"/>
      <w:r w:rsidR="00815484">
        <w:t>[0].</w:t>
      </w:r>
      <w:proofErr w:type="gramStart"/>
      <w:r w:rsidR="00815484">
        <w:t>name }</w:t>
      </w:r>
      <w:proofErr w:type="gramEnd"/>
      <w:r w:rsidR="00815484">
        <w:t>}</w:t>
      </w:r>
    </w:p>
    <w:p w14:paraId="2D0D7781" w14:textId="6F5989E7" w:rsidR="00762F99" w:rsidRDefault="001138B8" w:rsidP="00762F99">
      <w:pPr>
        <w:pStyle w:val="TextHeading2"/>
        <w:numPr>
          <w:ilvl w:val="0"/>
          <w:numId w:val="6"/>
        </w:numPr>
        <w:ind w:left="540"/>
      </w:pPr>
      <w:r>
        <w:t xml:space="preserve">The tax identification number of the trust is the Social Security number of either </w:t>
      </w:r>
      <w:proofErr w:type="gramStart"/>
      <w:r w:rsidR="00B24266">
        <w:t xml:space="preserve">{{ </w:t>
      </w:r>
      <w:r w:rsidR="00BB2CE0">
        <w:t>client.name</w:t>
      </w:r>
      <w:proofErr w:type="gramEnd"/>
      <w:r w:rsidR="00B24266">
        <w:t xml:space="preserve"> }}</w:t>
      </w:r>
      <w:r w:rsidR="00C1082F">
        <w:t xml:space="preserve"> or </w:t>
      </w:r>
      <w:proofErr w:type="gramStart"/>
      <w:r w:rsidR="00B24266">
        <w:t xml:space="preserve">{{ </w:t>
      </w:r>
      <w:r w:rsidR="00BB2CE0">
        <w:t>s</w:t>
      </w:r>
      <w:r w:rsidR="00C95602">
        <w:t>pouse</w:t>
      </w:r>
      <w:r w:rsidR="00C1082F">
        <w:t>.</w:t>
      </w:r>
      <w:r w:rsidR="00BB2CE0">
        <w:t>n</w:t>
      </w:r>
      <w:r w:rsidR="00C1082F">
        <w:t>ame</w:t>
      </w:r>
      <w:proofErr w:type="gramEnd"/>
      <w:r w:rsidR="00B24266">
        <w:t xml:space="preserve"> }}</w:t>
      </w:r>
      <w:r>
        <w:t>.</w:t>
      </w:r>
    </w:p>
    <w:p w14:paraId="110F841E" w14:textId="77777777" w:rsidR="00762F99" w:rsidRDefault="001138B8" w:rsidP="00762F99">
      <w:pPr>
        <w:pStyle w:val="TextHeading2"/>
        <w:numPr>
          <w:ilvl w:val="0"/>
          <w:numId w:val="6"/>
        </w:numPr>
        <w:ind w:left="540"/>
      </w:pPr>
      <w:r>
        <w:t>Title to assets held in the trust will be titled as:</w:t>
      </w:r>
    </w:p>
    <w:p w14:paraId="5C9945EF" w14:textId="2396857E" w:rsidR="00762F99" w:rsidRDefault="00B24266" w:rsidP="00721966">
      <w:pPr>
        <w:pStyle w:val="TextHeading2"/>
        <w:ind w:left="720" w:right="720"/>
      </w:pPr>
      <w:proofErr w:type="gramStart"/>
      <w:r>
        <w:rPr>
          <w:b/>
          <w:bCs/>
        </w:rPr>
        <w:t xml:space="preserve">{{ </w:t>
      </w:r>
      <w:r w:rsidR="00BB2CE0">
        <w:rPr>
          <w:b/>
          <w:bCs/>
        </w:rPr>
        <w:t>client.name</w:t>
      </w:r>
      <w:proofErr w:type="gramEnd"/>
      <w:r>
        <w:rPr>
          <w:b/>
          <w:bCs/>
        </w:rPr>
        <w:t xml:space="preserve"> }}</w:t>
      </w:r>
      <w:r w:rsidR="00C1082F" w:rsidRPr="00762F99">
        <w:rPr>
          <w:b/>
          <w:bCs/>
        </w:rPr>
        <w:t xml:space="preserve"> and </w:t>
      </w:r>
      <w:proofErr w:type="gramStart"/>
      <w:r>
        <w:rPr>
          <w:b/>
          <w:bCs/>
        </w:rPr>
        <w:t xml:space="preserve">{{ </w:t>
      </w:r>
      <w:r w:rsidR="00BB2CE0">
        <w:rPr>
          <w:b/>
          <w:bCs/>
        </w:rPr>
        <w:t>s</w:t>
      </w:r>
      <w:r w:rsidR="00C95602">
        <w:rPr>
          <w:b/>
          <w:bCs/>
        </w:rPr>
        <w:t>pouse</w:t>
      </w:r>
      <w:r w:rsidR="00C1082F" w:rsidRPr="00762F99">
        <w:rPr>
          <w:b/>
          <w:bCs/>
        </w:rPr>
        <w:t>.</w:t>
      </w:r>
      <w:r w:rsidR="00BB2CE0">
        <w:rPr>
          <w:b/>
          <w:bCs/>
        </w:rPr>
        <w:t>n</w:t>
      </w:r>
      <w:r w:rsidR="00C1082F" w:rsidRPr="00762F99">
        <w:rPr>
          <w:b/>
          <w:bCs/>
        </w:rPr>
        <w:t>ame</w:t>
      </w:r>
      <w:proofErr w:type="gramEnd"/>
      <w:r>
        <w:rPr>
          <w:b/>
          <w:bCs/>
        </w:rPr>
        <w:t xml:space="preserve"> }}</w:t>
      </w:r>
      <w:r w:rsidR="001138B8" w:rsidRPr="00762F99">
        <w:rPr>
          <w:b/>
          <w:bCs/>
        </w:rPr>
        <w:t>, Trustee</w:t>
      </w:r>
      <w:r w:rsidR="00C1082F" w:rsidRPr="00762F99">
        <w:rPr>
          <w:b/>
          <w:bCs/>
        </w:rPr>
        <w:t>s</w:t>
      </w:r>
      <w:r w:rsidR="001138B8" w:rsidRPr="00762F99">
        <w:rPr>
          <w:b/>
          <w:bCs/>
        </w:rPr>
        <w:t xml:space="preserve"> of the </w:t>
      </w:r>
      <w:proofErr w:type="gramStart"/>
      <w:r>
        <w:rPr>
          <w:b/>
          <w:bCs/>
        </w:rPr>
        <w:t xml:space="preserve">{{ </w:t>
      </w:r>
      <w:proofErr w:type="spellStart"/>
      <w:r w:rsidR="00BB2CE0">
        <w:rPr>
          <w:b/>
          <w:bCs/>
        </w:rPr>
        <w:t>t</w:t>
      </w:r>
      <w:r w:rsidR="00C95602">
        <w:rPr>
          <w:b/>
          <w:bCs/>
        </w:rPr>
        <w:t>rust</w:t>
      </w:r>
      <w:proofErr w:type="gramEnd"/>
      <w:r w:rsidR="00C95602">
        <w:rPr>
          <w:b/>
          <w:bCs/>
        </w:rPr>
        <w:t>_</w:t>
      </w:r>
      <w:proofErr w:type="gramStart"/>
      <w:r w:rsidR="00C95602">
        <w:rPr>
          <w:b/>
          <w:bCs/>
        </w:rPr>
        <w:t>name</w:t>
      </w:r>
      <w:proofErr w:type="spellEnd"/>
      <w:r>
        <w:rPr>
          <w:b/>
          <w:bCs/>
        </w:rPr>
        <w:t xml:space="preserve"> }</w:t>
      </w:r>
      <w:proofErr w:type="gramEnd"/>
      <w:r>
        <w:rPr>
          <w:b/>
          <w:bCs/>
        </w:rPr>
        <w:t>}</w:t>
      </w:r>
      <w:r w:rsidR="001138B8" w:rsidRPr="00762F99">
        <w:rPr>
          <w:b/>
          <w:bCs/>
        </w:rPr>
        <w:t xml:space="preserve"> dated </w:t>
      </w:r>
      <w:proofErr w:type="gramStart"/>
      <w:r>
        <w:rPr>
          <w:b/>
          <w:bCs/>
        </w:rPr>
        <w:t xml:space="preserve">{{ </w:t>
      </w:r>
      <w:proofErr w:type="spellStart"/>
      <w:r w:rsidR="00BB2CE0">
        <w:rPr>
          <w:b/>
          <w:bCs/>
        </w:rPr>
        <w:t>t</w:t>
      </w:r>
      <w:r w:rsidR="00C95602">
        <w:rPr>
          <w:b/>
          <w:bCs/>
        </w:rPr>
        <w:t>rust</w:t>
      </w:r>
      <w:proofErr w:type="gramEnd"/>
      <w:r w:rsidR="00C95602">
        <w:rPr>
          <w:b/>
          <w:bCs/>
        </w:rPr>
        <w:t>_</w:t>
      </w:r>
      <w:proofErr w:type="gramStart"/>
      <w:r w:rsidR="00C95602">
        <w:rPr>
          <w:b/>
          <w:bCs/>
        </w:rPr>
        <w:t>date</w:t>
      </w:r>
      <w:proofErr w:type="spellEnd"/>
      <w:r>
        <w:rPr>
          <w:b/>
          <w:bCs/>
        </w:rPr>
        <w:t xml:space="preserve"> }</w:t>
      </w:r>
      <w:proofErr w:type="gramEnd"/>
      <w:r>
        <w:rPr>
          <w:b/>
          <w:bCs/>
        </w:rPr>
        <w:t>}</w:t>
      </w:r>
      <w:r w:rsidR="001138B8">
        <w:t>.</w:t>
      </w:r>
    </w:p>
    <w:p w14:paraId="149722D5" w14:textId="677708CB" w:rsidR="00CD532E" w:rsidRDefault="001138B8" w:rsidP="00762F99">
      <w:pPr>
        <w:pStyle w:val="TextHeading2"/>
        <w:numPr>
          <w:ilvl w:val="0"/>
          <w:numId w:val="6"/>
        </w:numPr>
        <w:ind w:left="540"/>
      </w:pPr>
      <w:r>
        <w:t>An alternative description will be effective to title assets in the name of the trust or to designate the trust as a beneficiary if the description includes the name of at least one initial or successor Trustee, any reference indicating that property is being held in a fiduciary capacity, and the date of the trust.</w:t>
      </w:r>
    </w:p>
    <w:p w14:paraId="02381754" w14:textId="77777777" w:rsidR="00C178AA" w:rsidRDefault="00A217CD" w:rsidP="00C178AA">
      <w:pPr>
        <w:pStyle w:val="TextHeading2"/>
        <w:numPr>
          <w:ilvl w:val="0"/>
          <w:numId w:val="6"/>
        </w:numPr>
        <w:ind w:left="540"/>
      </w:pPr>
      <w:r>
        <w:t>The powers of the Trustees include the power to acquire, sell, assign</w:t>
      </w:r>
      <w:r w:rsidR="008E32FB">
        <w:t>, convey, pledge, encumber, lease, borrow, manage, and deal with real and personal property interests.</w:t>
      </w:r>
      <w:bookmarkStart w:id="0" w:name="BeginAcknowledgement"/>
      <w:bookmarkEnd w:id="0"/>
    </w:p>
    <w:p w14:paraId="56887970" w14:textId="4711A846" w:rsidR="00C178AA" w:rsidRDefault="00C178AA" w:rsidP="00C178AA">
      <w:pPr>
        <w:pStyle w:val="TextHeading2"/>
        <w:numPr>
          <w:ilvl w:val="0"/>
          <w:numId w:val="6"/>
        </w:numPr>
        <w:ind w:left="540"/>
      </w:pPr>
      <w:r w:rsidRPr="00C178AA">
        <w:t>The terms of the trust provide that a third party may rely upon this Certificat</w:t>
      </w:r>
      <w:r w:rsidR="00765F87">
        <w:t>e</w:t>
      </w:r>
      <w:r w:rsidRPr="00C178AA">
        <w:t xml:space="preserve"> of Trust as evidence of the existence of the trust and is specifically relieved of any obligation to inquire into the terms of this trust or the authority of my Trustee, or to see to the application that my Trustee makes of funds or other property received by my Trustee.</w:t>
      </w:r>
    </w:p>
    <w:p w14:paraId="2A16E0EA" w14:textId="77777777" w:rsidR="00EA40D6" w:rsidRDefault="006C5DF5" w:rsidP="00EA40D6">
      <w:pPr>
        <w:pStyle w:val="TextHeading2"/>
      </w:pPr>
      <w:bookmarkStart w:id="1" w:name="_Hlk201567018"/>
      <w:r w:rsidRPr="006C5DF5">
        <w:t xml:space="preserve">{%p if </w:t>
      </w:r>
      <w:proofErr w:type="spellStart"/>
      <w:proofErr w:type="gramStart"/>
      <w:r w:rsidRPr="006C5DF5">
        <w:t>address.state</w:t>
      </w:r>
      <w:proofErr w:type="spellEnd"/>
      <w:proofErr w:type="gramEnd"/>
      <w:r w:rsidRPr="006C5DF5">
        <w:t xml:space="preserve"> == 'FL' %}</w:t>
      </w:r>
    </w:p>
    <w:p w14:paraId="41AE2930" w14:textId="77777777" w:rsidR="00EA40D6" w:rsidRDefault="006C5DF5" w:rsidP="00EA40D6">
      <w:pPr>
        <w:pStyle w:val="TextHeading2"/>
      </w:pPr>
      <w:r w:rsidRPr="006C5DF5">
        <w:t xml:space="preserve">{{p </w:t>
      </w:r>
      <w:proofErr w:type="spellStart"/>
      <w:r w:rsidRPr="006C5DF5">
        <w:t>include_docx_template</w:t>
      </w:r>
      <w:proofErr w:type="spellEnd"/>
      <w:r w:rsidRPr="006C5DF5">
        <w:t>(‘cot_</w:t>
      </w:r>
      <w:r w:rsidR="00DE0380">
        <w:t>six</w:t>
      </w:r>
      <w:r w:rsidRPr="006C5DF5">
        <w:t>.docx’</w:t>
      </w:r>
      <w:proofErr w:type="gramStart"/>
      <w:r w:rsidRPr="006C5DF5">
        <w:t>) }</w:t>
      </w:r>
      <w:proofErr w:type="gramEnd"/>
      <w:r w:rsidRPr="006C5DF5">
        <w:t>}</w:t>
      </w:r>
    </w:p>
    <w:p w14:paraId="1FF397FE" w14:textId="77777777" w:rsidR="00EA40D6" w:rsidRDefault="00DE0380" w:rsidP="00EA40D6">
      <w:pPr>
        <w:pStyle w:val="TextHeading2"/>
      </w:pPr>
      <w:r w:rsidRPr="006C5DF5">
        <w:lastRenderedPageBreak/>
        <w:t>{%</w:t>
      </w:r>
      <w:r w:rsidR="00EA40D6">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GA</w:t>
      </w:r>
      <w:r w:rsidRPr="006C5DF5">
        <w:t>' %}</w:t>
      </w:r>
    </w:p>
    <w:p w14:paraId="6B2DD917" w14:textId="77777777" w:rsidR="00EA40D6" w:rsidRDefault="00DE0380" w:rsidP="00EA40D6">
      <w:pPr>
        <w:pStyle w:val="TextHeading2"/>
      </w:pPr>
      <w:r w:rsidRPr="006C5DF5">
        <w:t xml:space="preserve">{{p </w:t>
      </w:r>
      <w:proofErr w:type="spellStart"/>
      <w:r w:rsidRPr="006C5DF5">
        <w:t>include_docx_template</w:t>
      </w:r>
      <w:proofErr w:type="spellEnd"/>
      <w:r w:rsidRPr="006C5DF5">
        <w:t>(‘cot_</w:t>
      </w:r>
      <w:r>
        <w:t>six</w:t>
      </w:r>
      <w:r w:rsidRPr="006C5DF5">
        <w:t>.docx’</w:t>
      </w:r>
      <w:proofErr w:type="gramStart"/>
      <w:r w:rsidRPr="006C5DF5">
        <w:t>) }</w:t>
      </w:r>
      <w:proofErr w:type="gramEnd"/>
      <w:r w:rsidRPr="006C5DF5">
        <w:t>}</w:t>
      </w:r>
    </w:p>
    <w:p w14:paraId="04F6EEF9" w14:textId="77777777" w:rsidR="00EA40D6" w:rsidRDefault="006C5DF5" w:rsidP="00EA40D6">
      <w:pPr>
        <w:pStyle w:val="TextHeading2"/>
      </w:pPr>
      <w:r w:rsidRPr="006C5DF5">
        <w:t>{%</w:t>
      </w:r>
      <w:r w:rsidR="00EA40D6">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IL</w:t>
      </w:r>
      <w:r w:rsidRPr="006C5DF5">
        <w:t>' %}</w:t>
      </w:r>
    </w:p>
    <w:p w14:paraId="5403D044" w14:textId="77777777" w:rsidR="00EA40D6" w:rsidRDefault="006C5DF5" w:rsidP="00EA40D6">
      <w:pPr>
        <w:pStyle w:val="TextHeading2"/>
      </w:pPr>
      <w:r w:rsidRPr="006C5DF5">
        <w:t xml:space="preserve">{{p </w:t>
      </w:r>
      <w:proofErr w:type="spellStart"/>
      <w:r w:rsidRPr="006C5DF5">
        <w:t>include_docx_template</w:t>
      </w:r>
      <w:proofErr w:type="spellEnd"/>
      <w:r w:rsidRPr="006C5DF5">
        <w:t>(‘cot_</w:t>
      </w:r>
      <w:r w:rsidR="00DE0380">
        <w:t>six</w:t>
      </w:r>
      <w:r w:rsidRPr="006C5DF5">
        <w:t>.docx’</w:t>
      </w:r>
      <w:proofErr w:type="gramStart"/>
      <w:r w:rsidRPr="006C5DF5">
        <w:t>) }</w:t>
      </w:r>
      <w:proofErr w:type="gramEnd"/>
      <w:r w:rsidRPr="006C5DF5">
        <w:t>}</w:t>
      </w:r>
    </w:p>
    <w:p w14:paraId="5C4F7A61" w14:textId="77777777" w:rsidR="00EA40D6" w:rsidRDefault="00DE0380" w:rsidP="00EA40D6">
      <w:pPr>
        <w:pStyle w:val="TextHeading2"/>
      </w:pPr>
      <w:r w:rsidRPr="006C5DF5">
        <w:t>{%</w:t>
      </w:r>
      <w:r w:rsidR="00EA40D6">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NC</w:t>
      </w:r>
      <w:r w:rsidRPr="006C5DF5">
        <w:t>' %}</w:t>
      </w:r>
    </w:p>
    <w:p w14:paraId="1EF929EC" w14:textId="77777777" w:rsidR="00EA40D6" w:rsidRDefault="00DE0380" w:rsidP="00EA40D6">
      <w:pPr>
        <w:pStyle w:val="TextHeading2"/>
      </w:pPr>
      <w:r w:rsidRPr="006C5DF5">
        <w:t xml:space="preserve">{{p </w:t>
      </w:r>
      <w:proofErr w:type="spellStart"/>
      <w:r w:rsidRPr="006C5DF5">
        <w:t>include_docx_template</w:t>
      </w:r>
      <w:proofErr w:type="spellEnd"/>
      <w:r w:rsidRPr="006C5DF5">
        <w:t>(‘cot_</w:t>
      </w:r>
      <w:r>
        <w:t>six</w:t>
      </w:r>
      <w:r w:rsidRPr="006C5DF5">
        <w:t>.docx’</w:t>
      </w:r>
      <w:proofErr w:type="gramStart"/>
      <w:r w:rsidRPr="006C5DF5">
        <w:t>) }</w:t>
      </w:r>
      <w:proofErr w:type="gramEnd"/>
      <w:r w:rsidRPr="006C5DF5">
        <w:t>}</w:t>
      </w:r>
    </w:p>
    <w:p w14:paraId="0E91B69F" w14:textId="77777777" w:rsidR="00EA40D6" w:rsidRDefault="00DE0380" w:rsidP="00EA40D6">
      <w:pPr>
        <w:pStyle w:val="TextHeading2"/>
      </w:pPr>
      <w:r w:rsidRPr="006C5DF5">
        <w:t>{%</w:t>
      </w:r>
      <w:r w:rsidR="00EA40D6">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OR</w:t>
      </w:r>
      <w:r w:rsidRPr="006C5DF5">
        <w:t>' %}</w:t>
      </w:r>
    </w:p>
    <w:p w14:paraId="266E3CA2" w14:textId="77777777" w:rsidR="00EA40D6" w:rsidRDefault="00DE0380" w:rsidP="00EA40D6">
      <w:pPr>
        <w:pStyle w:val="TextHeading2"/>
      </w:pPr>
      <w:r w:rsidRPr="006C5DF5">
        <w:t xml:space="preserve">{{p </w:t>
      </w:r>
      <w:proofErr w:type="spellStart"/>
      <w:r w:rsidRPr="006C5DF5">
        <w:t>include_docx_template</w:t>
      </w:r>
      <w:proofErr w:type="spellEnd"/>
      <w:r w:rsidRPr="006C5DF5">
        <w:t>(‘cot_</w:t>
      </w:r>
      <w:r>
        <w:t>four</w:t>
      </w:r>
      <w:r w:rsidRPr="006C5DF5">
        <w:t>.docx’</w:t>
      </w:r>
      <w:proofErr w:type="gramStart"/>
      <w:r w:rsidRPr="006C5DF5">
        <w:t>) }</w:t>
      </w:r>
      <w:proofErr w:type="gramEnd"/>
      <w:r w:rsidRPr="006C5DF5">
        <w:t>}</w:t>
      </w:r>
    </w:p>
    <w:p w14:paraId="6619CC16" w14:textId="77777777" w:rsidR="00EA40D6" w:rsidRDefault="00DE0380" w:rsidP="00EA40D6">
      <w:pPr>
        <w:pStyle w:val="TextHeading2"/>
      </w:pPr>
      <w:r w:rsidRPr="006C5DF5">
        <w:t>{%</w:t>
      </w:r>
      <w:r w:rsidR="00EA40D6">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TX</w:t>
      </w:r>
      <w:r w:rsidRPr="006C5DF5">
        <w:t>' %}</w:t>
      </w:r>
    </w:p>
    <w:p w14:paraId="414166C0" w14:textId="77777777" w:rsidR="00EA40D6" w:rsidRDefault="00DE0380" w:rsidP="00EA40D6">
      <w:pPr>
        <w:pStyle w:val="TextHeading2"/>
      </w:pPr>
      <w:r w:rsidRPr="006C5DF5">
        <w:t xml:space="preserve">{{p </w:t>
      </w:r>
      <w:proofErr w:type="spellStart"/>
      <w:r w:rsidRPr="006C5DF5">
        <w:t>include_docx_template</w:t>
      </w:r>
      <w:proofErr w:type="spellEnd"/>
      <w:r w:rsidRPr="006C5DF5">
        <w:t>(‘cot_</w:t>
      </w:r>
      <w:r>
        <w:t>one</w:t>
      </w:r>
      <w:r w:rsidRPr="006C5DF5">
        <w:t>.docx’</w:t>
      </w:r>
      <w:proofErr w:type="gramStart"/>
      <w:r w:rsidRPr="006C5DF5">
        <w:t>) }</w:t>
      </w:r>
      <w:proofErr w:type="gramEnd"/>
      <w:r w:rsidRPr="006C5DF5">
        <w:t>}</w:t>
      </w:r>
    </w:p>
    <w:p w14:paraId="3E0CBDA7" w14:textId="77777777" w:rsidR="00EA40D6" w:rsidRDefault="006C5DF5" w:rsidP="00EA40D6">
      <w:pPr>
        <w:pStyle w:val="TextHeading2"/>
      </w:pPr>
      <w:r>
        <w:t>{%</w:t>
      </w:r>
      <w:r w:rsidR="00EA40D6">
        <w:t>p</w:t>
      </w:r>
      <w:r>
        <w:t xml:space="preserve"> else %}</w:t>
      </w:r>
    </w:p>
    <w:p w14:paraId="52AE7CD4" w14:textId="77777777" w:rsidR="00EA40D6" w:rsidRDefault="006C5DF5" w:rsidP="00EA40D6">
      <w:pPr>
        <w:pStyle w:val="TextHeading2"/>
      </w:pPr>
      <w:r w:rsidRPr="006C5DF5">
        <w:t xml:space="preserve">{{p </w:t>
      </w:r>
      <w:proofErr w:type="spellStart"/>
      <w:r w:rsidRPr="006C5DF5">
        <w:t>include_docx_template</w:t>
      </w:r>
      <w:proofErr w:type="spellEnd"/>
      <w:r w:rsidRPr="006C5DF5">
        <w:t>(‘cot_</w:t>
      </w:r>
      <w:r w:rsidR="00DE0380">
        <w:t>five</w:t>
      </w:r>
      <w:r w:rsidRPr="006C5DF5">
        <w:t>.docx’</w:t>
      </w:r>
      <w:proofErr w:type="gramStart"/>
      <w:r w:rsidRPr="006C5DF5">
        <w:t>) }</w:t>
      </w:r>
      <w:proofErr w:type="gramEnd"/>
      <w:r w:rsidRPr="006C5DF5">
        <w:t>}</w:t>
      </w:r>
    </w:p>
    <w:p w14:paraId="7143FAEC" w14:textId="0AF7A46A" w:rsidR="006C5DF5" w:rsidRDefault="006C5DF5" w:rsidP="00EA40D6">
      <w:pPr>
        <w:pStyle w:val="TextHeading2"/>
      </w:pPr>
      <w:r w:rsidRPr="006C5DF5">
        <w:t>{%</w:t>
      </w:r>
      <w:r w:rsidR="00EA40D6">
        <w:t>p</w:t>
      </w:r>
      <w:r w:rsidRPr="006C5DF5">
        <w:t xml:space="preserve"> endif %}</w:t>
      </w:r>
    </w:p>
    <w:bookmarkEnd w:id="1"/>
    <w:p w14:paraId="055CB872" w14:textId="77777777" w:rsidR="00EA40D6" w:rsidRDefault="00222AAA" w:rsidP="00EA40D6">
      <w:pPr>
        <w:tabs>
          <w:tab w:val="left" w:pos="9360"/>
        </w:tabs>
        <w:spacing w:before="120" w:after="120"/>
        <w:jc w:val="both"/>
      </w:pPr>
      <w:r w:rsidRPr="006C5DF5">
        <w:t xml:space="preserve">{%p if </w:t>
      </w:r>
      <w:proofErr w:type="spellStart"/>
      <w:proofErr w:type="gramStart"/>
      <w:r w:rsidRPr="006C5DF5">
        <w:t>address.state</w:t>
      </w:r>
      <w:proofErr w:type="spellEnd"/>
      <w:proofErr w:type="gramEnd"/>
      <w:r w:rsidRPr="006C5DF5">
        <w:t xml:space="preserve"> == '</w:t>
      </w:r>
      <w:r>
        <w:t>IL</w:t>
      </w:r>
      <w:r w:rsidRPr="006C5DF5">
        <w:t>' %}</w:t>
      </w:r>
    </w:p>
    <w:p w14:paraId="69CA7793" w14:textId="77777777" w:rsidR="00EA40D6" w:rsidRDefault="00222AAA" w:rsidP="00EA40D6">
      <w:pPr>
        <w:tabs>
          <w:tab w:val="left" w:pos="9360"/>
        </w:tabs>
        <w:spacing w:before="120" w:after="120"/>
        <w:jc w:val="both"/>
      </w:pPr>
      <w:r w:rsidRPr="006C5DF5">
        <w:t xml:space="preserve">{{p </w:t>
      </w:r>
      <w:proofErr w:type="spellStart"/>
      <w:r w:rsidRPr="006C5DF5">
        <w:t>include_docx_template</w:t>
      </w:r>
      <w:proofErr w:type="spellEnd"/>
      <w:r w:rsidRPr="006C5DF5">
        <w:t>(‘</w:t>
      </w:r>
      <w:r>
        <w:t>il</w:t>
      </w:r>
      <w:r w:rsidRPr="006C5DF5">
        <w:t>_</w:t>
      </w:r>
      <w:r>
        <w:t>cot_signature</w:t>
      </w:r>
      <w:r w:rsidRPr="006C5DF5">
        <w:t>.docx’</w:t>
      </w:r>
      <w:proofErr w:type="gramStart"/>
      <w:r w:rsidRPr="006C5DF5">
        <w:t>) }</w:t>
      </w:r>
      <w:proofErr w:type="gramEnd"/>
      <w:r w:rsidRPr="006C5DF5">
        <w:t>}</w:t>
      </w:r>
    </w:p>
    <w:p w14:paraId="6933B8EC" w14:textId="77777777" w:rsidR="00EA40D6" w:rsidRDefault="0070520D" w:rsidP="00EA40D6">
      <w:pPr>
        <w:tabs>
          <w:tab w:val="left" w:pos="9360"/>
        </w:tabs>
        <w:spacing w:before="120" w:after="120"/>
        <w:jc w:val="both"/>
      </w:pPr>
      <w:r w:rsidRPr="006C5DF5">
        <w:t>{%</w:t>
      </w:r>
      <w:r w:rsidR="00EA40D6">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UT</w:t>
      </w:r>
      <w:r w:rsidRPr="006C5DF5">
        <w:t>' %}</w:t>
      </w:r>
    </w:p>
    <w:p w14:paraId="38E312E9" w14:textId="77777777" w:rsidR="00EA40D6" w:rsidRDefault="0070520D" w:rsidP="00EA40D6">
      <w:pPr>
        <w:tabs>
          <w:tab w:val="left" w:pos="9360"/>
        </w:tabs>
        <w:spacing w:before="120" w:after="120"/>
        <w:jc w:val="both"/>
      </w:pPr>
      <w:r w:rsidRPr="006C5DF5">
        <w:t xml:space="preserve">{{p </w:t>
      </w:r>
      <w:proofErr w:type="spellStart"/>
      <w:r w:rsidRPr="006C5DF5">
        <w:t>include_docx_template</w:t>
      </w:r>
      <w:proofErr w:type="spellEnd"/>
      <w:r w:rsidRPr="006C5DF5">
        <w:t>(‘</w:t>
      </w:r>
      <w:r>
        <w:t>ut_cot_signature</w:t>
      </w:r>
      <w:r w:rsidRPr="006C5DF5">
        <w:t>.docx’</w:t>
      </w:r>
      <w:proofErr w:type="gramStart"/>
      <w:r w:rsidRPr="006C5DF5">
        <w:t>) }</w:t>
      </w:r>
      <w:proofErr w:type="gramEnd"/>
      <w:r w:rsidRPr="006C5DF5">
        <w:t>}</w:t>
      </w:r>
    </w:p>
    <w:p w14:paraId="063A3CD6" w14:textId="77777777" w:rsidR="00EA40D6" w:rsidRDefault="00222AAA" w:rsidP="00EA40D6">
      <w:pPr>
        <w:tabs>
          <w:tab w:val="left" w:pos="9360"/>
        </w:tabs>
        <w:spacing w:before="120" w:after="120"/>
        <w:jc w:val="both"/>
      </w:pPr>
      <w:r>
        <w:t>{%</w:t>
      </w:r>
      <w:r w:rsidR="00EA40D6">
        <w:t>p</w:t>
      </w:r>
      <w:r>
        <w:t xml:space="preserve"> else %}</w:t>
      </w:r>
    </w:p>
    <w:p w14:paraId="026E0372" w14:textId="77777777" w:rsidR="00EA40D6" w:rsidRDefault="00222AAA" w:rsidP="00EA40D6">
      <w:pPr>
        <w:tabs>
          <w:tab w:val="left" w:pos="9360"/>
        </w:tabs>
        <w:spacing w:before="120" w:after="120"/>
        <w:jc w:val="both"/>
      </w:pPr>
      <w:r w:rsidRPr="006C5DF5">
        <w:t xml:space="preserve">{{p </w:t>
      </w:r>
      <w:proofErr w:type="spellStart"/>
      <w:r w:rsidRPr="006C5DF5">
        <w:t>include_docx_template</w:t>
      </w:r>
      <w:proofErr w:type="spellEnd"/>
      <w:r w:rsidRPr="006C5DF5">
        <w:t>(‘cot_</w:t>
      </w:r>
      <w:r>
        <w:t>signature</w:t>
      </w:r>
      <w:r w:rsidRPr="006C5DF5">
        <w:t>.docx’</w:t>
      </w:r>
      <w:proofErr w:type="gramStart"/>
      <w:r w:rsidRPr="006C5DF5">
        <w:t>) }</w:t>
      </w:r>
      <w:proofErr w:type="gramEnd"/>
      <w:r w:rsidRPr="006C5DF5">
        <w:t>}</w:t>
      </w:r>
    </w:p>
    <w:p w14:paraId="42BC710F" w14:textId="5186CD28" w:rsidR="00222AAA" w:rsidRDefault="00222AAA" w:rsidP="00EA40D6">
      <w:pPr>
        <w:tabs>
          <w:tab w:val="left" w:pos="9360"/>
        </w:tabs>
        <w:spacing w:before="120" w:after="120"/>
        <w:jc w:val="both"/>
      </w:pPr>
      <w:r w:rsidRPr="006C5DF5">
        <w:t>{%</w:t>
      </w:r>
      <w:r w:rsidR="00EA40D6">
        <w:t>p</w:t>
      </w:r>
      <w:r w:rsidRPr="006C5DF5">
        <w:t xml:space="preserve"> endif %}</w:t>
      </w:r>
    </w:p>
    <w:p w14:paraId="5091E0A8" w14:textId="77777777" w:rsidR="00EA40D6" w:rsidRDefault="006C5DF5" w:rsidP="00EA40D6">
      <w:pPr>
        <w:pStyle w:val="TextHeading2"/>
      </w:pPr>
      <w:bookmarkStart w:id="2" w:name="_Hlk198279566"/>
      <w:r w:rsidRPr="006C5DF5">
        <w:t xml:space="preserve">{%p if </w:t>
      </w:r>
      <w:proofErr w:type="spellStart"/>
      <w:proofErr w:type="gramStart"/>
      <w:r w:rsidRPr="006C5DF5">
        <w:t>address.state</w:t>
      </w:r>
      <w:proofErr w:type="spellEnd"/>
      <w:proofErr w:type="gramEnd"/>
      <w:r w:rsidRPr="006C5DF5">
        <w:t xml:space="preserve"> == '</w:t>
      </w:r>
      <w:r>
        <w:t>GA</w:t>
      </w:r>
      <w:r w:rsidRPr="006C5DF5">
        <w:t>' %}</w:t>
      </w:r>
    </w:p>
    <w:p w14:paraId="5EDE976A" w14:textId="77777777" w:rsidR="00EA40D6" w:rsidRDefault="006C5DF5" w:rsidP="00EA40D6">
      <w:pPr>
        <w:pStyle w:val="TextHeading2"/>
      </w:pPr>
      <w:r w:rsidRPr="006C5DF5">
        <w:t xml:space="preserve">{{p </w:t>
      </w:r>
      <w:proofErr w:type="spellStart"/>
      <w:r w:rsidRPr="006C5DF5">
        <w:t>include_docx_template</w:t>
      </w:r>
      <w:proofErr w:type="spellEnd"/>
      <w:r w:rsidRPr="006C5DF5">
        <w:t>(‘</w:t>
      </w:r>
      <w:r>
        <w:t>ga</w:t>
      </w:r>
      <w:r w:rsidRPr="006C5DF5">
        <w:t>_</w:t>
      </w:r>
      <w:r w:rsidR="008F1E30">
        <w:t>cot_</w:t>
      </w:r>
      <w:r>
        <w:t>acknowledgement</w:t>
      </w:r>
      <w:r w:rsidRPr="006C5DF5">
        <w:t>.docx’</w:t>
      </w:r>
      <w:proofErr w:type="gramStart"/>
      <w:r w:rsidRPr="006C5DF5">
        <w:t>) }</w:t>
      </w:r>
      <w:proofErr w:type="gramEnd"/>
      <w:r w:rsidRPr="006C5DF5">
        <w:t>}</w:t>
      </w:r>
      <w:bookmarkEnd w:id="2"/>
    </w:p>
    <w:p w14:paraId="79FAC52D" w14:textId="1C639DA5" w:rsidR="00EA40D6" w:rsidRDefault="006C5DF5" w:rsidP="006C5DF5">
      <w:pPr>
        <w:pStyle w:val="TextHeading2"/>
      </w:pPr>
      <w:r w:rsidRPr="006C5DF5">
        <w:t>{%</w:t>
      </w:r>
      <w:r w:rsidR="00EA40D6">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IL</w:t>
      </w:r>
      <w:r w:rsidRPr="006C5DF5">
        <w:t>' %}</w:t>
      </w:r>
    </w:p>
    <w:p w14:paraId="7BEE585A" w14:textId="77777777" w:rsidR="00EA40D6" w:rsidRDefault="006C5DF5" w:rsidP="006C5DF5">
      <w:pPr>
        <w:pStyle w:val="TextHeading2"/>
      </w:pPr>
      <w:r w:rsidRPr="006C5DF5">
        <w:t xml:space="preserve">{{p </w:t>
      </w:r>
      <w:proofErr w:type="spellStart"/>
      <w:r w:rsidRPr="006C5DF5">
        <w:t>include_docx_template</w:t>
      </w:r>
      <w:proofErr w:type="spellEnd"/>
      <w:r w:rsidRPr="006C5DF5">
        <w:t>(‘</w:t>
      </w:r>
      <w:r>
        <w:t>il_</w:t>
      </w:r>
      <w:r w:rsidR="008F1E30">
        <w:t>cot_</w:t>
      </w:r>
      <w:r>
        <w:t>acknowledgement</w:t>
      </w:r>
      <w:r w:rsidRPr="006C5DF5">
        <w:t>.docx’</w:t>
      </w:r>
      <w:proofErr w:type="gramStart"/>
      <w:r w:rsidRPr="006C5DF5">
        <w:t>) }</w:t>
      </w:r>
      <w:proofErr w:type="gramEnd"/>
      <w:r w:rsidRPr="006C5DF5">
        <w:t>}</w:t>
      </w:r>
    </w:p>
    <w:p w14:paraId="787A8BFD" w14:textId="77777777" w:rsidR="00EA40D6" w:rsidRDefault="002B7B3A" w:rsidP="006C5DF5">
      <w:pPr>
        <w:pStyle w:val="TextHeading2"/>
      </w:pPr>
      <w:r w:rsidRPr="006C5DF5">
        <w:t>{%</w:t>
      </w:r>
      <w:r w:rsidR="00EA40D6">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NC</w:t>
      </w:r>
      <w:r w:rsidRPr="006C5DF5">
        <w:t>' %}</w:t>
      </w:r>
    </w:p>
    <w:p w14:paraId="2E89B908" w14:textId="77777777" w:rsidR="00EA40D6" w:rsidRDefault="002B7B3A" w:rsidP="006C5DF5">
      <w:pPr>
        <w:pStyle w:val="TextHeading2"/>
      </w:pPr>
      <w:r w:rsidRPr="006C5DF5">
        <w:lastRenderedPageBreak/>
        <w:t xml:space="preserve">{{p </w:t>
      </w:r>
      <w:proofErr w:type="spellStart"/>
      <w:r w:rsidRPr="006C5DF5">
        <w:t>include_docx_template</w:t>
      </w:r>
      <w:proofErr w:type="spellEnd"/>
      <w:r w:rsidRPr="006C5DF5">
        <w:t>(‘</w:t>
      </w:r>
      <w:r>
        <w:t>nc_</w:t>
      </w:r>
      <w:r w:rsidR="008F1E30">
        <w:t>cot_</w:t>
      </w:r>
      <w:r>
        <w:t>acknowledgement</w:t>
      </w:r>
      <w:r w:rsidRPr="006C5DF5">
        <w:t>.docx’</w:t>
      </w:r>
      <w:proofErr w:type="gramStart"/>
      <w:r w:rsidRPr="006C5DF5">
        <w:t>) }</w:t>
      </w:r>
      <w:proofErr w:type="gramEnd"/>
      <w:r w:rsidRPr="006C5DF5">
        <w:t>}</w:t>
      </w:r>
    </w:p>
    <w:p w14:paraId="30238385" w14:textId="77777777" w:rsidR="00EA40D6" w:rsidRDefault="002533B9" w:rsidP="006C5DF5">
      <w:pPr>
        <w:pStyle w:val="TextHeading2"/>
      </w:pPr>
      <w:r w:rsidRPr="006C5DF5">
        <w:t>{%</w:t>
      </w:r>
      <w:r w:rsidR="00EA40D6">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TX</w:t>
      </w:r>
      <w:r w:rsidRPr="006C5DF5">
        <w:t>' %}</w:t>
      </w:r>
    </w:p>
    <w:p w14:paraId="5AA0B509" w14:textId="77777777" w:rsidR="00EA40D6" w:rsidRDefault="002533B9" w:rsidP="006C5DF5">
      <w:pPr>
        <w:pStyle w:val="TextHeading2"/>
      </w:pPr>
      <w:r w:rsidRPr="006C5DF5">
        <w:t xml:space="preserve">{{p </w:t>
      </w:r>
      <w:proofErr w:type="spellStart"/>
      <w:r w:rsidRPr="006C5DF5">
        <w:t>include_docx_template</w:t>
      </w:r>
      <w:proofErr w:type="spellEnd"/>
      <w:r w:rsidRPr="006C5DF5">
        <w:t>(‘</w:t>
      </w:r>
      <w:r>
        <w:t>tx_</w:t>
      </w:r>
      <w:r w:rsidR="008F1E30">
        <w:t>cot_</w:t>
      </w:r>
      <w:r>
        <w:t>acknowledgement</w:t>
      </w:r>
      <w:r w:rsidRPr="006C5DF5">
        <w:t>.docx’</w:t>
      </w:r>
      <w:proofErr w:type="gramStart"/>
      <w:r w:rsidRPr="006C5DF5">
        <w:t>) }</w:t>
      </w:r>
      <w:proofErr w:type="gramEnd"/>
      <w:r w:rsidRPr="006C5DF5">
        <w:t>}</w:t>
      </w:r>
    </w:p>
    <w:p w14:paraId="3320F8F1" w14:textId="77777777" w:rsidR="00EA40D6" w:rsidRDefault="002B7B3A" w:rsidP="006C5DF5">
      <w:pPr>
        <w:pStyle w:val="TextHeading2"/>
      </w:pPr>
      <w:r>
        <w:t>{%</w:t>
      </w:r>
      <w:r w:rsidR="00EA40D6">
        <w:t>p</w:t>
      </w:r>
      <w:r>
        <w:t xml:space="preserve"> else %}</w:t>
      </w:r>
    </w:p>
    <w:p w14:paraId="795DFFBA" w14:textId="77777777" w:rsidR="00EA40D6" w:rsidRDefault="002B7B3A" w:rsidP="006C5DF5">
      <w:pPr>
        <w:pStyle w:val="TextHeading2"/>
      </w:pPr>
      <w:r w:rsidRPr="006C5DF5">
        <w:t xml:space="preserve">{{p </w:t>
      </w:r>
      <w:proofErr w:type="spellStart"/>
      <w:r w:rsidRPr="006C5DF5">
        <w:t>include_docx_template</w:t>
      </w:r>
      <w:proofErr w:type="spellEnd"/>
      <w:r w:rsidRPr="006C5DF5">
        <w:t>(‘cot_other.docx’</w:t>
      </w:r>
      <w:proofErr w:type="gramStart"/>
      <w:r w:rsidRPr="006C5DF5">
        <w:t>) }</w:t>
      </w:r>
      <w:proofErr w:type="gramEnd"/>
      <w:r w:rsidRPr="006C5DF5">
        <w:t>}</w:t>
      </w:r>
    </w:p>
    <w:p w14:paraId="0E2B2C9F" w14:textId="26286FD1" w:rsidR="006C5DF5" w:rsidRDefault="006C5DF5" w:rsidP="006C5DF5">
      <w:pPr>
        <w:pStyle w:val="TextHeading2"/>
      </w:pPr>
      <w:r w:rsidRPr="006C5DF5">
        <w:t>{%</w:t>
      </w:r>
      <w:r w:rsidR="00EA40D6">
        <w:t>p</w:t>
      </w:r>
      <w:r w:rsidRPr="006C5DF5">
        <w:t xml:space="preserve"> endif %}</w:t>
      </w:r>
    </w:p>
    <w:sectPr w:rsidR="006C5DF5">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D1210" w14:textId="77777777" w:rsidR="00E17663" w:rsidRDefault="00E17663">
      <w:r>
        <w:separator/>
      </w:r>
    </w:p>
  </w:endnote>
  <w:endnote w:type="continuationSeparator" w:id="0">
    <w:p w14:paraId="170A3C6E" w14:textId="77777777" w:rsidR="00E17663" w:rsidRDefault="00E1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44855" w14:textId="77777777" w:rsidR="00CD532E" w:rsidRDefault="00CD532E">
    <w:pPr>
      <w:pStyle w:val="Footer"/>
      <w:spacing w:before="60"/>
      <w:jc w:val="center"/>
    </w:pPr>
  </w:p>
  <w:p w14:paraId="03E7E768" w14:textId="52FAB86E" w:rsidR="00CD532E" w:rsidRDefault="001138B8">
    <w:pPr>
      <w:pStyle w:val="Footer"/>
      <w:jc w:val="center"/>
      <w:rPr>
        <w:rStyle w:val="PageNumber"/>
      </w:rPr>
    </w:pPr>
    <w:r>
      <w:rPr>
        <w:rStyle w:val="PageNumber"/>
      </w:rPr>
      <w:t>Certificat</w:t>
    </w:r>
    <w:r w:rsidR="00765F87">
      <w:rPr>
        <w:rStyle w:val="PageNumber"/>
      </w:rPr>
      <w:t>e</w:t>
    </w:r>
    <w:r>
      <w:rPr>
        <w:rStyle w:val="PageNumber"/>
      </w:rPr>
      <w:t xml:space="preserve"> of Trust for the </w:t>
    </w:r>
    <w:proofErr w:type="gramStart"/>
    <w:r w:rsidR="00BB2CE0">
      <w:rPr>
        <w:rStyle w:val="PageNumber"/>
      </w:rPr>
      <w:t xml:space="preserve">{{ </w:t>
    </w:r>
    <w:proofErr w:type="spellStart"/>
    <w:r w:rsidR="00BB2CE0">
      <w:rPr>
        <w:rStyle w:val="PageNumber"/>
      </w:rPr>
      <w:t>trust</w:t>
    </w:r>
    <w:proofErr w:type="gramEnd"/>
    <w:r w:rsidR="00BB2CE0">
      <w:rPr>
        <w:rStyle w:val="PageNumber"/>
      </w:rPr>
      <w:t>_</w:t>
    </w:r>
    <w:proofErr w:type="gramStart"/>
    <w:r w:rsidR="00BB2CE0">
      <w:rPr>
        <w:rStyle w:val="PageNumber"/>
      </w:rPr>
      <w:t>name</w:t>
    </w:r>
    <w:proofErr w:type="spellEnd"/>
    <w:r w:rsidR="00BB2CE0">
      <w:rPr>
        <w:rStyle w:val="PageNumber"/>
      </w:rPr>
      <w:t xml:space="preserve"> }</w:t>
    </w:r>
    <w:proofErr w:type="gramEnd"/>
    <w:r w:rsidR="00BB2CE0">
      <w:rPr>
        <w:rStyle w:val="PageNumber"/>
      </w:rPr>
      <w:t>}</w:t>
    </w:r>
  </w:p>
  <w:p w14:paraId="72A54470" w14:textId="77777777" w:rsidR="00CD532E" w:rsidRDefault="001138B8">
    <w:pPr>
      <w:pStyle w:val="Footer"/>
      <w:jc w:val="center"/>
      <w:rPr>
        <w:rStyle w:val="PageNumber"/>
      </w:rPr>
    </w:pP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6A73B" w14:textId="77777777" w:rsidR="00E17663" w:rsidRDefault="00E17663">
      <w:r>
        <w:separator/>
      </w:r>
    </w:p>
  </w:footnote>
  <w:footnote w:type="continuationSeparator" w:id="0">
    <w:p w14:paraId="493F7DB7" w14:textId="77777777" w:rsidR="00E17663" w:rsidRDefault="00E17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CF9AC42A"/>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9F3A1C8C"/>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3" w15:restartNumberingAfterBreak="0">
    <w:nsid w:val="76073A3E"/>
    <w:multiLevelType w:val="hybridMultilevel"/>
    <w:tmpl w:val="257EB232"/>
    <w:lvl w:ilvl="0" w:tplc="7D6E56E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760909">
    <w:abstractNumId w:val="2"/>
  </w:num>
  <w:num w:numId="2" w16cid:durableId="397518">
    <w:abstractNumId w:val="2"/>
  </w:num>
  <w:num w:numId="3" w16cid:durableId="634023787">
    <w:abstractNumId w:val="2"/>
  </w:num>
  <w:num w:numId="4" w16cid:durableId="75515140">
    <w:abstractNumId w:val="2"/>
  </w:num>
  <w:num w:numId="5" w16cid:durableId="608439009">
    <w:abstractNumId w:val="0"/>
  </w:num>
  <w:num w:numId="6" w16cid:durableId="18259312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wMDc0NzI3NDM1MzJT0lEKTi0uzszPAykwrAUAOa8D4SwAAAA="/>
  </w:docVars>
  <w:rsids>
    <w:rsidRoot w:val="00471D46"/>
    <w:rsid w:val="00003CB8"/>
    <w:rsid w:val="00004E65"/>
    <w:rsid w:val="00005644"/>
    <w:rsid w:val="0001248E"/>
    <w:rsid w:val="000224F0"/>
    <w:rsid w:val="00023A94"/>
    <w:rsid w:val="00025988"/>
    <w:rsid w:val="00030E64"/>
    <w:rsid w:val="00035928"/>
    <w:rsid w:val="000446D5"/>
    <w:rsid w:val="00044FA5"/>
    <w:rsid w:val="00064A15"/>
    <w:rsid w:val="00084595"/>
    <w:rsid w:val="000867D0"/>
    <w:rsid w:val="00090FAA"/>
    <w:rsid w:val="000A1FD5"/>
    <w:rsid w:val="000A2F71"/>
    <w:rsid w:val="000A4F05"/>
    <w:rsid w:val="000A7C22"/>
    <w:rsid w:val="000B29FB"/>
    <w:rsid w:val="000B6164"/>
    <w:rsid w:val="000D0279"/>
    <w:rsid w:val="000D56CF"/>
    <w:rsid w:val="000D6915"/>
    <w:rsid w:val="000E4606"/>
    <w:rsid w:val="000F06B8"/>
    <w:rsid w:val="000F18E9"/>
    <w:rsid w:val="000F3BE9"/>
    <w:rsid w:val="001019D2"/>
    <w:rsid w:val="00105FD2"/>
    <w:rsid w:val="00106DAB"/>
    <w:rsid w:val="00112FE5"/>
    <w:rsid w:val="001138B8"/>
    <w:rsid w:val="001147FD"/>
    <w:rsid w:val="001163B0"/>
    <w:rsid w:val="00124BF3"/>
    <w:rsid w:val="001258C4"/>
    <w:rsid w:val="00131999"/>
    <w:rsid w:val="00143E7D"/>
    <w:rsid w:val="00151349"/>
    <w:rsid w:val="00161EB5"/>
    <w:rsid w:val="00173F07"/>
    <w:rsid w:val="00175CC9"/>
    <w:rsid w:val="001765FB"/>
    <w:rsid w:val="001802BE"/>
    <w:rsid w:val="00181C52"/>
    <w:rsid w:val="00182409"/>
    <w:rsid w:val="0018632C"/>
    <w:rsid w:val="001868E4"/>
    <w:rsid w:val="001971A9"/>
    <w:rsid w:val="001971F5"/>
    <w:rsid w:val="001A20F0"/>
    <w:rsid w:val="001A361C"/>
    <w:rsid w:val="001B190A"/>
    <w:rsid w:val="001C3E80"/>
    <w:rsid w:val="001C5F2D"/>
    <w:rsid w:val="001E2742"/>
    <w:rsid w:val="001F069D"/>
    <w:rsid w:val="001F252F"/>
    <w:rsid w:val="001F5011"/>
    <w:rsid w:val="0020247A"/>
    <w:rsid w:val="00204224"/>
    <w:rsid w:val="002042CA"/>
    <w:rsid w:val="002053D2"/>
    <w:rsid w:val="00206EA5"/>
    <w:rsid w:val="00220A1B"/>
    <w:rsid w:val="00222AAA"/>
    <w:rsid w:val="00225206"/>
    <w:rsid w:val="00235599"/>
    <w:rsid w:val="00251473"/>
    <w:rsid w:val="002523E2"/>
    <w:rsid w:val="00253025"/>
    <w:rsid w:val="002533B9"/>
    <w:rsid w:val="00254DDF"/>
    <w:rsid w:val="00256EE2"/>
    <w:rsid w:val="00267F05"/>
    <w:rsid w:val="00270C35"/>
    <w:rsid w:val="00275CCF"/>
    <w:rsid w:val="00280FD9"/>
    <w:rsid w:val="00281E5B"/>
    <w:rsid w:val="002844D0"/>
    <w:rsid w:val="00292C56"/>
    <w:rsid w:val="002A0B74"/>
    <w:rsid w:val="002B36C1"/>
    <w:rsid w:val="002B59AE"/>
    <w:rsid w:val="002B7B3A"/>
    <w:rsid w:val="002C3086"/>
    <w:rsid w:val="002C4109"/>
    <w:rsid w:val="002C4DCC"/>
    <w:rsid w:val="002C6266"/>
    <w:rsid w:val="002C68C2"/>
    <w:rsid w:val="002C79F6"/>
    <w:rsid w:val="00304870"/>
    <w:rsid w:val="00304D0C"/>
    <w:rsid w:val="0030705A"/>
    <w:rsid w:val="00310F5E"/>
    <w:rsid w:val="00315B37"/>
    <w:rsid w:val="00321B0D"/>
    <w:rsid w:val="00325976"/>
    <w:rsid w:val="003318B5"/>
    <w:rsid w:val="00333BB2"/>
    <w:rsid w:val="00340BB6"/>
    <w:rsid w:val="0034283B"/>
    <w:rsid w:val="003442AD"/>
    <w:rsid w:val="00346171"/>
    <w:rsid w:val="003464CA"/>
    <w:rsid w:val="003477A5"/>
    <w:rsid w:val="003723D9"/>
    <w:rsid w:val="003834DB"/>
    <w:rsid w:val="003A070D"/>
    <w:rsid w:val="003C00FA"/>
    <w:rsid w:val="003C28A9"/>
    <w:rsid w:val="003C4585"/>
    <w:rsid w:val="003C53AE"/>
    <w:rsid w:val="003C574D"/>
    <w:rsid w:val="003C6F7D"/>
    <w:rsid w:val="003D17D4"/>
    <w:rsid w:val="003D6E6B"/>
    <w:rsid w:val="003E218A"/>
    <w:rsid w:val="003E67D4"/>
    <w:rsid w:val="003F1D1D"/>
    <w:rsid w:val="003F25B6"/>
    <w:rsid w:val="00412434"/>
    <w:rsid w:val="00412AEC"/>
    <w:rsid w:val="0043229A"/>
    <w:rsid w:val="00440E1C"/>
    <w:rsid w:val="00441E77"/>
    <w:rsid w:val="00444A7F"/>
    <w:rsid w:val="004451BC"/>
    <w:rsid w:val="00462B78"/>
    <w:rsid w:val="004639AD"/>
    <w:rsid w:val="00471D46"/>
    <w:rsid w:val="0047573E"/>
    <w:rsid w:val="0047689E"/>
    <w:rsid w:val="00484D28"/>
    <w:rsid w:val="00485136"/>
    <w:rsid w:val="00494550"/>
    <w:rsid w:val="004A0F45"/>
    <w:rsid w:val="004B17CA"/>
    <w:rsid w:val="004B76DC"/>
    <w:rsid w:val="004E5002"/>
    <w:rsid w:val="004F2037"/>
    <w:rsid w:val="004F40C6"/>
    <w:rsid w:val="004F6528"/>
    <w:rsid w:val="004F6F8A"/>
    <w:rsid w:val="00506C55"/>
    <w:rsid w:val="005112DF"/>
    <w:rsid w:val="00517DD7"/>
    <w:rsid w:val="00533E31"/>
    <w:rsid w:val="00534E0C"/>
    <w:rsid w:val="00535BFB"/>
    <w:rsid w:val="00543BCF"/>
    <w:rsid w:val="00554C22"/>
    <w:rsid w:val="00557CDE"/>
    <w:rsid w:val="00562F07"/>
    <w:rsid w:val="005648F4"/>
    <w:rsid w:val="005702DE"/>
    <w:rsid w:val="005809C7"/>
    <w:rsid w:val="00583BFE"/>
    <w:rsid w:val="00596137"/>
    <w:rsid w:val="005B01D2"/>
    <w:rsid w:val="005B7574"/>
    <w:rsid w:val="005D2771"/>
    <w:rsid w:val="005D49E7"/>
    <w:rsid w:val="005D6735"/>
    <w:rsid w:val="005D75C7"/>
    <w:rsid w:val="005E557A"/>
    <w:rsid w:val="005F20E3"/>
    <w:rsid w:val="00615FBE"/>
    <w:rsid w:val="00620F32"/>
    <w:rsid w:val="0063251F"/>
    <w:rsid w:val="00634FFA"/>
    <w:rsid w:val="00645412"/>
    <w:rsid w:val="00647E4C"/>
    <w:rsid w:val="0066004C"/>
    <w:rsid w:val="0067518C"/>
    <w:rsid w:val="006812C9"/>
    <w:rsid w:val="006862CE"/>
    <w:rsid w:val="00692777"/>
    <w:rsid w:val="00693031"/>
    <w:rsid w:val="006A0F8F"/>
    <w:rsid w:val="006A1091"/>
    <w:rsid w:val="006A219A"/>
    <w:rsid w:val="006B105D"/>
    <w:rsid w:val="006C5DF5"/>
    <w:rsid w:val="006D0DAB"/>
    <w:rsid w:val="006D459B"/>
    <w:rsid w:val="006D48B9"/>
    <w:rsid w:val="006D6ACD"/>
    <w:rsid w:val="006E1C7F"/>
    <w:rsid w:val="006E3658"/>
    <w:rsid w:val="00703DF4"/>
    <w:rsid w:val="0070520D"/>
    <w:rsid w:val="007108FA"/>
    <w:rsid w:val="007115DB"/>
    <w:rsid w:val="007128B8"/>
    <w:rsid w:val="00713C83"/>
    <w:rsid w:val="00715738"/>
    <w:rsid w:val="00721966"/>
    <w:rsid w:val="00722DCF"/>
    <w:rsid w:val="0074202A"/>
    <w:rsid w:val="00743A2E"/>
    <w:rsid w:val="00743F66"/>
    <w:rsid w:val="00746433"/>
    <w:rsid w:val="00751D18"/>
    <w:rsid w:val="00757FBD"/>
    <w:rsid w:val="00762F99"/>
    <w:rsid w:val="00763ED4"/>
    <w:rsid w:val="00765F87"/>
    <w:rsid w:val="007676C1"/>
    <w:rsid w:val="00771E33"/>
    <w:rsid w:val="0078570A"/>
    <w:rsid w:val="00791D1E"/>
    <w:rsid w:val="007925CC"/>
    <w:rsid w:val="00796267"/>
    <w:rsid w:val="007963D7"/>
    <w:rsid w:val="007978C3"/>
    <w:rsid w:val="007A15C3"/>
    <w:rsid w:val="007A1746"/>
    <w:rsid w:val="007A42CD"/>
    <w:rsid w:val="007A7A4E"/>
    <w:rsid w:val="007B0FE8"/>
    <w:rsid w:val="007B6105"/>
    <w:rsid w:val="007B6B0C"/>
    <w:rsid w:val="007C4C84"/>
    <w:rsid w:val="007D2A3E"/>
    <w:rsid w:val="007D6A3D"/>
    <w:rsid w:val="007E078F"/>
    <w:rsid w:val="007E5F48"/>
    <w:rsid w:val="007F2690"/>
    <w:rsid w:val="007F3408"/>
    <w:rsid w:val="007F75B6"/>
    <w:rsid w:val="00802129"/>
    <w:rsid w:val="00803F51"/>
    <w:rsid w:val="00813BAC"/>
    <w:rsid w:val="0081503D"/>
    <w:rsid w:val="00815484"/>
    <w:rsid w:val="00821A05"/>
    <w:rsid w:val="008262C9"/>
    <w:rsid w:val="00837193"/>
    <w:rsid w:val="00840513"/>
    <w:rsid w:val="00845970"/>
    <w:rsid w:val="00850488"/>
    <w:rsid w:val="0085311B"/>
    <w:rsid w:val="00870724"/>
    <w:rsid w:val="00874EB1"/>
    <w:rsid w:val="00874EDA"/>
    <w:rsid w:val="00877991"/>
    <w:rsid w:val="00881892"/>
    <w:rsid w:val="008916B6"/>
    <w:rsid w:val="00894965"/>
    <w:rsid w:val="00897443"/>
    <w:rsid w:val="008A0E6E"/>
    <w:rsid w:val="008A2223"/>
    <w:rsid w:val="008A306B"/>
    <w:rsid w:val="008A3728"/>
    <w:rsid w:val="008A4008"/>
    <w:rsid w:val="008A477A"/>
    <w:rsid w:val="008A4BBB"/>
    <w:rsid w:val="008A71D6"/>
    <w:rsid w:val="008C2F86"/>
    <w:rsid w:val="008C4673"/>
    <w:rsid w:val="008C566D"/>
    <w:rsid w:val="008E32FB"/>
    <w:rsid w:val="008E65CC"/>
    <w:rsid w:val="008F1D95"/>
    <w:rsid w:val="008F1E30"/>
    <w:rsid w:val="008F2C1F"/>
    <w:rsid w:val="008F55DB"/>
    <w:rsid w:val="00900A76"/>
    <w:rsid w:val="00904B54"/>
    <w:rsid w:val="009069C6"/>
    <w:rsid w:val="00907916"/>
    <w:rsid w:val="00910A5F"/>
    <w:rsid w:val="00912014"/>
    <w:rsid w:val="009162CA"/>
    <w:rsid w:val="009328C7"/>
    <w:rsid w:val="009335CF"/>
    <w:rsid w:val="009335FF"/>
    <w:rsid w:val="009372BA"/>
    <w:rsid w:val="0096069B"/>
    <w:rsid w:val="00962DB1"/>
    <w:rsid w:val="00964AC6"/>
    <w:rsid w:val="00970282"/>
    <w:rsid w:val="00970315"/>
    <w:rsid w:val="00976764"/>
    <w:rsid w:val="00980653"/>
    <w:rsid w:val="00982430"/>
    <w:rsid w:val="00990CE7"/>
    <w:rsid w:val="00994D5F"/>
    <w:rsid w:val="009B2DCE"/>
    <w:rsid w:val="009B3193"/>
    <w:rsid w:val="009B4202"/>
    <w:rsid w:val="009B7E70"/>
    <w:rsid w:val="009C04FD"/>
    <w:rsid w:val="009D31A3"/>
    <w:rsid w:val="00A1259C"/>
    <w:rsid w:val="00A20A35"/>
    <w:rsid w:val="00A217CD"/>
    <w:rsid w:val="00A42DB9"/>
    <w:rsid w:val="00A437A8"/>
    <w:rsid w:val="00A473C8"/>
    <w:rsid w:val="00A47FDF"/>
    <w:rsid w:val="00A52ED1"/>
    <w:rsid w:val="00A57A26"/>
    <w:rsid w:val="00A6085C"/>
    <w:rsid w:val="00A70583"/>
    <w:rsid w:val="00A94853"/>
    <w:rsid w:val="00A95177"/>
    <w:rsid w:val="00A979A3"/>
    <w:rsid w:val="00AB044C"/>
    <w:rsid w:val="00AB127E"/>
    <w:rsid w:val="00AB2350"/>
    <w:rsid w:val="00AC19E9"/>
    <w:rsid w:val="00AC2549"/>
    <w:rsid w:val="00AC6641"/>
    <w:rsid w:val="00AD1076"/>
    <w:rsid w:val="00AD500B"/>
    <w:rsid w:val="00AE604D"/>
    <w:rsid w:val="00AF77E0"/>
    <w:rsid w:val="00B02942"/>
    <w:rsid w:val="00B106B3"/>
    <w:rsid w:val="00B10FCD"/>
    <w:rsid w:val="00B152B6"/>
    <w:rsid w:val="00B17581"/>
    <w:rsid w:val="00B24266"/>
    <w:rsid w:val="00B343CD"/>
    <w:rsid w:val="00B42D8C"/>
    <w:rsid w:val="00B43836"/>
    <w:rsid w:val="00B57CD5"/>
    <w:rsid w:val="00B738CF"/>
    <w:rsid w:val="00B81C66"/>
    <w:rsid w:val="00B82797"/>
    <w:rsid w:val="00B85E29"/>
    <w:rsid w:val="00B87074"/>
    <w:rsid w:val="00B915A1"/>
    <w:rsid w:val="00B91CF6"/>
    <w:rsid w:val="00B969F3"/>
    <w:rsid w:val="00BA2F06"/>
    <w:rsid w:val="00BA6F0F"/>
    <w:rsid w:val="00BA7081"/>
    <w:rsid w:val="00BB2CE0"/>
    <w:rsid w:val="00BB6BB0"/>
    <w:rsid w:val="00BC44E7"/>
    <w:rsid w:val="00BC4B5D"/>
    <w:rsid w:val="00BC7B6E"/>
    <w:rsid w:val="00BD1EEA"/>
    <w:rsid w:val="00BD478C"/>
    <w:rsid w:val="00BE7D04"/>
    <w:rsid w:val="00BF6798"/>
    <w:rsid w:val="00BF6A4E"/>
    <w:rsid w:val="00C0176B"/>
    <w:rsid w:val="00C041CE"/>
    <w:rsid w:val="00C1082F"/>
    <w:rsid w:val="00C15282"/>
    <w:rsid w:val="00C178AA"/>
    <w:rsid w:val="00C20ABA"/>
    <w:rsid w:val="00C4017B"/>
    <w:rsid w:val="00C40237"/>
    <w:rsid w:val="00C41AA9"/>
    <w:rsid w:val="00C421A9"/>
    <w:rsid w:val="00C469D8"/>
    <w:rsid w:val="00C506E8"/>
    <w:rsid w:val="00C531A8"/>
    <w:rsid w:val="00C568AF"/>
    <w:rsid w:val="00C8121A"/>
    <w:rsid w:val="00C81C6B"/>
    <w:rsid w:val="00C95602"/>
    <w:rsid w:val="00C97076"/>
    <w:rsid w:val="00CA2405"/>
    <w:rsid w:val="00CA4014"/>
    <w:rsid w:val="00CA52C6"/>
    <w:rsid w:val="00CA60FB"/>
    <w:rsid w:val="00CB4020"/>
    <w:rsid w:val="00CC00E0"/>
    <w:rsid w:val="00CC2F9B"/>
    <w:rsid w:val="00CC3B1B"/>
    <w:rsid w:val="00CC524F"/>
    <w:rsid w:val="00CD439C"/>
    <w:rsid w:val="00CD532E"/>
    <w:rsid w:val="00CE4BA1"/>
    <w:rsid w:val="00CE704F"/>
    <w:rsid w:val="00CE75DB"/>
    <w:rsid w:val="00CE7EB3"/>
    <w:rsid w:val="00D05399"/>
    <w:rsid w:val="00D209B5"/>
    <w:rsid w:val="00D213E2"/>
    <w:rsid w:val="00D2164D"/>
    <w:rsid w:val="00D33AD9"/>
    <w:rsid w:val="00D344DA"/>
    <w:rsid w:val="00D36393"/>
    <w:rsid w:val="00D370FD"/>
    <w:rsid w:val="00D40BBB"/>
    <w:rsid w:val="00D41EA6"/>
    <w:rsid w:val="00D420C2"/>
    <w:rsid w:val="00D47E25"/>
    <w:rsid w:val="00D61EC9"/>
    <w:rsid w:val="00D62FC7"/>
    <w:rsid w:val="00D634B8"/>
    <w:rsid w:val="00D63F34"/>
    <w:rsid w:val="00D84662"/>
    <w:rsid w:val="00D929C5"/>
    <w:rsid w:val="00DB09B6"/>
    <w:rsid w:val="00DB1C26"/>
    <w:rsid w:val="00DC3827"/>
    <w:rsid w:val="00DC6E3E"/>
    <w:rsid w:val="00DD109D"/>
    <w:rsid w:val="00DD2351"/>
    <w:rsid w:val="00DE0380"/>
    <w:rsid w:val="00DE135F"/>
    <w:rsid w:val="00DE2EDD"/>
    <w:rsid w:val="00E05776"/>
    <w:rsid w:val="00E11A32"/>
    <w:rsid w:val="00E17663"/>
    <w:rsid w:val="00E17757"/>
    <w:rsid w:val="00E2497B"/>
    <w:rsid w:val="00E253E7"/>
    <w:rsid w:val="00E25839"/>
    <w:rsid w:val="00E27331"/>
    <w:rsid w:val="00E31177"/>
    <w:rsid w:val="00E37CA3"/>
    <w:rsid w:val="00E45F1C"/>
    <w:rsid w:val="00E506E8"/>
    <w:rsid w:val="00E575E7"/>
    <w:rsid w:val="00E611AE"/>
    <w:rsid w:val="00E71E68"/>
    <w:rsid w:val="00E73346"/>
    <w:rsid w:val="00E748C3"/>
    <w:rsid w:val="00E75E1E"/>
    <w:rsid w:val="00E774F8"/>
    <w:rsid w:val="00E8771A"/>
    <w:rsid w:val="00EA0774"/>
    <w:rsid w:val="00EA40D6"/>
    <w:rsid w:val="00EB1022"/>
    <w:rsid w:val="00EB322D"/>
    <w:rsid w:val="00EB40DD"/>
    <w:rsid w:val="00ED0614"/>
    <w:rsid w:val="00EE1139"/>
    <w:rsid w:val="00EF63BE"/>
    <w:rsid w:val="00F031E8"/>
    <w:rsid w:val="00F07240"/>
    <w:rsid w:val="00F10B8B"/>
    <w:rsid w:val="00F12FD8"/>
    <w:rsid w:val="00F17DD5"/>
    <w:rsid w:val="00F23BA2"/>
    <w:rsid w:val="00F25D8C"/>
    <w:rsid w:val="00F30887"/>
    <w:rsid w:val="00F477B8"/>
    <w:rsid w:val="00F530AF"/>
    <w:rsid w:val="00F56B53"/>
    <w:rsid w:val="00F62C53"/>
    <w:rsid w:val="00F63B76"/>
    <w:rsid w:val="00F66056"/>
    <w:rsid w:val="00F6653F"/>
    <w:rsid w:val="00F840E9"/>
    <w:rsid w:val="00F95893"/>
    <w:rsid w:val="00FA253E"/>
    <w:rsid w:val="00FA2BDF"/>
    <w:rsid w:val="00FA4CFD"/>
    <w:rsid w:val="00FB09DB"/>
    <w:rsid w:val="00FB1F8C"/>
    <w:rsid w:val="00FB6E2B"/>
    <w:rsid w:val="00FC65F7"/>
    <w:rsid w:val="00FC7597"/>
    <w:rsid w:val="00FC7D09"/>
    <w:rsid w:val="00FD5023"/>
    <w:rsid w:val="00FF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35739E"/>
  <w14:defaultImageDpi w14:val="96"/>
  <w15:docId w15:val="{836D07A5-7473-4F99-9647-E1EE53CE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1" w:unhideWhenUsed="1"/>
    <w:lsdException w:name="List 2" w:locked="1"/>
    <w:lsdException w:name="List 3" w:locked="1"/>
    <w:lsdException w:name="List 4" w:locked="1" w:semiHidden="1" w:unhideWhenUsed="1"/>
    <w:lsdException w:name="List 5" w:locked="1" w:semiHidden="1" w:unhideWhenUs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0" w:qFormat="1"/>
    <w:lsdException w:name="Closing" w:locked="1"/>
    <w:lsdException w:name="Signature" w:locked="1"/>
    <w:lsdException w:name="Default Paragraph Font" w:locked="1" w:semiHidden="1" w:uiPriority="0"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semiHidden="1" w:uiPriority="0" w:unhideWhenUs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semiHidden="1" w:uiPriority="0" w:unhideWhenUs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85"/>
    <w:pPr>
      <w:spacing w:after="0" w:line="240" w:lineRule="auto"/>
    </w:pPr>
    <w:rPr>
      <w:sz w:val="24"/>
      <w:szCs w:val="24"/>
    </w:rPr>
  </w:style>
  <w:style w:type="paragraph" w:styleId="Heading1">
    <w:name w:val="heading 1"/>
    <w:next w:val="TextHeading2"/>
    <w:link w:val="Heading1Char"/>
    <w:qFormat/>
    <w:rsid w:val="003C4585"/>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3C4585"/>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3C4585"/>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3C4585"/>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3C4585"/>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3C4585"/>
    <w:pPr>
      <w:spacing w:before="120" w:after="120" w:line="240" w:lineRule="auto"/>
      <w:jc w:val="both"/>
    </w:pPr>
    <w:rPr>
      <w:sz w:val="24"/>
      <w:szCs w:val="20"/>
    </w:rPr>
  </w:style>
  <w:style w:type="paragraph" w:customStyle="1" w:styleId="TextHeading3">
    <w:name w:val="Text Heading 3"/>
    <w:link w:val="TextHeading3Char"/>
    <w:rsid w:val="003C4585"/>
    <w:pPr>
      <w:spacing w:before="120" w:after="120" w:line="240" w:lineRule="auto"/>
      <w:ind w:left="720" w:right="720"/>
      <w:jc w:val="both"/>
    </w:pPr>
    <w:rPr>
      <w:sz w:val="24"/>
      <w:szCs w:val="20"/>
    </w:rPr>
  </w:style>
  <w:style w:type="paragraph" w:customStyle="1" w:styleId="TextHeading4">
    <w:name w:val="Text Heading 4"/>
    <w:rsid w:val="003C4585"/>
    <w:pPr>
      <w:spacing w:before="120" w:after="120" w:line="240" w:lineRule="auto"/>
      <w:ind w:left="1440" w:right="1440"/>
      <w:jc w:val="both"/>
    </w:pPr>
    <w:rPr>
      <w:sz w:val="24"/>
      <w:szCs w:val="20"/>
    </w:rPr>
  </w:style>
  <w:style w:type="paragraph" w:customStyle="1" w:styleId="TextHeading5">
    <w:name w:val="Text Heading 5"/>
    <w:rsid w:val="003C4585"/>
    <w:pPr>
      <w:spacing w:before="120" w:after="120" w:line="240" w:lineRule="auto"/>
      <w:ind w:left="2160" w:right="2160"/>
      <w:jc w:val="both"/>
    </w:pPr>
    <w:rPr>
      <w:sz w:val="24"/>
      <w:szCs w:val="20"/>
    </w:rPr>
  </w:style>
  <w:style w:type="paragraph" w:styleId="Title">
    <w:name w:val="Title"/>
    <w:basedOn w:val="Normal"/>
    <w:next w:val="Normal"/>
    <w:link w:val="TitleChar"/>
    <w:qFormat/>
    <w:rsid w:val="003C4585"/>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3C4585"/>
    <w:pPr>
      <w:spacing w:after="0" w:line="400" w:lineRule="exact"/>
      <w:jc w:val="center"/>
    </w:pPr>
    <w:rPr>
      <w:rFonts w:ascii="Arial" w:hAnsi="Arial"/>
      <w:b/>
      <w:sz w:val="36"/>
      <w:szCs w:val="20"/>
    </w:rPr>
  </w:style>
  <w:style w:type="paragraph" w:customStyle="1" w:styleId="TitleDocumentCenter">
    <w:name w:val="Title Document Center"/>
    <w:next w:val="TextHeading2"/>
    <w:rsid w:val="003C4585"/>
    <w:pPr>
      <w:spacing w:before="120" w:after="0" w:line="400" w:lineRule="atLeast"/>
      <w:jc w:val="center"/>
    </w:pPr>
    <w:rPr>
      <w:rFonts w:ascii="Arial" w:hAnsi="Arial"/>
      <w:b/>
      <w:noProof/>
      <w:sz w:val="36"/>
      <w:szCs w:val="20"/>
    </w:rPr>
  </w:style>
  <w:style w:type="paragraph" w:customStyle="1" w:styleId="TitlePage">
    <w:name w:val="Title Page"/>
    <w:rsid w:val="003C4585"/>
    <w:pPr>
      <w:keepNext/>
      <w:keepLines/>
      <w:spacing w:after="480" w:line="400" w:lineRule="exact"/>
      <w:jc w:val="center"/>
    </w:pPr>
    <w:rPr>
      <w:rFonts w:ascii="Arial" w:hAnsi="Arial"/>
      <w:b/>
      <w:sz w:val="36"/>
      <w:szCs w:val="20"/>
    </w:rPr>
  </w:style>
  <w:style w:type="paragraph" w:styleId="TOC1">
    <w:name w:val="toc 1"/>
    <w:next w:val="Normal"/>
    <w:semiHidden/>
    <w:rsid w:val="003C458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3C4585"/>
    <w:pPr>
      <w:tabs>
        <w:tab w:val="left" w:pos="2520"/>
        <w:tab w:val="right" w:leader="dot" w:pos="8640"/>
      </w:tabs>
      <w:spacing w:after="0" w:line="240" w:lineRule="auto"/>
      <w:ind w:left="2520" w:right="720" w:hanging="2520"/>
    </w:pPr>
    <w:rPr>
      <w:sz w:val="24"/>
      <w:szCs w:val="20"/>
    </w:rPr>
  </w:style>
  <w:style w:type="paragraph" w:customStyle="1" w:styleId="DocumentTitle">
    <w:name w:val="Document Title"/>
    <w:next w:val="TextHeading2"/>
    <w:rsid w:val="003C4585"/>
    <w:pPr>
      <w:keepNext/>
      <w:keepLines/>
      <w:numPr>
        <w:numId w:val="5"/>
      </w:numPr>
      <w:spacing w:after="480" w:line="400" w:lineRule="exact"/>
      <w:jc w:val="center"/>
      <w:outlineLvl w:val="0"/>
    </w:pPr>
    <w:rPr>
      <w:rFonts w:ascii="Arial" w:hAnsi="Arial"/>
      <w:b/>
      <w:sz w:val="36"/>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styleId="DocumentMap">
    <w:name w:val="Document Map"/>
    <w:basedOn w:val="Normal"/>
    <w:link w:val="DocumentMapChar"/>
    <w:semiHidden/>
    <w:rsid w:val="003C4585"/>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Heading1Unnumbered">
    <w:name w:val="Heading 1 Unnumbered"/>
    <w:basedOn w:val="Heading1"/>
    <w:rsid w:val="003C4585"/>
    <w:pPr>
      <w:numPr>
        <w:ilvl w:val="0"/>
        <w:numId w:val="0"/>
      </w:numPr>
    </w:pPr>
  </w:style>
  <w:style w:type="paragraph" w:customStyle="1" w:styleId="Heading2Unnumbered">
    <w:name w:val="Heading 2 Unnumbered"/>
    <w:basedOn w:val="Heading2"/>
    <w:rsid w:val="003C4585"/>
    <w:pPr>
      <w:numPr>
        <w:ilvl w:val="0"/>
        <w:numId w:val="0"/>
      </w:numPr>
    </w:pPr>
  </w:style>
  <w:style w:type="paragraph" w:customStyle="1" w:styleId="text">
    <w:name w:val="text"/>
    <w:basedOn w:val="Normal"/>
    <w:uiPriority w:val="99"/>
    <w:rsid w:val="00E05776"/>
    <w:pPr>
      <w:jc w:val="both"/>
    </w:pPr>
    <w:rPr>
      <w:rFonts w:ascii="Dutch801 Rm BT" w:hAnsi="Dutch801 Rm BT" w:cs="Dutch801 Rm BT"/>
    </w:rPr>
  </w:style>
  <w:style w:type="character" w:styleId="PageNumber">
    <w:name w:val="page number"/>
    <w:basedOn w:val="DefaultParagraphFont"/>
    <w:uiPriority w:val="99"/>
    <w:rsid w:val="00E05776"/>
    <w:rPr>
      <w:rFonts w:cs="Times New Roman"/>
    </w:rPr>
  </w:style>
  <w:style w:type="character" w:customStyle="1" w:styleId="TextHeading2Char">
    <w:name w:val="Text Heading 2 Char"/>
    <w:basedOn w:val="DefaultParagraphFont"/>
    <w:link w:val="TextHeading2"/>
    <w:locked/>
    <w:rsid w:val="001971F5"/>
    <w:rPr>
      <w:sz w:val="24"/>
      <w:szCs w:val="20"/>
    </w:rPr>
  </w:style>
  <w:style w:type="paragraph" w:customStyle="1" w:styleId="DocumentTOC">
    <w:name w:val="Document TOC"/>
    <w:next w:val="TextHeading2"/>
    <w:rsid w:val="003C4585"/>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3C458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3C458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3D17D4"/>
    <w:rPr>
      <w:color w:val="808080"/>
    </w:rPr>
  </w:style>
  <w:style w:type="paragraph" w:styleId="CommentText">
    <w:name w:val="annotation text"/>
    <w:basedOn w:val="Normal"/>
    <w:link w:val="CommentTextChar"/>
    <w:uiPriority w:val="99"/>
    <w:locked/>
    <w:rsid w:val="003D17D4"/>
    <w:rPr>
      <w:sz w:val="20"/>
      <w:szCs w:val="20"/>
    </w:rPr>
  </w:style>
  <w:style w:type="character" w:customStyle="1" w:styleId="CommentTextChar">
    <w:name w:val="Comment Text Char"/>
    <w:basedOn w:val="DefaultParagraphFont"/>
    <w:link w:val="CommentText"/>
    <w:uiPriority w:val="99"/>
    <w:rsid w:val="003D17D4"/>
    <w:rPr>
      <w:sz w:val="20"/>
      <w:szCs w:val="20"/>
    </w:rPr>
  </w:style>
  <w:style w:type="character" w:customStyle="1" w:styleId="TextHeading3Char">
    <w:name w:val="Text Heading 3 Char"/>
    <w:basedOn w:val="DefaultParagraphFont"/>
    <w:link w:val="TextHeading3"/>
    <w:locked/>
    <w:rsid w:val="001971A9"/>
    <w:rPr>
      <w:sz w:val="24"/>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051065">
      <w:marLeft w:val="0"/>
      <w:marRight w:val="0"/>
      <w:marTop w:val="0"/>
      <w:marBottom w:val="0"/>
      <w:divBdr>
        <w:top w:val="none" w:sz="0" w:space="0" w:color="auto"/>
        <w:left w:val="none" w:sz="0" w:space="0" w:color="auto"/>
        <w:bottom w:val="none" w:sz="0" w:space="0" w:color="auto"/>
        <w:right w:val="none" w:sz="0" w:space="0" w:color="auto"/>
      </w:divBdr>
    </w:div>
    <w:div w:id="73983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432FD-4C22-4675-801C-477EFC57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WCStyles2.dot</Template>
  <TotalTime>58</TotalTime>
  <Pages>3</Pages>
  <Words>492</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Certification of Trust</vt:lpstr>
    </vt:vector>
  </TitlesOfParts>
  <Company>WealthCounsel, LLC</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of Trust</dc:title>
  <dc:subject/>
  <dc:creator>Ryan Magel</dc:creator>
  <cp:keywords/>
  <dc:description/>
  <cp:lastModifiedBy>Ryan Magel</cp:lastModifiedBy>
  <cp:revision>47</cp:revision>
  <dcterms:created xsi:type="dcterms:W3CDTF">2025-05-07T18:10:00Z</dcterms:created>
  <dcterms:modified xsi:type="dcterms:W3CDTF">2025-06-28T16:47:00Z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ies>
</file>