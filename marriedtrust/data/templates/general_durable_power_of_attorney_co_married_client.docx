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3735" w14:textId="55938957" w:rsidR="001B374F" w:rsidRDefault="003372E3" w:rsidP="004F0307">
      <w:pPr>
        <w:pStyle w:val="DocumentTitle"/>
      </w:pPr>
      <w:r>
        <w:t xml:space="preserve">General Durable Power of Attorney </w:t>
      </w:r>
      <w:r>
        <w:br/>
        <w:t xml:space="preserve">of </w:t>
      </w:r>
      <w:r w:rsidR="005A293E">
        <w:t>{{ client.name }}</w:t>
      </w:r>
    </w:p>
    <w:p w14:paraId="03426A29" w14:textId="77777777" w:rsidR="009E1240" w:rsidRPr="00530272" w:rsidRDefault="009E1240" w:rsidP="00530272">
      <w:pPr>
        <w:pStyle w:val="TextHeading2"/>
        <w:jc w:val="center"/>
        <w:rPr>
          <w:rFonts w:ascii="Arial" w:hAnsi="Arial" w:cs="Arial"/>
          <w:b/>
          <w:bCs/>
          <w:sz w:val="32"/>
          <w:szCs w:val="24"/>
        </w:rPr>
      </w:pPr>
      <w:r w:rsidRPr="00530272">
        <w:rPr>
          <w:rFonts w:ascii="Arial" w:hAnsi="Arial" w:cs="Arial"/>
          <w:b/>
          <w:bCs/>
          <w:sz w:val="32"/>
          <w:szCs w:val="24"/>
        </w:rPr>
        <w:t>IMPORTANT INFORMATION FOR PRINCIPAL</w:t>
      </w:r>
    </w:p>
    <w:p w14:paraId="25EF6131" w14:textId="06E4EDFE" w:rsidR="009E1240" w:rsidRPr="00163040" w:rsidRDefault="00B821B8" w:rsidP="0026446F">
      <w:pPr>
        <w:pStyle w:val="TextHeading2"/>
        <w:ind w:firstLine="720"/>
        <w:rPr>
          <w:i/>
          <w:iCs/>
        </w:rPr>
      </w:pPr>
      <w:r w:rsidRPr="00B821B8">
        <w:rPr>
          <w:i/>
          <w:iCs/>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part 7 of article 14 of title 15, Colorado Revised Statutes.</w:t>
      </w:r>
    </w:p>
    <w:p w14:paraId="6B70546A" w14:textId="1757C7BF" w:rsidR="009E1240" w:rsidRPr="00163040" w:rsidRDefault="009E1240" w:rsidP="0026446F">
      <w:pPr>
        <w:pStyle w:val="TextHeading2"/>
        <w:ind w:firstLine="720"/>
        <w:rPr>
          <w:i/>
          <w:iCs/>
        </w:rPr>
      </w:pPr>
      <w:r w:rsidRPr="00163040">
        <w:rPr>
          <w:i/>
          <w:iCs/>
        </w:rPr>
        <w:t>This power of attorney does not authorize the agent to make health care decisions for you.</w:t>
      </w:r>
    </w:p>
    <w:p w14:paraId="4F635F84" w14:textId="44B2A24D" w:rsidR="009E1240" w:rsidRPr="00163040" w:rsidRDefault="009E1240" w:rsidP="0026446F">
      <w:pPr>
        <w:pStyle w:val="TextHeading2"/>
        <w:ind w:firstLine="720"/>
        <w:rPr>
          <w:i/>
          <w:iCs/>
        </w:rPr>
      </w:pPr>
      <w:r w:rsidRPr="00163040">
        <w:rPr>
          <w:i/>
          <w:iCs/>
        </w:rPr>
        <w:t>You should select someone you trust to serve as your agent. Unless you specify otherwise, generally the agent's authority will continue until you die or revoke the power of attorney, or the agent resigns or is unable to act for you.</w:t>
      </w:r>
    </w:p>
    <w:p w14:paraId="32543248" w14:textId="4E276CC4" w:rsidR="009E1240" w:rsidRPr="00163040" w:rsidRDefault="009E1240" w:rsidP="0026446F">
      <w:pPr>
        <w:pStyle w:val="TextHeading2"/>
        <w:ind w:firstLine="720"/>
        <w:rPr>
          <w:i/>
          <w:iCs/>
        </w:rPr>
      </w:pPr>
      <w:r w:rsidRPr="00163040">
        <w:rPr>
          <w:i/>
          <w:iCs/>
        </w:rPr>
        <w:t>Your agent is entitled to reasonable compensation unless you state otherwise in the Special Instructions.</w:t>
      </w:r>
    </w:p>
    <w:p w14:paraId="6319BA23" w14:textId="6F5FB18E" w:rsidR="009E1240" w:rsidRPr="00163040" w:rsidRDefault="0030169D" w:rsidP="0026446F">
      <w:pPr>
        <w:pStyle w:val="TextHeading2"/>
        <w:rPr>
          <w:i/>
          <w:iCs/>
        </w:rPr>
      </w:pPr>
      <w:r>
        <w:rPr>
          <w:i/>
          <w:iCs/>
        </w:rPr>
        <w:tab/>
      </w:r>
      <w:r w:rsidR="009E1240" w:rsidRPr="00163040">
        <w:rPr>
          <w:i/>
          <w:iCs/>
        </w:rPr>
        <w:t>If your agent is unable or unwilling to act for you, your power of attorney will end unless you have named a successor agent. You may also name a second successor agent.</w:t>
      </w:r>
    </w:p>
    <w:p w14:paraId="6D06C394" w14:textId="36307D0A" w:rsidR="009E1240" w:rsidRDefault="009E1240" w:rsidP="0026446F">
      <w:pPr>
        <w:pStyle w:val="TextHeading2"/>
        <w:ind w:firstLine="720"/>
      </w:pPr>
      <w:r w:rsidRPr="00163040">
        <w:rPr>
          <w:i/>
          <w:iCs/>
        </w:rPr>
        <w:t>This power of attorney becomes effective immediately unless you state otherwise in the Special Instructions.</w:t>
      </w:r>
    </w:p>
    <w:p w14:paraId="5C078C2E" w14:textId="77777777" w:rsidR="009E1240" w:rsidRDefault="009E1240">
      <w:pPr>
        <w:pStyle w:val="TextHeading2"/>
      </w:pPr>
    </w:p>
    <w:p w14:paraId="3842C1F9" w14:textId="19229E95" w:rsidR="001B374F" w:rsidRDefault="003372E3">
      <w:pPr>
        <w:pStyle w:val="TextHeading2"/>
      </w:pPr>
      <w:r>
        <w:t xml:space="preserve">I, </w:t>
      </w:r>
      <w:r w:rsidR="005A293E">
        <w:t>{{ client.name }}</w:t>
      </w:r>
      <w:r>
        <w:t xml:space="preserve"> of </w:t>
      </w:r>
      <w:r w:rsidR="005A293E">
        <w:rPr>
          <w:szCs w:val="24"/>
        </w:rPr>
        <w:t>{{ address.city }}</w:t>
      </w:r>
      <w:r>
        <w:t xml:space="preserve">, </w:t>
      </w:r>
      <w:r w:rsidR="005A293E">
        <w:t>Colorado</w:t>
      </w:r>
      <w:r>
        <w:t xml:space="preserve">, am creating a durable power of attorney under the laws of the State of </w:t>
      </w:r>
      <w:r w:rsidR="0000360E">
        <w:t>Colorado</w:t>
      </w:r>
      <w:r>
        <w:t xml:space="preserve">.  I hereby revoke all Powers of Attorney previously granted by me as Principal and terminate all Agency relationships created by me except:  </w:t>
      </w:r>
    </w:p>
    <w:p w14:paraId="74183F80" w14:textId="77777777" w:rsidR="001B374F" w:rsidRDefault="003372E3">
      <w:pPr>
        <w:pStyle w:val="TextHeading3"/>
        <w:rPr>
          <w:spacing w:val="-3"/>
          <w:sz w:val="25"/>
          <w:szCs w:val="25"/>
        </w:rPr>
      </w:pPr>
      <w:r>
        <w:t>Powers granted by me under any Health Care Power of Attorney</w:t>
      </w:r>
      <w:r>
        <w:rPr>
          <w:spacing w:val="-3"/>
          <w:sz w:val="25"/>
          <w:szCs w:val="25"/>
        </w:rPr>
        <w:t>;</w:t>
      </w:r>
    </w:p>
    <w:p w14:paraId="61490DBB" w14:textId="77777777" w:rsidR="001B374F" w:rsidRDefault="003372E3">
      <w:pPr>
        <w:pStyle w:val="TextHeading3"/>
      </w:pPr>
      <w:r>
        <w:t>Powers granted by me on forms provided by financial institutions granting the right to write checks on, deposit funds to and withdraw funds from accounts to which I am a signatory; and</w:t>
      </w:r>
    </w:p>
    <w:p w14:paraId="4AA09F11" w14:textId="77777777" w:rsidR="001B374F" w:rsidRDefault="003372E3">
      <w:pPr>
        <w:pStyle w:val="TextHeading3"/>
      </w:pPr>
      <w:r>
        <w:t>Powers granting access to a safe deposit box.</w:t>
      </w:r>
    </w:p>
    <w:p w14:paraId="0F032ABE" w14:textId="77777777" w:rsidR="001B374F" w:rsidRDefault="001B374F">
      <w:pPr>
        <w:pStyle w:val="TextHeading2"/>
      </w:pPr>
    </w:p>
    <w:p w14:paraId="0806DF50" w14:textId="4D85AF69" w:rsidR="00F953D1" w:rsidRPr="00F953D1" w:rsidRDefault="003372E3" w:rsidP="005A293E">
      <w:pPr>
        <w:pStyle w:val="Heading1"/>
      </w:pPr>
      <w:bookmarkStart w:id="0" w:name="_Toc469061026"/>
      <w:r>
        <w:lastRenderedPageBreak/>
        <w:br/>
      </w:r>
      <w:bookmarkStart w:id="1" w:name="_Toc399922064"/>
      <w:r>
        <w:t>Appointment of Agent</w:t>
      </w:r>
      <w:bookmarkEnd w:id="0"/>
      <w:bookmarkEnd w:id="1"/>
    </w:p>
    <w:p w14:paraId="0AE73881" w14:textId="77777777" w:rsidR="001B374F" w:rsidRDefault="003372E3" w:rsidP="004F0307">
      <w:pPr>
        <w:pStyle w:val="Heading2"/>
      </w:pPr>
      <w:bookmarkStart w:id="2" w:name="_Toc399922065"/>
      <w:bookmarkStart w:id="3" w:name="_Toc469061027"/>
      <w:r>
        <w:t>Initial Agent</w:t>
      </w:r>
      <w:bookmarkEnd w:id="2"/>
      <w:bookmarkEnd w:id="3"/>
    </w:p>
    <w:p w14:paraId="636F5D57" w14:textId="10958CBF" w:rsidR="001B374F" w:rsidRDefault="003372E3">
      <w:pPr>
        <w:pStyle w:val="TextHeading2"/>
      </w:pPr>
      <w:r>
        <w:t xml:space="preserve">I appoint </w:t>
      </w:r>
      <w:r w:rsidR="001E3C40" w:rsidRPr="001E3C40">
        <w:t xml:space="preserve">{{ dpoagentsclient[0].name }} </w:t>
      </w:r>
      <w:r>
        <w:t xml:space="preserve">to serve as my Agent.  </w:t>
      </w:r>
    </w:p>
    <w:p w14:paraId="68E3C6B7" w14:textId="7D16F8F9" w:rsidR="008359BB" w:rsidRDefault="008359BB" w:rsidP="008359BB">
      <w:pPr>
        <w:pStyle w:val="TextHeading2"/>
      </w:pPr>
      <w:bookmarkStart w:id="4" w:name="_Hlk200110722"/>
      <w:bookmarkStart w:id="5" w:name="_Toc399922066"/>
      <w:bookmarkStart w:id="6" w:name="_Toc469061028"/>
      <w:r>
        <w:t>{%p if dp_number_c == 1 %}</w:t>
      </w:r>
    </w:p>
    <w:p w14:paraId="054B3C31" w14:textId="0FF5EDE2" w:rsidR="008359BB" w:rsidRPr="00415355" w:rsidRDefault="008359BB" w:rsidP="008359BB">
      <w:pPr>
        <w:pStyle w:val="TextHeading2"/>
      </w:pPr>
      <w:r>
        <w:t>{%p elif dp_number_c == 2 %}</w:t>
      </w:r>
    </w:p>
    <w:bookmarkEnd w:id="4"/>
    <w:p w14:paraId="19472E33" w14:textId="73CA04D0" w:rsidR="008359BB" w:rsidRDefault="008359BB" w:rsidP="004F0307">
      <w:pPr>
        <w:pStyle w:val="Heading2"/>
      </w:pPr>
      <w:r>
        <w:t>Successor Agent</w:t>
      </w:r>
    </w:p>
    <w:p w14:paraId="38E36E34" w14:textId="0D450E34" w:rsidR="008359BB" w:rsidRDefault="008359BB" w:rsidP="008359BB">
      <w:pPr>
        <w:pStyle w:val="TextHeading2"/>
      </w:pPr>
      <w:bookmarkStart w:id="7" w:name="_Hlk200101487"/>
      <w:r w:rsidRPr="00415355">
        <w:t xml:space="preserve">If </w:t>
      </w:r>
      <w:r w:rsidR="005E52DD">
        <w:rPr>
          <w:spacing w:val="-3"/>
        </w:rPr>
        <w:t>{{ dpoagentsclient[0].name }}</w:t>
      </w:r>
      <w:r w:rsidRPr="00415355">
        <w:t xml:space="preserve"> fails to serve, I appoint</w:t>
      </w:r>
      <w:r w:rsidRPr="001F23BD">
        <w:t xml:space="preserve"> </w:t>
      </w:r>
      <w:r>
        <w:t xml:space="preserve">{{ </w:t>
      </w:r>
      <w:r w:rsidRPr="00697209">
        <w:t>dpoagentsclient</w:t>
      </w:r>
      <w:r>
        <w:t>[1].name }}, to serve as successor Agent.</w:t>
      </w:r>
    </w:p>
    <w:p w14:paraId="0581F856" w14:textId="41AF2FDB" w:rsidR="008359BB" w:rsidRPr="008359BB" w:rsidRDefault="008359BB" w:rsidP="008359BB">
      <w:pPr>
        <w:spacing w:before="120" w:after="120"/>
        <w:jc w:val="both"/>
      </w:pPr>
      <w:r>
        <w:t>{%p else %}</w:t>
      </w:r>
      <w:bookmarkEnd w:id="7"/>
    </w:p>
    <w:p w14:paraId="425CC073" w14:textId="310EA11A" w:rsidR="001B374F" w:rsidRDefault="003372E3" w:rsidP="004F0307">
      <w:pPr>
        <w:pStyle w:val="Heading2"/>
      </w:pPr>
      <w:r>
        <w:t>Successor Agent</w:t>
      </w:r>
      <w:bookmarkEnd w:id="5"/>
      <w:bookmarkEnd w:id="6"/>
    </w:p>
    <w:p w14:paraId="1BCDAC7A" w14:textId="4D1B54F2" w:rsidR="008359BB" w:rsidRDefault="008359BB" w:rsidP="008359BB">
      <w:pPr>
        <w:pStyle w:val="TextHeading2"/>
      </w:pPr>
      <w:bookmarkStart w:id="8" w:name="_Hlk200102571"/>
      <w:bookmarkStart w:id="9" w:name="_Hlk200101504"/>
      <w:bookmarkStart w:id="10" w:name="_Toc399922070"/>
      <w:bookmarkStart w:id="11" w:name="_Toc469061032"/>
      <w:r w:rsidRPr="00415355">
        <w:t xml:space="preserve">If </w:t>
      </w:r>
      <w:r w:rsidR="005E52DD">
        <w:rPr>
          <w:spacing w:val="-3"/>
        </w:rPr>
        <w:t>{{ dpoagentsclient[0].name }}</w:t>
      </w:r>
      <w:r w:rsidRPr="00415355">
        <w:t xml:space="preserve"> fails to serve, I appoint </w:t>
      </w:r>
      <w:r>
        <w:t>the following persons to serve as successor Agent, in the order named:</w:t>
      </w:r>
    </w:p>
    <w:p w14:paraId="3C5E8D14" w14:textId="4396A7C6" w:rsidR="008359BB" w:rsidRPr="00FF56F9" w:rsidRDefault="008359BB" w:rsidP="008359BB">
      <w:pPr>
        <w:spacing w:before="120" w:after="120"/>
        <w:ind w:left="1440"/>
        <w:jc w:val="both"/>
      </w:pPr>
      <w:r w:rsidRPr="00FF56F9">
        <w:t>{%p for agent in</w:t>
      </w:r>
      <w:r>
        <w:t xml:space="preserve"> </w:t>
      </w:r>
      <w:bookmarkStart w:id="12" w:name="_Hlk200101746"/>
      <w:r>
        <w:t>add_separators(</w:t>
      </w:r>
      <w:bookmarkStart w:id="13" w:name="_Hlk200101655"/>
      <w:r w:rsidRPr="00697209">
        <w:t>dpoagentsclient</w:t>
      </w:r>
      <w:r>
        <w:t>[1:]</w:t>
      </w:r>
      <w:bookmarkEnd w:id="13"/>
      <w:r>
        <w:t xml:space="preserve">, separator=‘, Alternate’, last_separator=‘, Alternate’, end_mark=‘, Alternate’) </w:t>
      </w:r>
      <w:r w:rsidRPr="00FF56F9">
        <w:t>%}</w:t>
      </w:r>
      <w:bookmarkEnd w:id="12"/>
    </w:p>
    <w:p w14:paraId="1256FA0E" w14:textId="77777777" w:rsidR="008359BB" w:rsidRPr="00FF56F9" w:rsidRDefault="008359BB" w:rsidP="008359BB">
      <w:pPr>
        <w:spacing w:before="120" w:after="120"/>
        <w:ind w:left="1440"/>
        <w:jc w:val="both"/>
      </w:pPr>
      <w:r w:rsidRPr="00FF56F9">
        <w:t>{{ agent }}</w:t>
      </w:r>
    </w:p>
    <w:p w14:paraId="2DC3B0FF" w14:textId="77777777" w:rsidR="008359BB" w:rsidRDefault="008359BB" w:rsidP="008359BB">
      <w:pPr>
        <w:spacing w:before="120" w:after="120"/>
        <w:ind w:left="1440"/>
        <w:jc w:val="both"/>
      </w:pPr>
      <w:r w:rsidRPr="00FF56F9">
        <w:t>{%p endfor %}</w:t>
      </w:r>
    </w:p>
    <w:p w14:paraId="4769EC2C" w14:textId="77777777" w:rsidR="008359BB" w:rsidRDefault="008359BB" w:rsidP="008359BB">
      <w:pPr>
        <w:pStyle w:val="TextHeading2"/>
      </w:pPr>
      <w:r>
        <w:t>If a successor Agent fails to serve as my Agent, I appoint the next successor Agent named above to serve as my Agent.</w:t>
      </w:r>
    </w:p>
    <w:bookmarkEnd w:id="8"/>
    <w:p w14:paraId="45961D0A" w14:textId="77777777" w:rsidR="008359BB" w:rsidRPr="001F23BD" w:rsidRDefault="008359BB" w:rsidP="008359BB">
      <w:pPr>
        <w:spacing w:before="120" w:after="120"/>
        <w:jc w:val="both"/>
      </w:pPr>
      <w:r>
        <w:t>{%p endif %}</w:t>
      </w:r>
    </w:p>
    <w:bookmarkEnd w:id="9"/>
    <w:p w14:paraId="40E0A86F" w14:textId="77777777" w:rsidR="001B374F" w:rsidRDefault="003372E3" w:rsidP="004F0307">
      <w:pPr>
        <w:pStyle w:val="Heading2"/>
      </w:pPr>
      <w:r>
        <w:t>Prior or Joint Agent Unable to Act</w:t>
      </w:r>
      <w:bookmarkEnd w:id="10"/>
      <w:bookmarkEnd w:id="11"/>
    </w:p>
    <w:p w14:paraId="05AA8EE2" w14:textId="77777777" w:rsidR="001B374F" w:rsidRDefault="003372E3">
      <w:pPr>
        <w:pStyle w:val="TextHeading2"/>
      </w:pPr>
      <w:r>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power to the successor Agent.</w:t>
      </w:r>
    </w:p>
    <w:p w14:paraId="7B381E6F" w14:textId="77777777" w:rsidR="001B374F" w:rsidRDefault="001B374F">
      <w:pPr>
        <w:pStyle w:val="TextHeading2"/>
      </w:pPr>
    </w:p>
    <w:p w14:paraId="08DAE8BE" w14:textId="77777777" w:rsidR="00EC5662" w:rsidRPr="00EC5662" w:rsidRDefault="003372E3" w:rsidP="00EC5662">
      <w:pPr>
        <w:pStyle w:val="Heading1"/>
      </w:pPr>
      <w:bookmarkStart w:id="14" w:name="_Toc469061033"/>
      <w:r>
        <w:br/>
      </w:r>
      <w:bookmarkStart w:id="15" w:name="_Ref40132677"/>
      <w:bookmarkStart w:id="16" w:name="_Toc399922071"/>
      <w:bookmarkEnd w:id="14"/>
      <w:r w:rsidR="00EC5662" w:rsidRPr="00EC5662">
        <w:t>Effectiveness of Appointment - Durability Provision</w:t>
      </w:r>
      <w:bookmarkEnd w:id="15"/>
      <w:bookmarkEnd w:id="16"/>
    </w:p>
    <w:p w14:paraId="511F733A" w14:textId="77777777" w:rsidR="00EC5662" w:rsidRPr="00EC5662" w:rsidRDefault="00EC5662" w:rsidP="00DC0433">
      <w:pPr>
        <w:pStyle w:val="Heading2"/>
      </w:pPr>
      <w:bookmarkStart w:id="17" w:name="_Toc399922072"/>
      <w:bookmarkStart w:id="18" w:name="_Toc469061034"/>
      <w:r w:rsidRPr="00EC5662">
        <w:t>Effectiveness</w:t>
      </w:r>
      <w:bookmarkEnd w:id="17"/>
      <w:bookmarkEnd w:id="18"/>
    </w:p>
    <w:p w14:paraId="3E94465F" w14:textId="77777777" w:rsidR="00EC5662" w:rsidRPr="00EC5662" w:rsidRDefault="00EC5662" w:rsidP="00EC5662">
      <w:pPr>
        <w:spacing w:before="120" w:after="120"/>
        <w:jc w:val="both"/>
        <w:rPr>
          <w:szCs w:val="20"/>
        </w:rPr>
      </w:pPr>
      <w:r w:rsidRPr="00EC5662">
        <w:rPr>
          <w:szCs w:val="20"/>
        </w:rPr>
        <w:t>The authority granted to my Agent under this power of attorney shall be effective immediately upon signing.</w:t>
      </w:r>
    </w:p>
    <w:p w14:paraId="595C7D3B" w14:textId="77777777" w:rsidR="00EC5662" w:rsidRPr="00EC5662" w:rsidRDefault="00EC5662" w:rsidP="00DC0433">
      <w:pPr>
        <w:pStyle w:val="Heading2"/>
      </w:pPr>
      <w:bookmarkStart w:id="19" w:name="_Toc399922074"/>
      <w:bookmarkStart w:id="20" w:name="_Toc469061036"/>
      <w:r w:rsidRPr="00EC5662">
        <w:t>Durability</w:t>
      </w:r>
      <w:bookmarkEnd w:id="19"/>
      <w:bookmarkEnd w:id="20"/>
    </w:p>
    <w:p w14:paraId="4C3D2EA7" w14:textId="77777777" w:rsidR="00EC5662" w:rsidRPr="00EC5662" w:rsidRDefault="00EC5662" w:rsidP="00EC5662">
      <w:pPr>
        <w:spacing w:before="120" w:after="120"/>
        <w:jc w:val="both"/>
        <w:rPr>
          <w:szCs w:val="20"/>
        </w:rPr>
      </w:pPr>
      <w:r w:rsidRPr="00EC5662">
        <w:rPr>
          <w:szCs w:val="20"/>
        </w:rPr>
        <w:t xml:space="preserve">The authority granted to my Agent under this power of attorney shall not be affected by my subsequent disability, incompetency, incapacity or lapse of time.  </w:t>
      </w:r>
    </w:p>
    <w:p w14:paraId="62339DEC" w14:textId="77777777" w:rsidR="00EC5662" w:rsidRPr="00EC5662" w:rsidRDefault="00EC5662" w:rsidP="00DC0433">
      <w:pPr>
        <w:pStyle w:val="Heading2"/>
      </w:pPr>
      <w:bookmarkStart w:id="21" w:name="_Toc399922075"/>
      <w:bookmarkStart w:id="22" w:name="_Toc469061037"/>
      <w:r w:rsidRPr="00EC5662">
        <w:t>Term of Durable Power of Attorney</w:t>
      </w:r>
      <w:bookmarkEnd w:id="21"/>
      <w:bookmarkEnd w:id="22"/>
    </w:p>
    <w:p w14:paraId="713E5E18" w14:textId="77777777" w:rsidR="00EC5662" w:rsidRPr="00EC5662" w:rsidRDefault="00EC5662" w:rsidP="00EC5662">
      <w:pPr>
        <w:spacing w:before="120" w:after="120"/>
        <w:jc w:val="both"/>
        <w:rPr>
          <w:szCs w:val="20"/>
        </w:rPr>
      </w:pPr>
      <w:r w:rsidRPr="00EC5662">
        <w:rPr>
          <w:szCs w:val="20"/>
        </w:rPr>
        <w:t>This Durable Power of Attorney shall expire at the earlier of:</w:t>
      </w:r>
    </w:p>
    <w:p w14:paraId="00ACA620" w14:textId="24860D26" w:rsidR="00EC5662" w:rsidRPr="00EC5662" w:rsidRDefault="00EC5662" w:rsidP="00EC5662">
      <w:pPr>
        <w:spacing w:before="120" w:after="120"/>
        <w:ind w:left="720" w:right="720"/>
        <w:jc w:val="both"/>
        <w:rPr>
          <w:szCs w:val="20"/>
        </w:rPr>
      </w:pPr>
      <w:r w:rsidRPr="00EC5662">
        <w:rPr>
          <w:szCs w:val="20"/>
        </w:rPr>
        <w:t xml:space="preserve">My death (except for post-death matters allowed under the laws of </w:t>
      </w:r>
      <w:r w:rsidR="0000360E">
        <w:rPr>
          <w:szCs w:val="20"/>
        </w:rPr>
        <w:t>Colorado</w:t>
      </w:r>
      <w:r w:rsidRPr="00EC5662">
        <w:rPr>
          <w:szCs w:val="20"/>
        </w:rPr>
        <w:t>), or</w:t>
      </w:r>
    </w:p>
    <w:p w14:paraId="7A6DC036" w14:textId="77777777" w:rsidR="00EC5662" w:rsidRPr="00EC5662" w:rsidRDefault="00EC5662" w:rsidP="00EC5662">
      <w:pPr>
        <w:spacing w:before="120" w:after="120"/>
        <w:ind w:left="720" w:right="720"/>
        <w:jc w:val="both"/>
        <w:rPr>
          <w:szCs w:val="20"/>
        </w:rPr>
      </w:pPr>
      <w:r w:rsidRPr="00EC5662">
        <w:rPr>
          <w:szCs w:val="20"/>
        </w:rPr>
        <w:t>Upon my divorce or the annulment of my marriage, or</w:t>
      </w:r>
    </w:p>
    <w:p w14:paraId="5F73C65C" w14:textId="77777777" w:rsidR="00EC5662" w:rsidRPr="00EC5662" w:rsidRDefault="00EC5662" w:rsidP="00EC5662">
      <w:pPr>
        <w:spacing w:before="120" w:after="120"/>
        <w:ind w:left="720" w:right="720"/>
        <w:jc w:val="both"/>
        <w:rPr>
          <w:szCs w:val="20"/>
        </w:rPr>
      </w:pPr>
      <w:r w:rsidRPr="00EC5662">
        <w:rPr>
          <w:szCs w:val="20"/>
        </w:rPr>
        <w:t>Upon my revocation of this Power of Attorney.</w:t>
      </w:r>
    </w:p>
    <w:p w14:paraId="778DAEA1" w14:textId="77777777" w:rsidR="00EC5662" w:rsidRPr="00EC5662" w:rsidRDefault="00EC5662" w:rsidP="00EC5662">
      <w:pPr>
        <w:spacing w:before="120" w:after="120"/>
        <w:ind w:right="720"/>
        <w:jc w:val="both"/>
        <w:rPr>
          <w:szCs w:val="20"/>
        </w:rPr>
      </w:pPr>
      <w:r w:rsidRPr="00EC5662">
        <w:rPr>
          <w:szCs w:val="20"/>
        </w:rP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1715652" w14:textId="77777777" w:rsidR="00EC5662" w:rsidRPr="00EC5662" w:rsidRDefault="00EC5662" w:rsidP="00EC5662">
      <w:pPr>
        <w:spacing w:before="120" w:after="120"/>
        <w:ind w:right="720"/>
        <w:jc w:val="both"/>
        <w:rPr>
          <w:szCs w:val="20"/>
        </w:rPr>
      </w:pPr>
    </w:p>
    <w:p w14:paraId="440936C5"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bookmarkStart w:id="23" w:name="_Toc469061038"/>
      <w:r w:rsidRPr="00EC5662">
        <w:rPr>
          <w:rFonts w:ascii="Arial" w:hAnsi="Arial"/>
          <w:b/>
          <w:sz w:val="32"/>
          <w:szCs w:val="20"/>
        </w:rPr>
        <w:br/>
      </w:r>
      <w:bookmarkStart w:id="24" w:name="_Toc399922076"/>
      <w:r w:rsidRPr="00EC5662">
        <w:rPr>
          <w:rFonts w:ascii="Arial" w:hAnsi="Arial"/>
          <w:b/>
          <w:sz w:val="32"/>
          <w:szCs w:val="20"/>
        </w:rPr>
        <w:t>Powers Granted to My Agent</w:t>
      </w:r>
      <w:bookmarkEnd w:id="23"/>
      <w:bookmarkEnd w:id="24"/>
    </w:p>
    <w:p w14:paraId="3086F923" w14:textId="77777777" w:rsidR="00EC5662" w:rsidRPr="00EC5662" w:rsidRDefault="00EC5662" w:rsidP="00EC5662">
      <w:pPr>
        <w:spacing w:before="120" w:after="120"/>
        <w:jc w:val="both"/>
        <w:rPr>
          <w:szCs w:val="20"/>
        </w:rPr>
      </w:pPr>
      <w:r w:rsidRPr="00EC5662">
        <w:rPr>
          <w:szCs w:val="20"/>
        </w:rPr>
        <w:t>I grant my Agent the powers described in this Article so that my Agent may act on my behalf.  In addition, my Agent may do everything necessary to exercise the powers listed below.</w:t>
      </w:r>
    </w:p>
    <w:p w14:paraId="451077D3" w14:textId="77777777" w:rsidR="00EC5662" w:rsidRPr="00EC5662" w:rsidRDefault="00EC5662" w:rsidP="00DC0433">
      <w:pPr>
        <w:pStyle w:val="Heading2"/>
      </w:pPr>
      <w:bookmarkStart w:id="25" w:name="_Ref224361693"/>
      <w:bookmarkStart w:id="26" w:name="_Toc399922077"/>
      <w:bookmarkStart w:id="27" w:name="_Toc469061039"/>
      <w:r w:rsidRPr="00EC5662">
        <w:t>Power to Fund</w:t>
      </w:r>
      <w:bookmarkEnd w:id="25"/>
      <w:bookmarkEnd w:id="26"/>
      <w:bookmarkEnd w:id="27"/>
    </w:p>
    <w:p w14:paraId="23D1B7C4" w14:textId="77777777" w:rsidR="00EC5662" w:rsidRPr="00EC5662" w:rsidRDefault="00EC5662" w:rsidP="00EC5662">
      <w:pPr>
        <w:spacing w:before="120" w:after="120"/>
        <w:jc w:val="both"/>
        <w:rPr>
          <w:szCs w:val="20"/>
        </w:rPr>
      </w:pPr>
      <w:r w:rsidRPr="00EC5662">
        <w:rPr>
          <w:szCs w:val="20"/>
        </w:rPr>
        <w:t xml:space="preserve">My Agent may transfer any of my assets or any interest I have in any property, tangible or intangible, real or personal, to the trustee of any revocable trust agreement (“trust”) created </w:t>
      </w:r>
      <w:r w:rsidRPr="00EC5662">
        <w:rPr>
          <w:szCs w:val="20"/>
        </w:rPr>
        <w:lastRenderedPageBreak/>
        <w:t>by me before or after the execution of this power of attorney, and including any trust that may extend beyond my incapacity or beyond my lifetime.</w:t>
      </w:r>
    </w:p>
    <w:p w14:paraId="3F839313" w14:textId="77777777" w:rsidR="00EC5662" w:rsidRPr="00EC5662" w:rsidRDefault="00EC5662" w:rsidP="00EC5662">
      <w:pPr>
        <w:spacing w:before="120" w:after="120"/>
        <w:jc w:val="both"/>
        <w:rPr>
          <w:szCs w:val="20"/>
        </w:rPr>
      </w:pPr>
      <w:r w:rsidRPr="00EC5662">
        <w:rPr>
          <w:szCs w:val="20"/>
        </w:rPr>
        <w:t>In order that my Agent may transfer property under this Section, I grant my Agent the following general powers for the specific purpose of transferring property to my trusts:</w:t>
      </w:r>
    </w:p>
    <w:p w14:paraId="35AE1493" w14:textId="77777777" w:rsidR="00EC5662" w:rsidRPr="00EC5662" w:rsidRDefault="00EC5662" w:rsidP="00EC5662">
      <w:pPr>
        <w:spacing w:before="120" w:after="120"/>
        <w:ind w:left="720" w:right="720"/>
        <w:jc w:val="both"/>
        <w:rPr>
          <w:szCs w:val="20"/>
        </w:rPr>
      </w:pPr>
      <w:r w:rsidRPr="00EC5662">
        <w:rPr>
          <w:szCs w:val="20"/>
        </w:rPr>
        <w:t>My Agent may transfer any interest I have in real or personal property, tangible or intangible to my trusts.</w:t>
      </w:r>
    </w:p>
    <w:p w14:paraId="7258089E" w14:textId="77777777" w:rsidR="00EC5662" w:rsidRPr="00EC5662" w:rsidRDefault="00EC5662" w:rsidP="00EC5662">
      <w:pPr>
        <w:spacing w:before="120" w:after="120"/>
        <w:ind w:left="720" w:right="720"/>
        <w:jc w:val="both"/>
        <w:rPr>
          <w:szCs w:val="20"/>
        </w:rPr>
      </w:pPr>
      <w:r w:rsidRPr="00EC5662">
        <w:rPr>
          <w:szCs w:val="20"/>
        </w:rPr>
        <w:t>My Agent may assign any rights I have to receive income from any source to my trusts.</w:t>
      </w:r>
    </w:p>
    <w:p w14:paraId="364F7E99" w14:textId="77777777" w:rsidR="00EC5662" w:rsidRPr="00EC5662" w:rsidRDefault="00EC5662" w:rsidP="00EC5662">
      <w:pPr>
        <w:spacing w:before="120" w:after="120"/>
        <w:ind w:left="720" w:right="720"/>
        <w:jc w:val="both"/>
        <w:rPr>
          <w:szCs w:val="20"/>
        </w:rPr>
      </w:pPr>
      <w:r w:rsidRPr="00EC5662">
        <w:rPr>
          <w:szCs w:val="20"/>
        </w:rPr>
        <w:t>My Agent may execute all legal instruments and other documents necessary or convenient to transfer property to my trusts.</w:t>
      </w:r>
    </w:p>
    <w:p w14:paraId="22B88E53" w14:textId="77777777" w:rsidR="00EC5662" w:rsidRPr="00EC5662" w:rsidRDefault="00EC5662" w:rsidP="00EC5662">
      <w:pPr>
        <w:spacing w:before="120" w:after="120"/>
        <w:ind w:left="720" w:right="720"/>
        <w:jc w:val="both"/>
        <w:rPr>
          <w:szCs w:val="20"/>
        </w:rPr>
      </w:pPr>
      <w:r w:rsidRPr="00EC5662">
        <w:rPr>
          <w:szCs w:val="20"/>
        </w:rP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D38B85B" w14:textId="77777777" w:rsidR="00EC5662" w:rsidRPr="00EC5662" w:rsidRDefault="00EC5662" w:rsidP="00EC5662">
      <w:pPr>
        <w:spacing w:before="120" w:after="120"/>
        <w:ind w:left="720" w:right="720"/>
        <w:jc w:val="both"/>
        <w:rPr>
          <w:szCs w:val="20"/>
        </w:rPr>
      </w:pPr>
      <w:r w:rsidRPr="00EC5662">
        <w:rPr>
          <w:szCs w:val="20"/>
        </w:rPr>
        <w:t>My Agent may enter and remove my property from any safe-deposit box registered in my name (alone or jointly with others) and transfer the removed property to my trusts.</w:t>
      </w:r>
    </w:p>
    <w:p w14:paraId="2405495C" w14:textId="77777777" w:rsidR="00EC5662" w:rsidRPr="00EC5662" w:rsidRDefault="00EC5662" w:rsidP="00EC5662">
      <w:pPr>
        <w:spacing w:before="120" w:after="120"/>
        <w:ind w:left="720" w:right="720"/>
        <w:jc w:val="both"/>
        <w:rPr>
          <w:szCs w:val="20"/>
        </w:rPr>
      </w:pPr>
      <w:r w:rsidRPr="00EC5662">
        <w:rPr>
          <w:szCs w:val="20"/>
        </w:rPr>
        <w:t>My Agent may designate the trust as beneficiary to receive any property, benefit or contract right on my death, or to change any existing designation to the trust as beneficiary.</w:t>
      </w:r>
    </w:p>
    <w:p w14:paraId="79DC2124" w14:textId="77777777" w:rsidR="00EC5662" w:rsidRPr="00EC5662" w:rsidRDefault="00EC5662" w:rsidP="00EC5662">
      <w:pPr>
        <w:spacing w:before="120" w:after="120"/>
        <w:jc w:val="both"/>
        <w:rPr>
          <w:szCs w:val="20"/>
        </w:rPr>
      </w:pPr>
      <w:r w:rsidRPr="00EC5662">
        <w:rPr>
          <w:szCs w:val="20"/>
        </w:rP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CF0504D" w14:textId="77777777" w:rsidR="00EC5662" w:rsidRPr="00EC5662" w:rsidRDefault="00EC5662" w:rsidP="00EC5662">
      <w:pPr>
        <w:spacing w:before="120" w:after="120"/>
        <w:jc w:val="both"/>
        <w:rPr>
          <w:szCs w:val="20"/>
        </w:rPr>
      </w:pPr>
      <w:r w:rsidRPr="00EC5662">
        <w:rPr>
          <w:szCs w:val="20"/>
        </w:rP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7A4554F0" w14:textId="77777777" w:rsidR="00EC5662" w:rsidRPr="00EC5662" w:rsidRDefault="00EC5662" w:rsidP="00DC0433">
      <w:pPr>
        <w:pStyle w:val="Heading2"/>
      </w:pPr>
      <w:bookmarkStart w:id="28" w:name="_Toc399922079"/>
      <w:bookmarkStart w:id="29" w:name="_Toc469061041"/>
      <w:r w:rsidRPr="00EC5662">
        <w:t>Power to Sell</w:t>
      </w:r>
      <w:bookmarkEnd w:id="28"/>
      <w:bookmarkEnd w:id="29"/>
    </w:p>
    <w:p w14:paraId="50D87984" w14:textId="77777777" w:rsidR="00EC5662" w:rsidRPr="00EC5662" w:rsidRDefault="00EC5662" w:rsidP="00EC5662">
      <w:pPr>
        <w:spacing w:before="120" w:after="120"/>
        <w:jc w:val="both"/>
        <w:rPr>
          <w:szCs w:val="20"/>
        </w:rPr>
      </w:pPr>
      <w:r w:rsidRPr="00EC5662">
        <w:rPr>
          <w:szCs w:val="20"/>
        </w:rPr>
        <w:t>Unless specifically limited by the other provisions of this power of attorney, my Agent may sell any interest I own in any kind of property, real or personal, tangible or intangible, including any contingent or expectant interest, marital right and any right of survivorship incident to joint tenancy or tenancy by the entirety.  My Agent may determine the terms of sale and may grant options with regard to sales.</w:t>
      </w:r>
    </w:p>
    <w:p w14:paraId="1BBAA063" w14:textId="77777777" w:rsidR="00EC5662" w:rsidRPr="00EC5662" w:rsidRDefault="00EC5662" w:rsidP="00EC5662">
      <w:pPr>
        <w:spacing w:before="120" w:after="120"/>
        <w:jc w:val="both"/>
        <w:rPr>
          <w:szCs w:val="20"/>
        </w:rPr>
      </w:pPr>
      <w:r w:rsidRPr="00EC5662">
        <w:rPr>
          <w:szCs w:val="20"/>
        </w:rPr>
        <w:lastRenderedPageBreak/>
        <w:t>My Agent may execute any deeds, assignments, or other instruments necessary to convey or transfer title in connection with the sale of real or personal property interests.</w:t>
      </w:r>
    </w:p>
    <w:p w14:paraId="61A7AADD" w14:textId="77777777" w:rsidR="00EC5662" w:rsidRPr="00EC5662" w:rsidRDefault="00EC5662" w:rsidP="00EC5662">
      <w:pPr>
        <w:spacing w:before="120" w:after="120"/>
        <w:jc w:val="both"/>
        <w:rPr>
          <w:szCs w:val="20"/>
        </w:rPr>
      </w:pPr>
      <w:r w:rsidRPr="00EC5662">
        <w:rPr>
          <w:szCs w:val="20"/>
        </w:rPr>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7852C343" w14:textId="77777777" w:rsidR="00EC5662" w:rsidRPr="00EC5662" w:rsidRDefault="00EC5662" w:rsidP="00EC5662">
      <w:pPr>
        <w:spacing w:before="120" w:after="120"/>
        <w:jc w:val="both"/>
        <w:rPr>
          <w:szCs w:val="20"/>
        </w:rPr>
      </w:pPr>
      <w:r w:rsidRPr="00EC5662">
        <w:rPr>
          <w:szCs w:val="20"/>
        </w:rPr>
        <w:t>My Agent may dispose of sales proceeds on my behalf as my Agent determines is appropriate.</w:t>
      </w:r>
    </w:p>
    <w:p w14:paraId="1A19DF86" w14:textId="77777777" w:rsidR="00EC5662" w:rsidRPr="00EC5662" w:rsidRDefault="00EC5662" w:rsidP="00DC0433">
      <w:pPr>
        <w:pStyle w:val="Heading2"/>
      </w:pPr>
      <w:bookmarkStart w:id="30" w:name="_Toc399922080"/>
      <w:bookmarkStart w:id="31" w:name="_Toc469061042"/>
      <w:r w:rsidRPr="00EC5662">
        <w:t>Power to Buy</w:t>
      </w:r>
      <w:bookmarkEnd w:id="30"/>
      <w:bookmarkEnd w:id="31"/>
    </w:p>
    <w:p w14:paraId="6DA0C6A8" w14:textId="77777777" w:rsidR="00EC5662" w:rsidRPr="00EC5662" w:rsidRDefault="00EC5662" w:rsidP="00EC5662">
      <w:pPr>
        <w:spacing w:before="120" w:after="120"/>
        <w:jc w:val="both"/>
        <w:rPr>
          <w:szCs w:val="20"/>
        </w:rPr>
      </w:pPr>
      <w:r w:rsidRPr="00EC5662">
        <w:rPr>
          <w:szCs w:val="20"/>
        </w:rPr>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4BF216F6" w14:textId="77777777" w:rsidR="00EC5662" w:rsidRPr="00EC5662" w:rsidRDefault="00EC5662" w:rsidP="00EC5662">
      <w:pPr>
        <w:spacing w:before="120" w:after="120"/>
        <w:jc w:val="both"/>
        <w:rPr>
          <w:szCs w:val="20"/>
        </w:rPr>
      </w:pPr>
      <w:r w:rsidRPr="00EC5662">
        <w:rPr>
          <w:szCs w:val="20"/>
        </w:rPr>
        <w:t xml:space="preserve">My Agent is authorized to borrow money for the purposes described in this Section and to secure the loan in any manner my Agent determines is appropriate.  </w:t>
      </w:r>
    </w:p>
    <w:p w14:paraId="2167C5FE" w14:textId="77777777" w:rsidR="00EC5662" w:rsidRPr="00EC5662" w:rsidRDefault="00EC5662" w:rsidP="00EC5662">
      <w:pPr>
        <w:spacing w:before="120" w:after="120"/>
        <w:jc w:val="both"/>
        <w:rPr>
          <w:szCs w:val="20"/>
        </w:rPr>
      </w:pPr>
      <w:r w:rsidRPr="00EC5662">
        <w:rPr>
          <w:szCs w:val="20"/>
        </w:rPr>
        <w:t>My Agent is authorized to repay from my funds any money borrowed by me or on my behalf and to pay for any purchases made or cash advanced using my credit cards.</w:t>
      </w:r>
    </w:p>
    <w:p w14:paraId="252366F5" w14:textId="77777777" w:rsidR="00EC5662" w:rsidRPr="00EC5662" w:rsidRDefault="00EC5662" w:rsidP="00DC0433">
      <w:pPr>
        <w:pStyle w:val="Heading2"/>
      </w:pPr>
      <w:bookmarkStart w:id="32" w:name="_Toc399922081"/>
      <w:bookmarkStart w:id="33" w:name="_Toc469061043"/>
      <w:r w:rsidRPr="00EC5662">
        <w:t>Power to Invest</w:t>
      </w:r>
      <w:bookmarkEnd w:id="32"/>
      <w:bookmarkEnd w:id="33"/>
    </w:p>
    <w:p w14:paraId="5A319BFF" w14:textId="77777777" w:rsidR="00EC5662" w:rsidRPr="00EC5662" w:rsidRDefault="00EC5662" w:rsidP="00EC5662">
      <w:pPr>
        <w:spacing w:before="120" w:after="120"/>
        <w:jc w:val="both"/>
        <w:rPr>
          <w:szCs w:val="20"/>
        </w:rPr>
      </w:pPr>
      <w:r w:rsidRPr="00EC5662">
        <w:rPr>
          <w:szCs w:val="20"/>
        </w:rPr>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3C3A5B0E" w14:textId="77777777" w:rsidR="00EC5662" w:rsidRPr="00EC5662" w:rsidRDefault="00EC5662" w:rsidP="00EC5662">
      <w:pPr>
        <w:spacing w:before="120" w:after="120"/>
        <w:ind w:left="720" w:right="720"/>
        <w:jc w:val="both"/>
        <w:rPr>
          <w:szCs w:val="20"/>
        </w:rPr>
      </w:pPr>
      <w:r w:rsidRPr="00EC5662">
        <w:rPr>
          <w:szCs w:val="20"/>
        </w:rPr>
        <w:t>Invest in securities of all kinds, limited partnership interests, real estate or any interest in real estate whether or not productive at the time of investment, commodities contracts of all kinds, interests in trusts including investment trusts;</w:t>
      </w:r>
    </w:p>
    <w:p w14:paraId="25C404A0" w14:textId="77777777" w:rsidR="00EC5662" w:rsidRPr="00EC5662" w:rsidRDefault="00EC5662" w:rsidP="00EC5662">
      <w:pPr>
        <w:spacing w:before="120" w:after="120"/>
        <w:ind w:left="720" w:right="720"/>
        <w:jc w:val="both"/>
        <w:rPr>
          <w:szCs w:val="20"/>
        </w:rPr>
      </w:pPr>
      <w:r w:rsidRPr="00EC5662">
        <w:rPr>
          <w:szCs w:val="20"/>
        </w:rPr>
        <w:t xml:space="preserve">Participate in common, collective or pooled trust funds or annuity contracts;  </w:t>
      </w:r>
    </w:p>
    <w:p w14:paraId="6BF22E1D" w14:textId="77777777" w:rsidR="00EC5662" w:rsidRPr="00EC5662" w:rsidRDefault="00EC5662" w:rsidP="00EC5662">
      <w:pPr>
        <w:spacing w:before="120" w:after="120"/>
        <w:ind w:left="720" w:right="720"/>
        <w:jc w:val="both"/>
        <w:rPr>
          <w:szCs w:val="20"/>
        </w:rPr>
      </w:pPr>
      <w:r w:rsidRPr="00EC5662">
        <w:rPr>
          <w:szCs w:val="20"/>
        </w:rPr>
        <w:t>Sell or otherwise terminate any investment made by me or on my behalf, and establish and terminate savings and money market accounts at banks and other financial institutions;</w:t>
      </w:r>
    </w:p>
    <w:p w14:paraId="44DFED05" w14:textId="77777777" w:rsidR="00EC5662" w:rsidRPr="00EC5662" w:rsidRDefault="00EC5662" w:rsidP="00EC5662">
      <w:pPr>
        <w:spacing w:before="120" w:after="120"/>
        <w:ind w:left="720" w:right="720"/>
        <w:jc w:val="both"/>
        <w:rPr>
          <w:szCs w:val="20"/>
        </w:rPr>
      </w:pPr>
      <w:r w:rsidRPr="00EC5662">
        <w:rPr>
          <w:szCs w:val="20"/>
        </w:rPr>
        <w:t>Establish and terminate accounts with securities brokers and use brokerage accounts to make short sales and to buy on margin, and pledge any securities held or purchased in brokerage accounts as security for loans and advances made to the account;</w:t>
      </w:r>
    </w:p>
    <w:p w14:paraId="5D94B49A" w14:textId="77777777" w:rsidR="00EC5662" w:rsidRPr="00EC5662" w:rsidRDefault="00EC5662" w:rsidP="00EC5662">
      <w:pPr>
        <w:spacing w:before="120" w:after="120"/>
        <w:ind w:left="720" w:right="720"/>
        <w:jc w:val="both"/>
        <w:rPr>
          <w:szCs w:val="20"/>
        </w:rPr>
      </w:pPr>
      <w:r w:rsidRPr="00EC5662">
        <w:rPr>
          <w:szCs w:val="20"/>
        </w:rPr>
        <w:lastRenderedPageBreak/>
        <w:t>Establish and terminate agency accounts with corporate fiduciaries; and</w:t>
      </w:r>
    </w:p>
    <w:p w14:paraId="2CE16558" w14:textId="77777777" w:rsidR="00EC5662" w:rsidRPr="00EC5662" w:rsidRDefault="00EC5662" w:rsidP="00EC5662">
      <w:pPr>
        <w:spacing w:before="120" w:after="120"/>
        <w:ind w:left="720" w:right="720"/>
        <w:jc w:val="both"/>
        <w:rPr>
          <w:szCs w:val="20"/>
        </w:rPr>
      </w:pPr>
      <w:r w:rsidRPr="00EC5662">
        <w:rPr>
          <w:szCs w:val="20"/>
        </w:rPr>
        <w:t>Employ and fire financial and investment advisors.</w:t>
      </w:r>
    </w:p>
    <w:p w14:paraId="5DF99BF0" w14:textId="77777777" w:rsidR="00EC5662" w:rsidRPr="00EC5662" w:rsidRDefault="00EC5662" w:rsidP="00DC0433">
      <w:pPr>
        <w:pStyle w:val="Heading2"/>
      </w:pPr>
      <w:bookmarkStart w:id="34" w:name="_Toc95573848"/>
      <w:bookmarkStart w:id="35" w:name="_Toc399922082"/>
      <w:bookmarkStart w:id="36" w:name="_Toc469061044"/>
      <w:r w:rsidRPr="00EC5662">
        <w:t>Power to Contract</w:t>
      </w:r>
      <w:bookmarkEnd w:id="34"/>
    </w:p>
    <w:p w14:paraId="4BE01E27" w14:textId="77777777" w:rsidR="00EC5662" w:rsidRPr="00EC5662" w:rsidRDefault="00EC5662" w:rsidP="00EC5662">
      <w:pPr>
        <w:keepNext/>
        <w:keepLines/>
        <w:tabs>
          <w:tab w:val="left" w:pos="720"/>
        </w:tabs>
        <w:spacing w:before="240" w:after="120"/>
        <w:outlineLvl w:val="1"/>
        <w:rPr>
          <w:bCs/>
          <w:szCs w:val="20"/>
        </w:rPr>
      </w:pPr>
      <w:r w:rsidRPr="00EC5662">
        <w:rPr>
          <w:bCs/>
          <w:szCs w:val="20"/>
        </w:rPr>
        <w:t>My Agent may enter into contracts of any type and for any purpose.  Unless specifically limited by the other provisions of this power of attorney and the law, my Agent may modify and cancel any existing or any new contracts to which I am a party.</w:t>
      </w:r>
    </w:p>
    <w:p w14:paraId="6FF1A172" w14:textId="77777777" w:rsidR="00EC5662" w:rsidRPr="00EC5662" w:rsidRDefault="00EC5662" w:rsidP="00DC0433">
      <w:pPr>
        <w:pStyle w:val="Heading2"/>
      </w:pPr>
      <w:r w:rsidRPr="00EC5662">
        <w:t>Power to Manage Real Property</w:t>
      </w:r>
      <w:bookmarkEnd w:id="35"/>
      <w:bookmarkEnd w:id="36"/>
    </w:p>
    <w:p w14:paraId="23CB861B" w14:textId="77777777" w:rsidR="00EC5662" w:rsidRPr="00EC5662" w:rsidRDefault="00EC5662" w:rsidP="00EC5662">
      <w:pPr>
        <w:spacing w:before="120" w:after="120"/>
        <w:jc w:val="both"/>
        <w:rPr>
          <w:szCs w:val="20"/>
        </w:rPr>
      </w:pPr>
      <w:r w:rsidRPr="00EC5662">
        <w:rPr>
          <w:szCs w:val="20"/>
        </w:rPr>
        <w:t>My Agent may manage any real property I now own or may acquire in the future including my personal residence. Unless specifically limited by the other provisions of this power of attorney, my Agent may:</w:t>
      </w:r>
    </w:p>
    <w:p w14:paraId="51E47EAB" w14:textId="77777777" w:rsidR="00EC5662" w:rsidRPr="00EC5662" w:rsidRDefault="00EC5662" w:rsidP="00EC5662">
      <w:pPr>
        <w:spacing w:before="120" w:after="120"/>
        <w:ind w:left="720" w:right="720"/>
        <w:jc w:val="both"/>
        <w:rPr>
          <w:szCs w:val="20"/>
        </w:rPr>
      </w:pPr>
      <w:r w:rsidRPr="00EC5662">
        <w:rPr>
          <w:szCs w:val="20"/>
        </w:rPr>
        <w:t xml:space="preserve">Lease and sublease property for any period, and grant options to lease or subdivide property, even if the term of the lease, sublease or option extends beyond the term of this power of attorney; </w:t>
      </w:r>
    </w:p>
    <w:p w14:paraId="45DC3D30" w14:textId="77777777" w:rsidR="00EC5662" w:rsidRPr="00EC5662" w:rsidRDefault="00EC5662" w:rsidP="00EC5662">
      <w:pPr>
        <w:spacing w:before="120" w:after="120"/>
        <w:ind w:left="720" w:right="720"/>
        <w:jc w:val="both"/>
        <w:rPr>
          <w:szCs w:val="20"/>
        </w:rPr>
      </w:pPr>
      <w:r w:rsidRPr="00EC5662">
        <w:rPr>
          <w:szCs w:val="20"/>
        </w:rPr>
        <w:t xml:space="preserve">Eject and remove tenants or other persons from property, and recover the property by all lawful means; </w:t>
      </w:r>
    </w:p>
    <w:p w14:paraId="2D2436D3" w14:textId="77777777" w:rsidR="00EC5662" w:rsidRPr="00EC5662" w:rsidRDefault="00EC5662" w:rsidP="00EC5662">
      <w:pPr>
        <w:spacing w:before="120" w:after="120"/>
        <w:ind w:left="720" w:right="720"/>
        <w:jc w:val="both"/>
        <w:rPr>
          <w:szCs w:val="20"/>
        </w:rPr>
      </w:pPr>
      <w:r w:rsidRPr="00EC5662">
        <w:rPr>
          <w:szCs w:val="20"/>
        </w:rPr>
        <w:t xml:space="preserve">Collect and sue for rents; </w:t>
      </w:r>
    </w:p>
    <w:p w14:paraId="61581511" w14:textId="77777777" w:rsidR="00EC5662" w:rsidRPr="00EC5662" w:rsidRDefault="00EC5662" w:rsidP="00EC5662">
      <w:pPr>
        <w:spacing w:before="120" w:after="120"/>
        <w:ind w:left="720" w:right="720"/>
        <w:jc w:val="both"/>
        <w:rPr>
          <w:szCs w:val="20"/>
        </w:rPr>
      </w:pPr>
      <w:r w:rsidRPr="00EC5662">
        <w:rPr>
          <w:szCs w:val="20"/>
        </w:rPr>
        <w:t xml:space="preserve">Pay, compromise or contest tax assessments and apply for tax assessment refunds; </w:t>
      </w:r>
    </w:p>
    <w:p w14:paraId="0B2D13E8" w14:textId="77777777" w:rsidR="00EC5662" w:rsidRPr="00EC5662" w:rsidRDefault="00EC5662" w:rsidP="00EC5662">
      <w:pPr>
        <w:spacing w:before="120" w:after="120"/>
        <w:ind w:left="720" w:right="720"/>
        <w:jc w:val="both"/>
        <w:rPr>
          <w:szCs w:val="20"/>
        </w:rPr>
      </w:pPr>
      <w:r w:rsidRPr="00EC5662">
        <w:rPr>
          <w:szCs w:val="20"/>
        </w:rPr>
        <w:t xml:space="preserve">Subdivide, partition, develop, dedicate property to public use without consideration, or grant or release easements over my real property; </w:t>
      </w:r>
    </w:p>
    <w:p w14:paraId="5B615FE1" w14:textId="77777777" w:rsidR="00EC5662" w:rsidRPr="00EC5662" w:rsidRDefault="00EC5662" w:rsidP="00EC5662">
      <w:pPr>
        <w:spacing w:before="120" w:after="120"/>
        <w:ind w:left="720" w:right="720"/>
        <w:jc w:val="both"/>
        <w:rPr>
          <w:szCs w:val="20"/>
        </w:rPr>
      </w:pPr>
      <w:r w:rsidRPr="00EC5662">
        <w:rPr>
          <w:szCs w:val="20"/>
        </w:rPr>
        <w:t>Maintain, protect, repair, preserve, insure, build upon, improve, demolish, abandon and alter all or any part of my real property;</w:t>
      </w:r>
    </w:p>
    <w:p w14:paraId="41A82835" w14:textId="77777777" w:rsidR="00EC5662" w:rsidRPr="00EC5662" w:rsidRDefault="00EC5662" w:rsidP="00EC5662">
      <w:pPr>
        <w:spacing w:before="120" w:after="120"/>
        <w:ind w:left="720" w:right="720"/>
        <w:jc w:val="both"/>
        <w:rPr>
          <w:szCs w:val="20"/>
        </w:rPr>
      </w:pPr>
      <w:r w:rsidRPr="00EC5662">
        <w:rPr>
          <w:szCs w:val="20"/>
        </w:rPr>
        <w:t>Employ laborers;</w:t>
      </w:r>
    </w:p>
    <w:p w14:paraId="6B1B618D" w14:textId="77777777" w:rsidR="00EC5662" w:rsidRPr="00EC5662" w:rsidRDefault="00EC5662" w:rsidP="00EC5662">
      <w:pPr>
        <w:spacing w:before="120" w:after="120"/>
        <w:ind w:left="720" w:right="720"/>
        <w:jc w:val="both"/>
        <w:rPr>
          <w:szCs w:val="20"/>
        </w:rPr>
      </w:pPr>
      <w:r w:rsidRPr="00EC5662">
        <w:rPr>
          <w:szCs w:val="20"/>
        </w:rPr>
        <w:t xml:space="preserve">Obtain or vacate plats and adjust boundaries; </w:t>
      </w:r>
    </w:p>
    <w:p w14:paraId="147A586F" w14:textId="77777777" w:rsidR="00EC5662" w:rsidRPr="00EC5662" w:rsidRDefault="00EC5662" w:rsidP="00EC5662">
      <w:pPr>
        <w:spacing w:before="120" w:after="120"/>
        <w:ind w:left="720" w:right="720"/>
        <w:jc w:val="both"/>
        <w:rPr>
          <w:szCs w:val="20"/>
        </w:rPr>
      </w:pPr>
      <w:r w:rsidRPr="00EC5662">
        <w:rPr>
          <w:szCs w:val="20"/>
        </w:rPr>
        <w:t>Adjust differences in the property’s value on exchange or partition by giving or receiving consideration;</w:t>
      </w:r>
    </w:p>
    <w:p w14:paraId="349F57B1" w14:textId="77777777" w:rsidR="00EC5662" w:rsidRPr="00EC5662" w:rsidRDefault="00EC5662" w:rsidP="00EC5662">
      <w:pPr>
        <w:spacing w:before="120" w:after="120"/>
        <w:ind w:left="720" w:right="720"/>
        <w:jc w:val="both"/>
        <w:rPr>
          <w:szCs w:val="20"/>
        </w:rPr>
      </w:pPr>
      <w:r w:rsidRPr="00EC5662">
        <w:rPr>
          <w:szCs w:val="20"/>
        </w:rPr>
        <w:t xml:space="preserve">Release or partially release real property from a lien; </w:t>
      </w:r>
    </w:p>
    <w:p w14:paraId="5FF3F212" w14:textId="77777777" w:rsidR="00EC5662" w:rsidRPr="00EC5662" w:rsidRDefault="00EC5662" w:rsidP="00EC5662">
      <w:pPr>
        <w:spacing w:before="120" w:after="120"/>
        <w:ind w:left="720" w:right="720"/>
        <w:jc w:val="both"/>
        <w:rPr>
          <w:szCs w:val="20"/>
        </w:rPr>
      </w:pPr>
      <w:r w:rsidRPr="00EC5662">
        <w:rPr>
          <w:szCs w:val="20"/>
        </w:rPr>
        <w:t>Enter into any contracts, covenants and warranty agreements regarding my real property that my Agent considers appropriate; and</w:t>
      </w:r>
    </w:p>
    <w:p w14:paraId="2C9A9566" w14:textId="77777777" w:rsidR="00EC5662" w:rsidRPr="00EC5662" w:rsidRDefault="00EC5662" w:rsidP="00EC5662">
      <w:pPr>
        <w:spacing w:before="120" w:after="120"/>
        <w:ind w:left="720" w:right="720"/>
        <w:jc w:val="both"/>
        <w:rPr>
          <w:szCs w:val="20"/>
        </w:rPr>
      </w:pPr>
      <w:r w:rsidRPr="00EC5662">
        <w:rPr>
          <w:szCs w:val="20"/>
        </w:rPr>
        <w:t>Encumber property by mortgage or deed of trust.</w:t>
      </w:r>
    </w:p>
    <w:p w14:paraId="4162435F" w14:textId="77777777" w:rsidR="00EC5662" w:rsidRPr="00EC5662" w:rsidRDefault="00EC5662" w:rsidP="00EC5662">
      <w:pPr>
        <w:spacing w:before="120" w:after="120"/>
        <w:ind w:left="720" w:right="720"/>
        <w:jc w:val="both"/>
        <w:rPr>
          <w:szCs w:val="20"/>
        </w:rPr>
      </w:pPr>
      <w:r w:rsidRPr="00EC5662">
        <w:rPr>
          <w:szCs w:val="20"/>
        </w:rPr>
        <w:lastRenderedPageBreak/>
        <w:t>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71BF5AC4" w14:textId="77777777" w:rsidR="00EC5662" w:rsidRPr="00EC5662" w:rsidRDefault="00EC5662" w:rsidP="00EC5662">
      <w:pPr>
        <w:spacing w:before="120" w:after="120"/>
        <w:ind w:left="720" w:right="720"/>
        <w:jc w:val="both"/>
        <w:rPr>
          <w:szCs w:val="20"/>
        </w:rPr>
      </w:pPr>
      <w:r w:rsidRPr="00EC5662">
        <w:rPr>
          <w:szCs w:val="20"/>
        </w:rPr>
        <w:t>Execute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550A0770" w14:textId="77777777" w:rsidR="00EC5662" w:rsidRPr="00EC5662" w:rsidRDefault="00EC5662" w:rsidP="00EC5662">
      <w:pPr>
        <w:spacing w:before="120" w:after="120"/>
        <w:jc w:val="both"/>
        <w:rPr>
          <w:szCs w:val="20"/>
        </w:rPr>
      </w:pPr>
      <w:r w:rsidRPr="00EC5662">
        <w:rPr>
          <w:szCs w:val="20"/>
        </w:rPr>
        <w:t>My Agent may accept real property as a gift or as security for a loan.</w:t>
      </w:r>
    </w:p>
    <w:p w14:paraId="7CCC45CD" w14:textId="77777777" w:rsidR="00EC5662" w:rsidRPr="00EC5662" w:rsidRDefault="00EC5662" w:rsidP="00DC0433">
      <w:pPr>
        <w:pStyle w:val="Heading2"/>
      </w:pPr>
      <w:bookmarkStart w:id="37" w:name="_Toc399922083"/>
      <w:bookmarkStart w:id="38" w:name="_Toc469061045"/>
      <w:r w:rsidRPr="00EC5662">
        <w:t>Power to Manage Tangible Personal Property</w:t>
      </w:r>
      <w:bookmarkEnd w:id="37"/>
      <w:bookmarkEnd w:id="38"/>
    </w:p>
    <w:p w14:paraId="439EBBD0" w14:textId="77777777" w:rsidR="00EC5662" w:rsidRPr="00EC5662" w:rsidRDefault="00EC5662" w:rsidP="00EC5662">
      <w:pPr>
        <w:spacing w:before="120" w:after="120"/>
        <w:jc w:val="both"/>
        <w:rPr>
          <w:szCs w:val="20"/>
        </w:rPr>
      </w:pPr>
      <w:r w:rsidRPr="00EC5662">
        <w:rPr>
          <w:szCs w:val="20"/>
        </w:rPr>
        <w:t>My Agent may manage any tangible personal property I now own or may acquire in the future.  Unless specifically limited by the other provisions of this power of attorney, my Agent may:</w:t>
      </w:r>
    </w:p>
    <w:p w14:paraId="3B97FB98" w14:textId="77777777" w:rsidR="00EC5662" w:rsidRPr="00EC5662" w:rsidRDefault="00EC5662" w:rsidP="00EC5662">
      <w:pPr>
        <w:spacing w:before="120" w:after="120"/>
        <w:ind w:left="720" w:right="720"/>
        <w:jc w:val="both"/>
        <w:rPr>
          <w:szCs w:val="20"/>
        </w:rPr>
      </w:pPr>
      <w:r w:rsidRPr="00EC5662">
        <w:rPr>
          <w:szCs w:val="20"/>
        </w:rPr>
        <w:t xml:space="preserve">Lease and sublease property for any period, and grant options to lease or subdivide property, even if the term of the lease, sublease or option extends beyond the term of this power of attorney; </w:t>
      </w:r>
    </w:p>
    <w:p w14:paraId="509BD8AD" w14:textId="77777777" w:rsidR="00EC5662" w:rsidRPr="00EC5662" w:rsidRDefault="00EC5662" w:rsidP="00EC5662">
      <w:pPr>
        <w:spacing w:before="120" w:after="120"/>
        <w:ind w:left="720" w:right="720"/>
        <w:jc w:val="both"/>
        <w:rPr>
          <w:szCs w:val="20"/>
        </w:rPr>
      </w:pPr>
      <w:r w:rsidRPr="00EC5662">
        <w:rPr>
          <w:szCs w:val="20"/>
        </w:rPr>
        <w:t xml:space="preserve">Recover my property by all lawful means; </w:t>
      </w:r>
    </w:p>
    <w:p w14:paraId="05D43241" w14:textId="77777777" w:rsidR="00EC5662" w:rsidRPr="00EC5662" w:rsidRDefault="00EC5662" w:rsidP="00EC5662">
      <w:pPr>
        <w:spacing w:before="120" w:after="120"/>
        <w:ind w:left="720" w:right="720"/>
        <w:jc w:val="both"/>
        <w:rPr>
          <w:szCs w:val="20"/>
        </w:rPr>
      </w:pPr>
      <w:r w:rsidRPr="00EC5662">
        <w:rPr>
          <w:szCs w:val="20"/>
        </w:rPr>
        <w:t xml:space="preserve">Collect and sue for rents; </w:t>
      </w:r>
    </w:p>
    <w:p w14:paraId="38988D14" w14:textId="77777777" w:rsidR="00EC5662" w:rsidRPr="00EC5662" w:rsidRDefault="00EC5662" w:rsidP="00EC5662">
      <w:pPr>
        <w:spacing w:before="120" w:after="120"/>
        <w:ind w:left="720" w:right="720"/>
        <w:jc w:val="both"/>
        <w:rPr>
          <w:szCs w:val="20"/>
        </w:rPr>
      </w:pPr>
      <w:r w:rsidRPr="00EC5662">
        <w:rPr>
          <w:szCs w:val="20"/>
        </w:rPr>
        <w:t xml:space="preserve">Pay, compromise or contest tax assessments and apply for tax assessment refunds; </w:t>
      </w:r>
    </w:p>
    <w:p w14:paraId="4F690B36" w14:textId="77777777" w:rsidR="00EC5662" w:rsidRPr="00EC5662" w:rsidRDefault="00EC5662" w:rsidP="00EC5662">
      <w:pPr>
        <w:spacing w:before="120" w:after="120"/>
        <w:ind w:left="720" w:right="720"/>
        <w:jc w:val="both"/>
        <w:rPr>
          <w:szCs w:val="20"/>
        </w:rPr>
      </w:pPr>
      <w:r w:rsidRPr="00EC5662">
        <w:rPr>
          <w:szCs w:val="20"/>
        </w:rPr>
        <w:t>Maintain, protect, repair, preserve, insure, improve, destroy, and abandon all or any part of my property; and</w:t>
      </w:r>
    </w:p>
    <w:p w14:paraId="0BDFF362" w14:textId="77777777" w:rsidR="00EC5662" w:rsidRPr="00EC5662" w:rsidRDefault="00EC5662" w:rsidP="00EC5662">
      <w:pPr>
        <w:spacing w:before="120" w:after="120"/>
        <w:ind w:left="720" w:right="720"/>
        <w:jc w:val="both"/>
        <w:rPr>
          <w:szCs w:val="20"/>
        </w:rPr>
      </w:pPr>
      <w:r w:rsidRPr="00EC5662">
        <w:rPr>
          <w:szCs w:val="20"/>
        </w:rPr>
        <w:t>Grant security interests in my property.</w:t>
      </w:r>
    </w:p>
    <w:p w14:paraId="2988A522" w14:textId="77777777" w:rsidR="00EC5662" w:rsidRPr="00EC5662" w:rsidRDefault="00EC5662" w:rsidP="00EC5662">
      <w:pPr>
        <w:spacing w:before="120" w:after="120"/>
        <w:jc w:val="both"/>
        <w:rPr>
          <w:szCs w:val="20"/>
        </w:rPr>
      </w:pPr>
      <w:r w:rsidRPr="00EC5662">
        <w:rPr>
          <w:szCs w:val="20"/>
        </w:rPr>
        <w:t>My Agent may accept tangible personal property as a gift or as security for a loan.</w:t>
      </w:r>
    </w:p>
    <w:p w14:paraId="7A33DB78" w14:textId="77777777" w:rsidR="00EC5662" w:rsidRPr="00EC5662" w:rsidRDefault="00EC5662" w:rsidP="00DC0433">
      <w:pPr>
        <w:pStyle w:val="Heading2"/>
      </w:pPr>
      <w:bookmarkStart w:id="39" w:name="_Toc399922084"/>
      <w:bookmarkStart w:id="40" w:name="_Toc469061046"/>
      <w:r w:rsidRPr="00EC5662">
        <w:t>Power to Manage Vehicles</w:t>
      </w:r>
    </w:p>
    <w:p w14:paraId="32778DCB" w14:textId="77777777" w:rsidR="00EC5662" w:rsidRPr="00EC5662" w:rsidRDefault="00EC5662" w:rsidP="00EC5662">
      <w:pPr>
        <w:rPr>
          <w:color w:val="000000"/>
        </w:rPr>
      </w:pPr>
      <w:r w:rsidRPr="00EC5662">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2F8780AF" w14:textId="77777777" w:rsidR="00EC5662" w:rsidRPr="00EC5662" w:rsidRDefault="00EC5662" w:rsidP="003F6262">
      <w:pPr>
        <w:spacing w:before="100" w:beforeAutospacing="1" w:after="100" w:afterAutospacing="1"/>
        <w:ind w:left="720" w:right="720"/>
        <w:rPr>
          <w:color w:val="000000"/>
        </w:rPr>
      </w:pPr>
      <w:r w:rsidRPr="00EC5662">
        <w:rPr>
          <w:color w:val="000000"/>
        </w:rPr>
        <w:t>acting on my behalf in any matter involving the relevant state Motor Vehicle Department, Game and Fish Department or equivalent, including private authorized third-party providers;</w:t>
      </w:r>
    </w:p>
    <w:p w14:paraId="7C608E8A" w14:textId="77777777" w:rsidR="00EC5662" w:rsidRPr="00EC5662" w:rsidRDefault="00EC5662" w:rsidP="003F6262">
      <w:pPr>
        <w:spacing w:before="100" w:beforeAutospacing="1" w:after="100" w:afterAutospacing="1"/>
        <w:ind w:left="720" w:right="720"/>
        <w:rPr>
          <w:color w:val="000000"/>
        </w:rPr>
      </w:pPr>
      <w:r w:rsidRPr="00EC5662">
        <w:rPr>
          <w:color w:val="000000"/>
        </w:rPr>
        <w:lastRenderedPageBreak/>
        <w:t>signing a title, and any other documents necessary to complete the transfer of title to a third party or to a trust created for my benefit;</w:t>
      </w:r>
    </w:p>
    <w:p w14:paraId="1F494397" w14:textId="77777777" w:rsidR="00EC5662" w:rsidRPr="00EC5662" w:rsidRDefault="00EC5662" w:rsidP="003F6262">
      <w:pPr>
        <w:spacing w:before="100" w:beforeAutospacing="1" w:after="100" w:afterAutospacing="1"/>
        <w:ind w:left="720" w:right="720"/>
        <w:rPr>
          <w:color w:val="000000"/>
        </w:rPr>
      </w:pPr>
      <w:r w:rsidRPr="00EC5662">
        <w:rPr>
          <w:color w:val="000000"/>
        </w:rPr>
        <w:t>signing a title and any other documents necessary to complete the purchase of a motor vehicle, watercraft, or trailer;</w:t>
      </w:r>
    </w:p>
    <w:p w14:paraId="58B2AA48" w14:textId="333801D0" w:rsidR="00EC5662" w:rsidRPr="00EC5662" w:rsidRDefault="00EC5662" w:rsidP="003F6262">
      <w:pPr>
        <w:spacing w:before="100" w:beforeAutospacing="1" w:after="100" w:afterAutospacing="1"/>
        <w:ind w:left="720" w:right="720"/>
        <w:rPr>
          <w:color w:val="000000"/>
        </w:rPr>
      </w:pPr>
      <w:r w:rsidRPr="00EC5662">
        <w:rPr>
          <w:color w:val="000000"/>
        </w:rPr>
        <w:t>signing any documents necessary to complete the registration of a motor vehicle, watercraft, or trailer; and</w:t>
      </w:r>
    </w:p>
    <w:p w14:paraId="593B6F5C" w14:textId="77777777" w:rsidR="00EC5662" w:rsidRPr="00EC5662" w:rsidRDefault="00EC5662" w:rsidP="003F6262">
      <w:pPr>
        <w:spacing w:before="100" w:beforeAutospacing="1" w:after="100" w:afterAutospacing="1"/>
        <w:ind w:left="720" w:right="720"/>
      </w:pPr>
      <w:r w:rsidRPr="00EC5662">
        <w:rPr>
          <w:color w:val="000000"/>
        </w:rPr>
        <w:t>signing any documents necessary to insure a motor vehicle, watercraft, or trailer</w:t>
      </w:r>
      <w:r w:rsidRPr="00EC5662">
        <w:rPr>
          <w:i/>
          <w:iCs/>
          <w:color w:val="000000"/>
        </w:rPr>
        <w:t>.</w:t>
      </w:r>
    </w:p>
    <w:p w14:paraId="582C0924" w14:textId="77777777" w:rsidR="00EC5662" w:rsidRPr="00EC5662" w:rsidRDefault="00EC5662" w:rsidP="00DC0433">
      <w:pPr>
        <w:pStyle w:val="Heading2"/>
      </w:pPr>
      <w:r w:rsidRPr="00EC5662">
        <w:t>Power to Manage Digital Assets</w:t>
      </w:r>
    </w:p>
    <w:p w14:paraId="2C67996C" w14:textId="77777777" w:rsidR="00EC5662" w:rsidRPr="00EC5662" w:rsidRDefault="00EC5662" w:rsidP="00EC5662">
      <w:pPr>
        <w:spacing w:before="120" w:after="120"/>
        <w:jc w:val="both"/>
        <w:rPr>
          <w:szCs w:val="20"/>
        </w:rPr>
      </w:pPr>
      <w:r w:rsidRPr="00EC5662">
        <w:rPr>
          <w:szCs w:val="20"/>
        </w:rPr>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1D759AEE" w14:textId="77777777" w:rsidR="00EC5662" w:rsidRPr="00EC5662" w:rsidRDefault="00EC5662" w:rsidP="00EC5662">
      <w:pPr>
        <w:spacing w:before="120" w:after="120"/>
        <w:jc w:val="both"/>
        <w:rPr>
          <w:szCs w:val="20"/>
        </w:rPr>
      </w:pPr>
      <w:r w:rsidRPr="00EC5662">
        <w:rPr>
          <w:szCs w:val="20"/>
        </w:rPr>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43C55602" w14:textId="77777777" w:rsidR="00EC5662" w:rsidRPr="00EC5662" w:rsidRDefault="00EC5662" w:rsidP="00EC5662">
      <w:pPr>
        <w:spacing w:before="120" w:after="120"/>
        <w:jc w:val="both"/>
        <w:rPr>
          <w:szCs w:val="20"/>
        </w:rPr>
      </w:pPr>
      <w:r w:rsidRPr="00EC5662">
        <w:rPr>
          <w:szCs w:val="20"/>
        </w:rPr>
        <w:t xml:space="preserve">Associations and organizations holding my Online Accounts or Digital Property shall release to my Agent any information upon my Agent’s written request. Any custodian or third-party dealing with my Agent in good faith will be held harmless. </w:t>
      </w:r>
    </w:p>
    <w:p w14:paraId="04815163" w14:textId="77777777" w:rsidR="00EC5662" w:rsidRPr="00EC5662" w:rsidRDefault="00EC5662" w:rsidP="00EC5662">
      <w:pPr>
        <w:spacing w:before="120" w:after="120"/>
        <w:jc w:val="both"/>
        <w:rPr>
          <w:szCs w:val="20"/>
        </w:rPr>
      </w:pPr>
      <w:r w:rsidRPr="00EC5662">
        <w:rPr>
          <w:szCs w:val="20"/>
        </w:rPr>
        <w:t>For purposes of this power of attorney, the following definitions apply:</w:t>
      </w:r>
    </w:p>
    <w:p w14:paraId="701C0174"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Online Accounts</w:t>
      </w:r>
    </w:p>
    <w:p w14:paraId="7D70ABB5" w14:textId="77777777" w:rsidR="00EC5662" w:rsidRPr="00EC5662" w:rsidRDefault="00EC5662" w:rsidP="00EC5662">
      <w:pPr>
        <w:spacing w:before="120" w:after="120"/>
        <w:ind w:left="720" w:right="720"/>
        <w:jc w:val="both"/>
        <w:rPr>
          <w:szCs w:val="20"/>
        </w:rPr>
      </w:pPr>
      <w:r w:rsidRPr="00EC5662">
        <w:rPr>
          <w:szCs w:val="20"/>
        </w:rPr>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6784699"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Digital Property</w:t>
      </w:r>
    </w:p>
    <w:p w14:paraId="2F394190" w14:textId="77777777" w:rsidR="00EC5662" w:rsidRPr="00EC5662" w:rsidRDefault="00EC5662" w:rsidP="00EC5662">
      <w:pPr>
        <w:spacing w:before="120" w:after="120"/>
        <w:ind w:left="720" w:right="720"/>
        <w:jc w:val="both"/>
        <w:rPr>
          <w:szCs w:val="20"/>
        </w:rPr>
      </w:pPr>
      <w:r w:rsidRPr="00EC5662">
        <w:rPr>
          <w:szCs w:val="20"/>
        </w:rPr>
        <w:t xml:space="preserve">The term “Digital Property” means all intangible personal property related to digital technology whether located on a Digital Device or an Online </w:t>
      </w:r>
      <w:r w:rsidRPr="00EC5662">
        <w:rPr>
          <w:szCs w:val="20"/>
        </w:rPr>
        <w:lastRenderedPageBreak/>
        <w:t>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4294ECF5"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Digital Devices</w:t>
      </w:r>
    </w:p>
    <w:p w14:paraId="66533CF5" w14:textId="77777777" w:rsidR="00EC5662" w:rsidRPr="00EC5662" w:rsidRDefault="00EC5662" w:rsidP="003F6262">
      <w:pPr>
        <w:spacing w:before="120" w:after="120"/>
        <w:ind w:left="720" w:right="720"/>
        <w:jc w:val="both"/>
        <w:rPr>
          <w:szCs w:val="20"/>
        </w:rPr>
      </w:pPr>
      <w:r w:rsidRPr="00EC5662">
        <w:rPr>
          <w:szCs w:val="20"/>
        </w:rPr>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2256678F" w14:textId="77777777" w:rsidR="00EC5662" w:rsidRPr="00EC5662" w:rsidRDefault="00EC5662" w:rsidP="00DC0433">
      <w:pPr>
        <w:pStyle w:val="Heading2"/>
      </w:pPr>
      <w:bookmarkStart w:id="41" w:name="_Toc95573852"/>
      <w:r w:rsidRPr="00EC5662">
        <w:t>Oil, Gas and Mineral Interests</w:t>
      </w:r>
      <w:bookmarkEnd w:id="41"/>
    </w:p>
    <w:p w14:paraId="67CFA9A5" w14:textId="77777777" w:rsidR="00EC5662" w:rsidRPr="00EC5662" w:rsidRDefault="00EC5662" w:rsidP="00EC5662">
      <w:pPr>
        <w:spacing w:before="120" w:after="120"/>
        <w:jc w:val="both"/>
        <w:rPr>
          <w:szCs w:val="20"/>
        </w:rPr>
      </w:pPr>
      <w:r w:rsidRPr="00EC5662">
        <w:rPr>
          <w:szCs w:val="20"/>
        </w:rPr>
        <w:t>My Agent may acquire, maintain, develop, and exploit, either alone or jointly with others, any oil, gas, coal, mineral, or other natural resource rights or interests.</w:t>
      </w:r>
    </w:p>
    <w:p w14:paraId="24AC10D6" w14:textId="77777777" w:rsidR="00EC5662" w:rsidRPr="00EC5662" w:rsidRDefault="00EC5662" w:rsidP="00EC5662">
      <w:pPr>
        <w:spacing w:before="120" w:after="120"/>
        <w:jc w:val="both"/>
        <w:rPr>
          <w:szCs w:val="20"/>
        </w:rPr>
      </w:pPr>
      <w:r w:rsidRPr="00EC5662">
        <w:rPr>
          <w:szCs w:val="20"/>
        </w:rPr>
        <w:t>My Agent may drill, test, explore, mine, develop, extract, remove, convert, manage, retain, store, sell, and exchange any of those rights and interests on terms and for a price that my Agent deems advisable.</w:t>
      </w:r>
    </w:p>
    <w:p w14:paraId="780E98D0" w14:textId="77777777" w:rsidR="00EC5662" w:rsidRPr="00EC5662" w:rsidRDefault="00EC5662" w:rsidP="00EC5662">
      <w:pPr>
        <w:spacing w:before="120" w:after="120"/>
        <w:jc w:val="both"/>
        <w:rPr>
          <w:szCs w:val="20"/>
        </w:rPr>
      </w:pPr>
      <w:r w:rsidRPr="00EC5662">
        <w:rPr>
          <w:szCs w:val="20"/>
        </w:rPr>
        <w:t>My Agent may execute leases, pooling, unitization, and other types of agreements in connection with oil, gas, coal, mineral, and other natural resource rights and interests, even though the terms of those arrangements may extend beyond the trust’s termination.</w:t>
      </w:r>
    </w:p>
    <w:p w14:paraId="630950CE" w14:textId="77777777" w:rsidR="00EC5662" w:rsidRPr="00EC5662" w:rsidRDefault="00EC5662" w:rsidP="00EC5662">
      <w:pPr>
        <w:spacing w:before="120" w:after="120"/>
        <w:jc w:val="both"/>
        <w:rPr>
          <w:szCs w:val="20"/>
        </w:rPr>
      </w:pPr>
      <w:r w:rsidRPr="00EC5662">
        <w:rPr>
          <w:szCs w:val="20"/>
        </w:rPr>
        <w:t>My Agent may execute division orders, transfer orders, releases, assignments, farm outs, and any other instruments that it considers proper.</w:t>
      </w:r>
    </w:p>
    <w:p w14:paraId="776DE8BE" w14:textId="77777777" w:rsidR="00EC5662" w:rsidRPr="00EC5662" w:rsidRDefault="00EC5662" w:rsidP="00EC5662">
      <w:pPr>
        <w:spacing w:before="120" w:after="120"/>
        <w:jc w:val="both"/>
        <w:rPr>
          <w:szCs w:val="20"/>
        </w:rPr>
      </w:pPr>
      <w:r w:rsidRPr="00EC5662">
        <w:rPr>
          <w:szCs w:val="20"/>
        </w:rPr>
        <w:t>My Agent may employ the services of consultants and outside specialists in connection with the evaluation, management, acquisition, disposition, and development of any mineral interest, and may pay the cost of the services from the trust’s principal and income.</w:t>
      </w:r>
    </w:p>
    <w:p w14:paraId="4E86AF2B" w14:textId="77777777" w:rsidR="00EC5662" w:rsidRPr="00EC5662" w:rsidRDefault="00EC5662" w:rsidP="00DC0433">
      <w:pPr>
        <w:pStyle w:val="Heading2"/>
      </w:pPr>
      <w:r w:rsidRPr="00EC5662">
        <w:t>Power to Operate Businesses</w:t>
      </w:r>
      <w:bookmarkEnd w:id="39"/>
      <w:bookmarkEnd w:id="40"/>
    </w:p>
    <w:p w14:paraId="1FFADF10" w14:textId="77777777" w:rsidR="00EC5662" w:rsidRPr="00EC5662" w:rsidRDefault="00EC5662" w:rsidP="00EC5662">
      <w:pPr>
        <w:spacing w:before="120" w:after="120"/>
        <w:jc w:val="both"/>
        <w:rPr>
          <w:szCs w:val="20"/>
        </w:rPr>
      </w:pPr>
      <w:r w:rsidRPr="00EC5662">
        <w:rPr>
          <w:szCs w:val="20"/>
        </w:rPr>
        <w:t>My Agent may continue operating and managing any business in which I now or later own an interest for the period of time and in any manner my Agent considers appropriate.  Unless specifically limited by the other provisions of this power of attorney, my Agent may:</w:t>
      </w:r>
    </w:p>
    <w:p w14:paraId="764C2580" w14:textId="77777777" w:rsidR="00EC5662" w:rsidRPr="00EC5662" w:rsidRDefault="00EC5662" w:rsidP="00EC5662">
      <w:pPr>
        <w:spacing w:before="120" w:after="120"/>
        <w:ind w:left="720" w:right="720"/>
        <w:jc w:val="both"/>
        <w:rPr>
          <w:szCs w:val="20"/>
        </w:rPr>
      </w:pPr>
      <w:r w:rsidRPr="00EC5662">
        <w:rPr>
          <w:szCs w:val="20"/>
        </w:rPr>
        <w:lastRenderedPageBreak/>
        <w:t>Act as a director, general or limited partner, or associate or officer of the business;</w:t>
      </w:r>
    </w:p>
    <w:p w14:paraId="6247A4A5" w14:textId="77777777" w:rsidR="00EC5662" w:rsidRPr="00EC5662" w:rsidRDefault="00EC5662" w:rsidP="00EC5662">
      <w:pPr>
        <w:spacing w:before="120" w:after="120"/>
        <w:ind w:left="720" w:right="720"/>
        <w:jc w:val="both"/>
        <w:rPr>
          <w:szCs w:val="20"/>
        </w:rPr>
      </w:pPr>
      <w:r w:rsidRPr="00EC5662">
        <w:rPr>
          <w:szCs w:val="20"/>
        </w:rPr>
        <w:t>Select and vote for directors, partners, associates and officers of the business and enter into owners’ agreements with other owners of any business in which I have an interest;</w:t>
      </w:r>
    </w:p>
    <w:p w14:paraId="71844599" w14:textId="77777777" w:rsidR="00EC5662" w:rsidRPr="00EC5662" w:rsidRDefault="00EC5662" w:rsidP="00EC5662">
      <w:pPr>
        <w:spacing w:before="120" w:after="120"/>
        <w:ind w:left="720" w:right="720"/>
        <w:jc w:val="both"/>
        <w:rPr>
          <w:szCs w:val="20"/>
        </w:rPr>
      </w:pPr>
      <w:r w:rsidRPr="00EC5662">
        <w:rPr>
          <w:szCs w:val="20"/>
        </w:rPr>
        <w:t>Execute agreements and amendments to agreements necessary to the operation of the business including, but not limited to, stockholder agreements, partnership agreements, buy-sell agreements and operating agreements for limited liability companies;</w:t>
      </w:r>
    </w:p>
    <w:p w14:paraId="7A6F01DA" w14:textId="77777777" w:rsidR="00EC5662" w:rsidRPr="00EC5662" w:rsidRDefault="00EC5662" w:rsidP="00EC5662">
      <w:pPr>
        <w:spacing w:before="120" w:after="120"/>
        <w:ind w:left="720" w:right="720"/>
        <w:jc w:val="both"/>
        <w:rPr>
          <w:szCs w:val="20"/>
        </w:rPr>
      </w:pPr>
      <w:r w:rsidRPr="00EC5662">
        <w:rPr>
          <w:szCs w:val="20"/>
        </w:rPr>
        <w:t xml:space="preserve">Hire and fire employees; </w:t>
      </w:r>
    </w:p>
    <w:p w14:paraId="0FA71164" w14:textId="77777777" w:rsidR="00EC5662" w:rsidRPr="00EC5662" w:rsidRDefault="00EC5662" w:rsidP="00EC5662">
      <w:pPr>
        <w:spacing w:before="120" w:after="120"/>
        <w:ind w:left="720" w:right="720"/>
        <w:jc w:val="both"/>
        <w:rPr>
          <w:szCs w:val="20"/>
        </w:rPr>
      </w:pPr>
      <w:r w:rsidRPr="00EC5662">
        <w:rPr>
          <w:szCs w:val="20"/>
        </w:rPr>
        <w:t xml:space="preserve">Pay employees’ salaries and provide for employee benefits; </w:t>
      </w:r>
    </w:p>
    <w:p w14:paraId="1752F349" w14:textId="77777777" w:rsidR="00EC5662" w:rsidRPr="00EC5662" w:rsidRDefault="00EC5662" w:rsidP="00EC5662">
      <w:pPr>
        <w:spacing w:before="120" w:after="120"/>
        <w:ind w:left="720" w:right="720"/>
        <w:jc w:val="both"/>
        <w:rPr>
          <w:szCs w:val="20"/>
        </w:rPr>
      </w:pPr>
      <w:r w:rsidRPr="00EC5662">
        <w:rPr>
          <w:szCs w:val="20"/>
        </w:rPr>
        <w:t xml:space="preserve">Employ legal, accounting, financial and other consultants; </w:t>
      </w:r>
    </w:p>
    <w:p w14:paraId="644BF5B5" w14:textId="77777777" w:rsidR="00EC5662" w:rsidRPr="00EC5662" w:rsidRDefault="00EC5662" w:rsidP="00EC5662">
      <w:pPr>
        <w:spacing w:before="120" w:after="120"/>
        <w:ind w:left="720" w:right="720"/>
        <w:jc w:val="both"/>
        <w:rPr>
          <w:szCs w:val="20"/>
        </w:rPr>
      </w:pPr>
      <w:r w:rsidRPr="00EC5662">
        <w:rPr>
          <w:szCs w:val="20"/>
        </w:rPr>
        <w:t xml:space="preserve">Continue, modify, terminate, renegotiate and extend any contracts with any person, firm, association or corporation; </w:t>
      </w:r>
    </w:p>
    <w:p w14:paraId="511E17D0" w14:textId="77777777" w:rsidR="00EC5662" w:rsidRPr="00EC5662" w:rsidRDefault="00EC5662" w:rsidP="00EC5662">
      <w:pPr>
        <w:spacing w:before="120" w:after="120"/>
        <w:ind w:left="720" w:right="720"/>
        <w:jc w:val="both"/>
        <w:rPr>
          <w:szCs w:val="20"/>
        </w:rPr>
      </w:pPr>
      <w:r w:rsidRPr="00EC5662">
        <w:rPr>
          <w:szCs w:val="20"/>
        </w:rPr>
        <w:t xml:space="preserve">Execute business tax returns and other government forms required for my business; </w:t>
      </w:r>
    </w:p>
    <w:p w14:paraId="0A847875" w14:textId="77777777" w:rsidR="00EC5662" w:rsidRPr="00EC5662" w:rsidRDefault="00EC5662" w:rsidP="00EC5662">
      <w:pPr>
        <w:spacing w:before="120" w:after="120"/>
        <w:ind w:left="720" w:right="720"/>
        <w:jc w:val="both"/>
        <w:rPr>
          <w:szCs w:val="20"/>
        </w:rPr>
      </w:pPr>
      <w:r w:rsidRPr="00EC5662">
        <w:rPr>
          <w:szCs w:val="20"/>
        </w:rPr>
        <w:t xml:space="preserve">Pay all business related expenses; </w:t>
      </w:r>
    </w:p>
    <w:p w14:paraId="170DD794" w14:textId="77777777" w:rsidR="00EC5662" w:rsidRPr="00EC5662" w:rsidRDefault="00EC5662" w:rsidP="00EC5662">
      <w:pPr>
        <w:spacing w:before="120" w:after="120"/>
        <w:ind w:left="720" w:right="720"/>
        <w:jc w:val="both"/>
        <w:rPr>
          <w:szCs w:val="20"/>
        </w:rPr>
      </w:pPr>
      <w:r w:rsidRPr="00EC5662">
        <w:rPr>
          <w:szCs w:val="20"/>
        </w:rPr>
        <w:t xml:space="preserve">Transact business for me in my name and on my behalf; </w:t>
      </w:r>
    </w:p>
    <w:p w14:paraId="09140FA7" w14:textId="77777777" w:rsidR="00EC5662" w:rsidRPr="00EC5662" w:rsidRDefault="00EC5662" w:rsidP="00EC5662">
      <w:pPr>
        <w:spacing w:before="120" w:after="120"/>
        <w:ind w:left="720" w:right="720"/>
        <w:jc w:val="both"/>
        <w:rPr>
          <w:szCs w:val="20"/>
        </w:rPr>
      </w:pPr>
      <w:r w:rsidRPr="00EC5662">
        <w:rPr>
          <w:szCs w:val="20"/>
        </w:rPr>
        <w:t xml:space="preserve">Contribute additional capital to the business; </w:t>
      </w:r>
    </w:p>
    <w:p w14:paraId="61A926B3" w14:textId="77777777" w:rsidR="00EC5662" w:rsidRPr="00EC5662" w:rsidRDefault="00EC5662" w:rsidP="00EC5662">
      <w:pPr>
        <w:spacing w:before="120" w:after="120"/>
        <w:ind w:left="720" w:right="720"/>
        <w:jc w:val="both"/>
        <w:rPr>
          <w:szCs w:val="20"/>
        </w:rPr>
      </w:pPr>
      <w:r w:rsidRPr="00EC5662">
        <w:rPr>
          <w:szCs w:val="20"/>
        </w:rPr>
        <w:t xml:space="preserve">Change the name or the form of the business; </w:t>
      </w:r>
    </w:p>
    <w:p w14:paraId="313E813D" w14:textId="77777777" w:rsidR="00EC5662" w:rsidRPr="00EC5662" w:rsidRDefault="00EC5662" w:rsidP="00EC5662">
      <w:pPr>
        <w:spacing w:before="120" w:after="120"/>
        <w:ind w:left="720" w:right="720"/>
        <w:jc w:val="both"/>
        <w:rPr>
          <w:szCs w:val="20"/>
        </w:rPr>
      </w:pPr>
      <w:r w:rsidRPr="00EC5662">
        <w:rPr>
          <w:szCs w:val="20"/>
        </w:rPr>
        <w:t xml:space="preserve">Incorporate the business; </w:t>
      </w:r>
    </w:p>
    <w:p w14:paraId="45F0BD54" w14:textId="77777777" w:rsidR="00EC5662" w:rsidRPr="00EC5662" w:rsidRDefault="00EC5662" w:rsidP="00EC5662">
      <w:pPr>
        <w:spacing w:before="120" w:after="120"/>
        <w:ind w:left="720" w:right="720"/>
        <w:jc w:val="both"/>
        <w:rPr>
          <w:szCs w:val="20"/>
        </w:rPr>
      </w:pPr>
      <w:r w:rsidRPr="00EC5662">
        <w:rPr>
          <w:szCs w:val="20"/>
        </w:rPr>
        <w:t xml:space="preserve">Enter into a partnership agreement with other persons; </w:t>
      </w:r>
    </w:p>
    <w:p w14:paraId="3F9C13E3" w14:textId="77777777" w:rsidR="00EC5662" w:rsidRPr="00EC5662" w:rsidRDefault="00EC5662" w:rsidP="00EC5662">
      <w:pPr>
        <w:spacing w:before="120" w:after="120"/>
        <w:ind w:left="720" w:right="720"/>
        <w:jc w:val="both"/>
        <w:rPr>
          <w:szCs w:val="20"/>
        </w:rPr>
      </w:pPr>
      <w:r w:rsidRPr="00EC5662">
        <w:rPr>
          <w:szCs w:val="20"/>
        </w:rPr>
        <w:t>Join in a plan to reorganize or consolidate my business, or merge my business with any other business;</w:t>
      </w:r>
    </w:p>
    <w:p w14:paraId="61B3B32B" w14:textId="77777777" w:rsidR="00EC5662" w:rsidRPr="00EC5662" w:rsidRDefault="00EC5662" w:rsidP="00EC5662">
      <w:pPr>
        <w:spacing w:before="120" w:after="120"/>
        <w:ind w:left="720" w:right="720"/>
        <w:jc w:val="both"/>
        <w:rPr>
          <w:szCs w:val="20"/>
        </w:rPr>
      </w:pPr>
      <w:r w:rsidRPr="00EC5662">
        <w:rPr>
          <w:szCs w:val="20"/>
        </w:rPr>
        <w:t xml:space="preserve">Establish the value of the business under “buy-out” or “buy-sell” agreements to which I am a party; </w:t>
      </w:r>
    </w:p>
    <w:p w14:paraId="45ED724E" w14:textId="77777777" w:rsidR="00EC5662" w:rsidRPr="00EC5662" w:rsidRDefault="00EC5662" w:rsidP="00EC5662">
      <w:pPr>
        <w:spacing w:before="120" w:after="120"/>
        <w:ind w:left="720" w:right="720"/>
        <w:jc w:val="both"/>
        <w:rPr>
          <w:szCs w:val="20"/>
        </w:rPr>
      </w:pPr>
      <w:r w:rsidRPr="00EC5662">
        <w:rPr>
          <w:szCs w:val="20"/>
        </w:rPr>
        <w:t>Create, continue or terminate retirement plans for my business’ employees and make contributions required by those plans;</w:t>
      </w:r>
    </w:p>
    <w:p w14:paraId="4146F393" w14:textId="77777777" w:rsidR="00EC5662" w:rsidRPr="00EC5662" w:rsidRDefault="00EC5662" w:rsidP="00EC5662">
      <w:pPr>
        <w:spacing w:before="120" w:after="120"/>
        <w:ind w:left="720" w:right="720"/>
        <w:jc w:val="both"/>
        <w:rPr>
          <w:szCs w:val="20"/>
        </w:rPr>
      </w:pPr>
      <w:r w:rsidRPr="00EC5662">
        <w:rPr>
          <w:szCs w:val="20"/>
        </w:rPr>
        <w:t xml:space="preserve">Advance money or other property to the business and make loans of cash or securities to the business as my Agent considers appropriate; and </w:t>
      </w:r>
    </w:p>
    <w:p w14:paraId="59FB350E" w14:textId="77777777" w:rsidR="00EC5662" w:rsidRPr="00EC5662" w:rsidRDefault="00EC5662" w:rsidP="00EC5662">
      <w:pPr>
        <w:spacing w:before="120" w:after="120"/>
        <w:ind w:left="720" w:right="720"/>
        <w:jc w:val="both"/>
        <w:rPr>
          <w:szCs w:val="20"/>
        </w:rPr>
      </w:pPr>
      <w:r w:rsidRPr="00EC5662">
        <w:rPr>
          <w:szCs w:val="20"/>
        </w:rPr>
        <w:lastRenderedPageBreak/>
        <w:t>Borrow for the business and secure any loans with business assets or my personal assets.</w:t>
      </w:r>
    </w:p>
    <w:p w14:paraId="152F2E15" w14:textId="77777777" w:rsidR="00EC5662" w:rsidRPr="00EC5662" w:rsidRDefault="00EC5662" w:rsidP="00EC5662">
      <w:pPr>
        <w:spacing w:before="120" w:after="120"/>
        <w:jc w:val="both"/>
        <w:rPr>
          <w:szCs w:val="20"/>
        </w:rPr>
      </w:pPr>
      <w:r w:rsidRPr="00EC5662">
        <w:rPr>
          <w:szCs w:val="20"/>
        </w:rPr>
        <w:t>My Agent may sell, liquidate or close a business upon terms my Agent considers appropriate, including a sale in exchange for cash, a private annuity and an installment note or any combination of those arrangements.</w:t>
      </w:r>
    </w:p>
    <w:p w14:paraId="4E07A6DB" w14:textId="77777777" w:rsidR="00EC5662" w:rsidRPr="00EC5662" w:rsidRDefault="00EC5662" w:rsidP="00DC0433">
      <w:pPr>
        <w:pStyle w:val="Heading2"/>
      </w:pPr>
      <w:bookmarkStart w:id="42" w:name="_Toc399922085"/>
      <w:bookmarkStart w:id="43" w:name="_Toc469061047"/>
      <w:r w:rsidRPr="00EC5662">
        <w:t>Power to Manage Partnership Interests</w:t>
      </w:r>
      <w:bookmarkEnd w:id="42"/>
      <w:bookmarkEnd w:id="43"/>
    </w:p>
    <w:p w14:paraId="1699077D" w14:textId="77777777" w:rsidR="00EC5662" w:rsidRPr="00EC5662" w:rsidRDefault="00EC5662" w:rsidP="00EC5662">
      <w:pPr>
        <w:spacing w:before="120" w:after="120"/>
        <w:jc w:val="both"/>
        <w:rPr>
          <w:szCs w:val="20"/>
        </w:rPr>
      </w:pPr>
      <w:r w:rsidRPr="00EC5662">
        <w:rPr>
          <w:szCs w:val="20"/>
        </w:rPr>
        <w:t>My Agent may manage any general, limited or special partnership interest I own now or in the future.  Unless specifically limited by the other provisions of this power of attorney, my Agent may:</w:t>
      </w:r>
    </w:p>
    <w:p w14:paraId="07C0F76B" w14:textId="77777777" w:rsidR="00EC5662" w:rsidRPr="00EC5662" w:rsidRDefault="00EC5662" w:rsidP="00EC5662">
      <w:pPr>
        <w:spacing w:before="120" w:after="120"/>
        <w:ind w:left="720" w:right="720"/>
        <w:jc w:val="both"/>
        <w:rPr>
          <w:szCs w:val="20"/>
        </w:rPr>
      </w:pPr>
      <w:r w:rsidRPr="00EC5662">
        <w:rPr>
          <w:szCs w:val="20"/>
        </w:rPr>
        <w:t xml:space="preserve">Exercise any right, power, privilege or option I may have or may claim under any contract with the partnership; </w:t>
      </w:r>
    </w:p>
    <w:p w14:paraId="10E06F68" w14:textId="77777777" w:rsidR="00EC5662" w:rsidRPr="00EC5662" w:rsidRDefault="00EC5662" w:rsidP="00EC5662">
      <w:pPr>
        <w:spacing w:before="120" w:after="120"/>
        <w:ind w:left="720" w:right="720"/>
        <w:jc w:val="both"/>
        <w:rPr>
          <w:szCs w:val="20"/>
        </w:rPr>
      </w:pPr>
      <w:r w:rsidRPr="00EC5662">
        <w:rPr>
          <w:szCs w:val="20"/>
        </w:rPr>
        <w:t xml:space="preserve">Modify or terminate my interest on terms and conditions my Agent considers appropriate; </w:t>
      </w:r>
    </w:p>
    <w:p w14:paraId="0D1EB0B7" w14:textId="77777777" w:rsidR="00EC5662" w:rsidRPr="00EC5662" w:rsidRDefault="00EC5662" w:rsidP="00EC5662">
      <w:pPr>
        <w:spacing w:before="120" w:after="120"/>
        <w:ind w:left="720" w:right="720"/>
        <w:jc w:val="both"/>
        <w:rPr>
          <w:szCs w:val="20"/>
        </w:rPr>
      </w:pPr>
      <w:r w:rsidRPr="00EC5662">
        <w:rPr>
          <w:szCs w:val="20"/>
        </w:rPr>
        <w:t>Enforce the terms of the partnership agreement for my protection by instituting or maintaining any action, proceeding or otherwise as my Agent considers appropriate; and</w:t>
      </w:r>
    </w:p>
    <w:p w14:paraId="6D6E1E57" w14:textId="77777777" w:rsidR="00EC5662" w:rsidRPr="00EC5662" w:rsidRDefault="00EC5662" w:rsidP="00EC5662">
      <w:pPr>
        <w:spacing w:before="120" w:after="120"/>
        <w:ind w:left="720" w:right="720"/>
        <w:jc w:val="both"/>
        <w:rPr>
          <w:szCs w:val="20"/>
        </w:rPr>
      </w:pPr>
      <w:r w:rsidRPr="00EC5662">
        <w:rPr>
          <w:szCs w:val="20"/>
        </w:rPr>
        <w:t>Defend, arbitrate, settle or compromise any action or other legal proceeding to which I am a party because of my membership in the partnership.</w:t>
      </w:r>
    </w:p>
    <w:p w14:paraId="348EE2D9" w14:textId="77777777" w:rsidR="00EC5662" w:rsidRPr="00EC5662" w:rsidRDefault="00EC5662" w:rsidP="00DC0433">
      <w:pPr>
        <w:pStyle w:val="Heading2"/>
      </w:pPr>
      <w:bookmarkStart w:id="44" w:name="_Toc399922086"/>
      <w:bookmarkStart w:id="45" w:name="_Toc469061048"/>
      <w:r w:rsidRPr="00EC5662">
        <w:t>Power Regarding Securities</w:t>
      </w:r>
      <w:bookmarkEnd w:id="44"/>
      <w:bookmarkEnd w:id="45"/>
    </w:p>
    <w:p w14:paraId="68A16064" w14:textId="77777777" w:rsidR="00EC5662" w:rsidRPr="00EC5662" w:rsidRDefault="00EC5662" w:rsidP="00EC5662">
      <w:pPr>
        <w:spacing w:before="120" w:after="120"/>
        <w:jc w:val="both"/>
        <w:rPr>
          <w:szCs w:val="20"/>
        </w:rPr>
      </w:pPr>
      <w:r w:rsidRPr="00EC5662">
        <w:rPr>
          <w:szCs w:val="20"/>
        </w:rPr>
        <w:t>My Agent may exercise all rights regarding securities that I own now or in the future.  Specifically my Agent may:</w:t>
      </w:r>
    </w:p>
    <w:p w14:paraId="11FBDA10" w14:textId="77777777" w:rsidR="00EC5662" w:rsidRPr="00EC5662" w:rsidRDefault="00EC5662" w:rsidP="00EC5662">
      <w:pPr>
        <w:spacing w:before="120" w:after="120"/>
        <w:ind w:left="720" w:right="720"/>
        <w:jc w:val="both"/>
        <w:rPr>
          <w:szCs w:val="20"/>
        </w:rPr>
      </w:pPr>
      <w:r w:rsidRPr="00EC5662">
        <w:rPr>
          <w:szCs w:val="20"/>
        </w:rPr>
        <w:t>Buy, sell, and exchange all types of securities and financial instruments including but not limited to stocks, bonds, mutual funds and commodity futures contracts and call and put options on stocks and stock indexes;</w:t>
      </w:r>
    </w:p>
    <w:p w14:paraId="05E9435A" w14:textId="77777777" w:rsidR="00EC5662" w:rsidRPr="00EC5662" w:rsidRDefault="00EC5662" w:rsidP="00EC5662">
      <w:pPr>
        <w:spacing w:before="120" w:after="120"/>
        <w:ind w:left="720" w:right="720"/>
        <w:jc w:val="both"/>
        <w:rPr>
          <w:szCs w:val="20"/>
        </w:rPr>
      </w:pPr>
      <w:r w:rsidRPr="00EC5662">
        <w:rPr>
          <w:szCs w:val="20"/>
        </w:rPr>
        <w:t>Receive certificates and other evidences of ownership with regard to securities;</w:t>
      </w:r>
    </w:p>
    <w:p w14:paraId="60C97543" w14:textId="77777777" w:rsidR="00EC5662" w:rsidRPr="00EC5662" w:rsidRDefault="00EC5662" w:rsidP="00EC5662">
      <w:pPr>
        <w:spacing w:before="120" w:after="120"/>
        <w:ind w:left="720" w:right="720"/>
        <w:jc w:val="both"/>
        <w:rPr>
          <w:szCs w:val="20"/>
        </w:rPr>
      </w:pPr>
      <w:r w:rsidRPr="00EC5662">
        <w:rPr>
          <w:szCs w:val="20"/>
        </w:rPr>
        <w:t>Hold securities in bearer or uncertified form and use a central depository, clearing agency or book-entry system such as The Depository Trust Company, Euroclear or the Federal Reserve Bank of New York;</w:t>
      </w:r>
    </w:p>
    <w:p w14:paraId="2BA47391" w14:textId="77777777" w:rsidR="00EC5662" w:rsidRPr="00EC5662" w:rsidRDefault="00EC5662" w:rsidP="00EC5662">
      <w:pPr>
        <w:spacing w:before="120" w:after="120"/>
        <w:ind w:left="720" w:right="720"/>
        <w:jc w:val="both"/>
        <w:rPr>
          <w:szCs w:val="20"/>
        </w:rPr>
      </w:pPr>
      <w:r w:rsidRPr="00EC5662">
        <w:rPr>
          <w:szCs w:val="20"/>
        </w:rPr>
        <w:t>Place all or any part of my securities in the custody of a bank or trust company or in the name of its nominee;</w:t>
      </w:r>
    </w:p>
    <w:p w14:paraId="5EF24E8D" w14:textId="77777777" w:rsidR="00EC5662" w:rsidRPr="00EC5662" w:rsidRDefault="00EC5662" w:rsidP="00EC5662">
      <w:pPr>
        <w:spacing w:before="120" w:after="120"/>
        <w:ind w:left="720" w:right="720"/>
        <w:jc w:val="both"/>
        <w:rPr>
          <w:szCs w:val="20"/>
        </w:rPr>
      </w:pPr>
      <w:r w:rsidRPr="00EC5662">
        <w:rPr>
          <w:szCs w:val="20"/>
        </w:rPr>
        <w:t>Employ a broker-dealer as custodian for my securities and register the securities in the name of the broker-dealer or its nominee;</w:t>
      </w:r>
    </w:p>
    <w:p w14:paraId="10BC5F00" w14:textId="77777777" w:rsidR="00EC5662" w:rsidRPr="00EC5662" w:rsidRDefault="00EC5662" w:rsidP="00EC5662">
      <w:pPr>
        <w:spacing w:before="120" w:after="120"/>
        <w:ind w:left="720" w:right="720"/>
        <w:jc w:val="both"/>
        <w:rPr>
          <w:szCs w:val="20"/>
        </w:rPr>
      </w:pPr>
      <w:r w:rsidRPr="00EC5662">
        <w:rPr>
          <w:szCs w:val="20"/>
        </w:rPr>
        <w:lastRenderedPageBreak/>
        <w:t xml:space="preserve">Exercise voting rights with respect to securities in person or by proxy, enter into voting trusts, and consent to limitations on the right to vote; </w:t>
      </w:r>
    </w:p>
    <w:p w14:paraId="25954C6F" w14:textId="77777777" w:rsidR="00EC5662" w:rsidRPr="00EC5662" w:rsidRDefault="00EC5662" w:rsidP="00EC5662">
      <w:pPr>
        <w:spacing w:before="120" w:after="120"/>
        <w:ind w:left="720" w:right="720"/>
        <w:jc w:val="both"/>
        <w:rPr>
          <w:szCs w:val="20"/>
        </w:rPr>
      </w:pPr>
      <w:r w:rsidRPr="00EC5662">
        <w:rPr>
          <w:szCs w:val="20"/>
        </w:rPr>
        <w:t>Participate in any reorganization, recapitalization, merger or similar transaction; and</w:t>
      </w:r>
    </w:p>
    <w:p w14:paraId="6BA1F219" w14:textId="77777777" w:rsidR="00EC5662" w:rsidRPr="00EC5662" w:rsidRDefault="00EC5662" w:rsidP="00EC5662">
      <w:pPr>
        <w:spacing w:before="120" w:after="120"/>
        <w:ind w:left="720" w:right="720"/>
        <w:jc w:val="both"/>
        <w:rPr>
          <w:szCs w:val="20"/>
        </w:rPr>
      </w:pPr>
      <w:r w:rsidRPr="00EC5662">
        <w:rPr>
          <w:szCs w:val="20"/>
        </w:rP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ED196A1" w14:textId="77777777" w:rsidR="00EC5662" w:rsidRPr="00EC5662" w:rsidRDefault="00EC5662" w:rsidP="00DC0433">
      <w:pPr>
        <w:pStyle w:val="Heading2"/>
      </w:pPr>
      <w:bookmarkStart w:id="46" w:name="_Toc399922087"/>
      <w:bookmarkStart w:id="47" w:name="_Toc469061049"/>
      <w:r w:rsidRPr="00EC5662">
        <w:t>Power to Collect and Settle My Obligations</w:t>
      </w:r>
      <w:bookmarkEnd w:id="46"/>
      <w:bookmarkEnd w:id="47"/>
    </w:p>
    <w:p w14:paraId="098C678C" w14:textId="77777777" w:rsidR="00EC5662" w:rsidRPr="00EC5662" w:rsidRDefault="00EC5662" w:rsidP="00EC5662">
      <w:pPr>
        <w:spacing w:before="120" w:after="120"/>
        <w:jc w:val="both"/>
        <w:rPr>
          <w:szCs w:val="20"/>
        </w:rPr>
      </w:pPr>
      <w:r w:rsidRPr="00EC5662">
        <w:rPr>
          <w:szCs w:val="20"/>
        </w:rPr>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6A6D1D27" w14:textId="77777777" w:rsidR="00EC5662" w:rsidRPr="00EC5662" w:rsidRDefault="00EC5662" w:rsidP="00EC5662">
      <w:pPr>
        <w:spacing w:before="120" w:after="120"/>
        <w:jc w:val="both"/>
        <w:rPr>
          <w:szCs w:val="20"/>
        </w:rPr>
      </w:pPr>
      <w:r w:rsidRPr="00EC5662">
        <w:rPr>
          <w:szCs w:val="20"/>
        </w:rP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77046351" w14:textId="77777777" w:rsidR="00EC5662" w:rsidRPr="00EC5662" w:rsidRDefault="00EC5662" w:rsidP="00DC0433">
      <w:pPr>
        <w:pStyle w:val="Heading2"/>
      </w:pPr>
      <w:bookmarkStart w:id="48" w:name="_Ref136714965"/>
      <w:bookmarkStart w:id="49" w:name="_Toc399922088"/>
      <w:bookmarkStart w:id="50" w:name="_Toc469061050"/>
      <w:r w:rsidRPr="00EC5662">
        <w:t>Power Regarding Governmental Benefits</w:t>
      </w:r>
      <w:bookmarkEnd w:id="48"/>
      <w:bookmarkEnd w:id="49"/>
      <w:bookmarkEnd w:id="50"/>
    </w:p>
    <w:p w14:paraId="7E6307D1" w14:textId="77777777" w:rsidR="00EC5662" w:rsidRPr="00EC5662" w:rsidRDefault="00EC5662" w:rsidP="00EC5662">
      <w:pPr>
        <w:spacing w:before="120" w:after="120"/>
        <w:jc w:val="both"/>
        <w:rPr>
          <w:szCs w:val="20"/>
        </w:rPr>
      </w:pPr>
      <w:r w:rsidRPr="00EC5662">
        <w:rPr>
          <w:szCs w:val="20"/>
        </w:rP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82FE49F" w14:textId="77777777" w:rsidR="00EC5662" w:rsidRPr="00EC5662" w:rsidRDefault="00EC5662" w:rsidP="00EC5662">
      <w:pPr>
        <w:spacing w:before="120" w:after="120"/>
        <w:jc w:val="both"/>
        <w:rPr>
          <w:szCs w:val="20"/>
        </w:rPr>
      </w:pPr>
      <w:r w:rsidRPr="00EC5662">
        <w:rPr>
          <w:szCs w:val="20"/>
        </w:rPr>
        <w:t>My Agent is appointed as my “Representative Payee” for the purposes of receiving Social Security benefits.  My Agent may collect all benefits payable to or for my benefit by any governmental agency or body, such as Supplemental Social Security (SSI), Medicaid, Medicare, and Social Security Disability Insurance (SSDI).  My Agent shall have the full power to represent me and deal in all ways necessary concerning rights or benefits payable to me by any governmental agency including, without limitation, Supplemental Social Security Income (SSSI), Medicaid and Social Security Disability Insurance (SSDI).</w:t>
      </w:r>
    </w:p>
    <w:p w14:paraId="20627FCE" w14:textId="77777777" w:rsidR="00EC5662" w:rsidRPr="00EC5662" w:rsidRDefault="00EC5662" w:rsidP="00EC5662">
      <w:pPr>
        <w:spacing w:before="120" w:after="120"/>
        <w:jc w:val="both"/>
        <w:rPr>
          <w:szCs w:val="20"/>
        </w:rPr>
      </w:pPr>
      <w:r w:rsidRPr="00EC5662">
        <w:rPr>
          <w:szCs w:val="20"/>
        </w:rPr>
        <w:t>My Agent may:</w:t>
      </w:r>
    </w:p>
    <w:p w14:paraId="7DCDC5B8" w14:textId="77777777" w:rsidR="00EC5662" w:rsidRPr="00EC5662" w:rsidRDefault="00EC5662" w:rsidP="00EC5662">
      <w:pPr>
        <w:spacing w:before="120" w:after="120"/>
        <w:ind w:left="720" w:right="720"/>
        <w:jc w:val="both"/>
        <w:rPr>
          <w:szCs w:val="20"/>
        </w:rPr>
      </w:pPr>
      <w:r w:rsidRPr="00EC5662">
        <w:rPr>
          <w:szCs w:val="20"/>
        </w:rPr>
        <w:t>Gift, whether in trust or outright, and may otherwise spend down my estate for Medicaid eligibility and planning.</w:t>
      </w:r>
    </w:p>
    <w:p w14:paraId="5A271369" w14:textId="493C871A" w:rsidR="00EC5662" w:rsidRPr="00EC5662" w:rsidRDefault="00EC5662" w:rsidP="00EC5662">
      <w:pPr>
        <w:spacing w:before="120" w:after="120"/>
        <w:ind w:left="720" w:right="720"/>
        <w:jc w:val="both"/>
        <w:rPr>
          <w:szCs w:val="20"/>
        </w:rPr>
      </w:pPr>
      <w:r w:rsidRPr="00EC5662">
        <w:rPr>
          <w:szCs w:val="20"/>
        </w:rPr>
        <w:lastRenderedPageBreak/>
        <w:t xml:space="preserve">Execute vouchers in my name for allowances and reimbursements payable to me by the United States, a foreign government, a state, or a subdivision of a state to me, including allowances and reimbursements for my transportation, my </w:t>
      </w:r>
      <w:r w:rsidR="00F92E85">
        <w:rPr>
          <w:szCs w:val="20"/>
        </w:rPr>
        <w:t>spouse’s</w:t>
      </w:r>
      <w:r w:rsidRPr="00EC5662">
        <w:rPr>
          <w:szCs w:val="20"/>
        </w:rPr>
        <w:t>, children’s and other individual’s customarily or legally entitled to be supported by me, and for shipment of their household effects.</w:t>
      </w:r>
    </w:p>
    <w:p w14:paraId="28208ED1" w14:textId="77777777" w:rsidR="00EC5662" w:rsidRPr="00EC5662" w:rsidRDefault="00EC5662" w:rsidP="00EC5662">
      <w:pPr>
        <w:spacing w:before="120" w:after="120"/>
        <w:ind w:left="720" w:right="720"/>
        <w:jc w:val="both"/>
        <w:rPr>
          <w:szCs w:val="20"/>
        </w:rPr>
      </w:pPr>
      <w:r w:rsidRPr="00EC5662">
        <w:rPr>
          <w:szCs w:val="20"/>
        </w:rP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413C271" w14:textId="77777777" w:rsidR="00EC5662" w:rsidRPr="00EC5662" w:rsidRDefault="00EC5662" w:rsidP="00EC5662">
      <w:pPr>
        <w:spacing w:before="120" w:after="120"/>
        <w:ind w:left="720" w:right="720"/>
        <w:jc w:val="both"/>
        <w:rPr>
          <w:szCs w:val="20"/>
        </w:rPr>
      </w:pPr>
      <w:r w:rsidRPr="00EC5662">
        <w:rPr>
          <w:szCs w:val="20"/>
        </w:rPr>
        <w:t>Prepare, file, and prosecute my claims for benefits or assistances, financial or otherwise, for any claim to which I am entitled under a statute or government regulation.</w:t>
      </w:r>
    </w:p>
    <w:p w14:paraId="05172CB7" w14:textId="77777777" w:rsidR="00EC5662" w:rsidRPr="00EC5662" w:rsidRDefault="00EC5662" w:rsidP="00EC5662">
      <w:pPr>
        <w:spacing w:before="120" w:after="120"/>
        <w:ind w:left="720" w:right="720"/>
        <w:jc w:val="both"/>
        <w:rPr>
          <w:szCs w:val="20"/>
        </w:rPr>
      </w:pPr>
      <w:r w:rsidRPr="00EC5662">
        <w:rPr>
          <w:szCs w:val="20"/>
        </w:rPr>
        <w:t>Prosecute, defend, arbitrate, settle, and propose or accept a compromise with respect to any benefits I may be entitled to receive.</w:t>
      </w:r>
    </w:p>
    <w:p w14:paraId="651B1CC7" w14:textId="77777777" w:rsidR="00EC5662" w:rsidRPr="00EC5662" w:rsidRDefault="00EC5662" w:rsidP="00EC5662">
      <w:pPr>
        <w:spacing w:before="120" w:after="120"/>
        <w:ind w:left="720" w:right="720"/>
        <w:jc w:val="both"/>
        <w:rPr>
          <w:szCs w:val="20"/>
        </w:rPr>
      </w:pPr>
      <w:r w:rsidRPr="00EC5662">
        <w:rPr>
          <w:szCs w:val="20"/>
        </w:rPr>
        <w:t>Receive the financial proceeds of any type of claim described in this Section and invest, disburse, or use the proceeds on my behalf for any lawful purpose.</w:t>
      </w:r>
    </w:p>
    <w:p w14:paraId="5C2BF640" w14:textId="77777777" w:rsidR="00EC5662" w:rsidRPr="00EC5662" w:rsidRDefault="00EC5662" w:rsidP="00EC5662">
      <w:pPr>
        <w:spacing w:before="120" w:after="120"/>
        <w:ind w:left="720" w:right="720"/>
        <w:jc w:val="both"/>
        <w:rPr>
          <w:szCs w:val="20"/>
        </w:rPr>
      </w:pPr>
      <w:r w:rsidRPr="00EC5662">
        <w:rPr>
          <w:szCs w:val="20"/>
        </w:rPr>
        <w:t>Sign on my behalf any document necessary to permit my return to my residence following my incapacity or other condition that prevents me from currently living there.</w:t>
      </w:r>
    </w:p>
    <w:p w14:paraId="1D92EE09" w14:textId="77777777" w:rsidR="00EC5662" w:rsidRPr="00EC5662" w:rsidRDefault="00EC5662" w:rsidP="00EC5662">
      <w:pPr>
        <w:spacing w:before="120" w:after="120"/>
        <w:ind w:left="720" w:right="720"/>
        <w:jc w:val="both"/>
        <w:rPr>
          <w:szCs w:val="20"/>
        </w:rPr>
      </w:pPr>
      <w:r w:rsidRPr="00EC5662">
        <w:rPr>
          <w:szCs w:val="20"/>
        </w:rPr>
        <w:t>Execute any trust agreement, include one described in 42 U.S.C. § 1396p</w:t>
      </w:r>
      <w:r w:rsidRPr="00EC5662">
        <w:rPr>
          <w:i/>
          <w:iCs/>
          <w:szCs w:val="20"/>
        </w:rPr>
        <w:t xml:space="preserve"> </w:t>
      </w:r>
      <w:r w:rsidRPr="00EC5662">
        <w:rPr>
          <w:szCs w:val="20"/>
        </w:rPr>
        <w:t>(d)(4)</w:t>
      </w:r>
      <w:r w:rsidRPr="00EC5662">
        <w:rPr>
          <w:i/>
          <w:iCs/>
          <w:szCs w:val="20"/>
        </w:rPr>
        <w:t xml:space="preserve"> </w:t>
      </w:r>
      <w:r w:rsidRPr="00EC5662">
        <w:rPr>
          <w:szCs w:val="20"/>
        </w:rPr>
        <w:t>with any trustee or trustees that my Agent selects.  In addition, my Agent may deliver and convey any or all of my assets to the trustee or trustees of the trust as well as designate the trust as payee of any income to which I may be entitled.</w:t>
      </w:r>
    </w:p>
    <w:p w14:paraId="28C2A19E" w14:textId="77777777" w:rsidR="00EC5662" w:rsidRPr="00EC5662" w:rsidRDefault="00EC5662" w:rsidP="00DC0433">
      <w:pPr>
        <w:pStyle w:val="Heading2"/>
      </w:pPr>
      <w:bookmarkStart w:id="51" w:name="_Toc399922089"/>
      <w:bookmarkStart w:id="52" w:name="_Toc469061051"/>
      <w:r w:rsidRPr="00EC5662">
        <w:t>Power Regarding My Retirement Plans and Other Employee Benefits</w:t>
      </w:r>
      <w:bookmarkEnd w:id="51"/>
      <w:bookmarkEnd w:id="52"/>
    </w:p>
    <w:p w14:paraId="4DBEF5C7" w14:textId="77777777" w:rsidR="00EC5662" w:rsidRPr="00EC5662" w:rsidRDefault="00EC5662" w:rsidP="00EC5662">
      <w:pPr>
        <w:spacing w:before="120" w:after="120"/>
        <w:jc w:val="both"/>
        <w:rPr>
          <w:szCs w:val="20"/>
        </w:rPr>
      </w:pPr>
      <w:r w:rsidRPr="00EC5662">
        <w:rPr>
          <w:szCs w:val="20"/>
        </w:rPr>
        <w:t>My Agent may exercise all rights and collect all qualified retirement benefits to which I am entitled now or in the future.  Specifically, my Agent may:</w:t>
      </w:r>
    </w:p>
    <w:p w14:paraId="31E7A2CB" w14:textId="77777777" w:rsidR="00EC5662" w:rsidRPr="00EC5662" w:rsidRDefault="00EC5662" w:rsidP="00EC5662">
      <w:pPr>
        <w:spacing w:before="120" w:after="120"/>
        <w:ind w:left="720" w:right="720"/>
        <w:jc w:val="both"/>
        <w:rPr>
          <w:szCs w:val="20"/>
        </w:rPr>
      </w:pPr>
      <w:r w:rsidRPr="00EC5662">
        <w:rPr>
          <w:szCs w:val="20"/>
        </w:rPr>
        <w:t>Establish, using any of my assets, one or more qualified retirement plans in my name;</w:t>
      </w:r>
    </w:p>
    <w:p w14:paraId="1E5D14DF" w14:textId="77777777" w:rsidR="00EC5662" w:rsidRPr="00EC5662" w:rsidRDefault="00EC5662" w:rsidP="00EC5662">
      <w:pPr>
        <w:spacing w:before="120" w:after="120"/>
        <w:ind w:left="720" w:right="720"/>
        <w:jc w:val="both"/>
        <w:rPr>
          <w:szCs w:val="20"/>
        </w:rPr>
      </w:pPr>
      <w:r w:rsidRPr="00EC5662">
        <w:rPr>
          <w:szCs w:val="20"/>
        </w:rPr>
        <w:t>Make contributions, including “rollover” contributions, or cause contributions to be made, to any qualified retirement plan my Agent considers appropriate using my assets;</w:t>
      </w:r>
    </w:p>
    <w:p w14:paraId="73F681A8" w14:textId="77777777" w:rsidR="00EC5662" w:rsidRPr="00EC5662" w:rsidRDefault="00EC5662" w:rsidP="00EC5662">
      <w:pPr>
        <w:spacing w:before="120" w:after="120"/>
        <w:ind w:left="720" w:right="720"/>
        <w:jc w:val="both"/>
        <w:rPr>
          <w:szCs w:val="20"/>
        </w:rPr>
      </w:pPr>
      <w:r w:rsidRPr="00EC5662">
        <w:rPr>
          <w:szCs w:val="20"/>
        </w:rPr>
        <w:lastRenderedPageBreak/>
        <w:t>Receive and endorse checks and other distributions to me from any qualified retirement plans, or arrange for the direct deposit of those checks or distributions in any of my accounts;</w:t>
      </w:r>
    </w:p>
    <w:p w14:paraId="52D8F148" w14:textId="77777777" w:rsidR="00EC5662" w:rsidRPr="00EC5662" w:rsidRDefault="00EC5662" w:rsidP="00EC5662">
      <w:pPr>
        <w:spacing w:before="120" w:after="120"/>
        <w:ind w:left="720" w:right="720"/>
        <w:jc w:val="both"/>
        <w:rPr>
          <w:szCs w:val="20"/>
        </w:rPr>
      </w:pPr>
      <w:r w:rsidRPr="00EC5662">
        <w:rPr>
          <w:szCs w:val="20"/>
        </w:rPr>
        <w:t>Elect any form of payment from my qualified retirement plans and to withdraw benefits on my behalf from the IRAs and retirement plans;</w:t>
      </w:r>
    </w:p>
    <w:p w14:paraId="67AD3CAF" w14:textId="77777777" w:rsidR="00EC5662" w:rsidRPr="00EC5662" w:rsidRDefault="00EC5662" w:rsidP="00EC5662">
      <w:pPr>
        <w:spacing w:before="120" w:after="120"/>
        <w:ind w:left="720" w:right="720"/>
        <w:jc w:val="both"/>
        <w:rPr>
          <w:szCs w:val="20"/>
        </w:rPr>
      </w:pPr>
      <w:r w:rsidRPr="00EC5662">
        <w:rPr>
          <w:szCs w:val="20"/>
        </w:rP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7BFDE421" w14:textId="77777777" w:rsidR="00EC5662" w:rsidRPr="00EC5662" w:rsidRDefault="00EC5662" w:rsidP="00EC5662">
      <w:pPr>
        <w:spacing w:before="120" w:after="120"/>
        <w:ind w:left="720" w:right="720"/>
        <w:jc w:val="both"/>
        <w:rPr>
          <w:szCs w:val="20"/>
        </w:rPr>
      </w:pPr>
      <w:r w:rsidRPr="00EC5662">
        <w:rPr>
          <w:szCs w:val="20"/>
        </w:rPr>
        <w:t>Convert all or a portion of a qualified retirement plan to a Roth IRA under Section 408A of the Internal Revenue Code (or other similar qualified retirement plan); and</w:t>
      </w:r>
    </w:p>
    <w:p w14:paraId="5625CF08" w14:textId="77777777" w:rsidR="00EC5662" w:rsidRPr="00EC5662" w:rsidRDefault="00EC5662" w:rsidP="00EC5662">
      <w:pPr>
        <w:spacing w:before="120" w:after="120"/>
        <w:ind w:left="720" w:right="720"/>
        <w:jc w:val="both"/>
        <w:rPr>
          <w:szCs w:val="20"/>
        </w:rPr>
      </w:pPr>
      <w:r w:rsidRPr="00EC5662">
        <w:rPr>
          <w:szCs w:val="20"/>
        </w:rPr>
        <w:t>Borrow money, purchase assets from any of my qualified retirement plans and sell assets to any of my qualified retirement plans if the plan authorizes these actions.</w:t>
      </w:r>
    </w:p>
    <w:p w14:paraId="0384484B" w14:textId="77777777" w:rsidR="00EC5662" w:rsidRPr="00EC5662" w:rsidRDefault="00EC5662" w:rsidP="00EC5662">
      <w:pPr>
        <w:spacing w:before="120" w:after="120"/>
        <w:jc w:val="both"/>
        <w:rPr>
          <w:szCs w:val="20"/>
        </w:rPr>
      </w:pPr>
      <w:r w:rsidRPr="00EC5662">
        <w:rPr>
          <w:szCs w:val="20"/>
        </w:rP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than my Agent would have otherwise received unless all other beneficiaries under the IRA or plan consent to the change in beneficiary designation or unless authorized by a Special Agent.</w:t>
      </w:r>
    </w:p>
    <w:p w14:paraId="04D60552" w14:textId="77777777" w:rsidR="00EC5662" w:rsidRPr="00EC5662" w:rsidRDefault="00EC5662" w:rsidP="00EC5662">
      <w:pPr>
        <w:spacing w:before="120" w:after="120"/>
        <w:jc w:val="both"/>
        <w:rPr>
          <w:szCs w:val="20"/>
        </w:rPr>
      </w:pPr>
      <w:r w:rsidRPr="00EC5662">
        <w:rPr>
          <w:szCs w:val="20"/>
        </w:rPr>
        <w:t>For all purposes of this Section, “qualified retirement plan” means a plan qualified under Section 401 of the Internal Revenue Code,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196C460" w14:textId="77777777" w:rsidR="00EC5662" w:rsidRPr="00EC5662" w:rsidRDefault="00EC5662" w:rsidP="00DC0433">
      <w:pPr>
        <w:pStyle w:val="Heading2"/>
      </w:pPr>
      <w:bookmarkStart w:id="53" w:name="_Toc399922090"/>
      <w:bookmarkStart w:id="54" w:name="_Toc469061052"/>
      <w:r w:rsidRPr="00EC5662">
        <w:t>Power to Spend Down Assets as Allowed by Benefit Qualification Rules</w:t>
      </w:r>
    </w:p>
    <w:p w14:paraId="2FF86973" w14:textId="77777777" w:rsidR="00EC5662" w:rsidRPr="00EC5662" w:rsidRDefault="00EC5662" w:rsidP="00EC5662">
      <w:pPr>
        <w:spacing w:before="120" w:after="120"/>
        <w:jc w:val="both"/>
        <w:rPr>
          <w:szCs w:val="20"/>
        </w:rPr>
      </w:pPr>
      <w:r w:rsidRPr="00EC5662">
        <w:rPr>
          <w:szCs w:val="20"/>
        </w:rPr>
        <w:t>My Agent may:</w:t>
      </w:r>
    </w:p>
    <w:p w14:paraId="67F21AB2" w14:textId="77777777" w:rsidR="00EC5662" w:rsidRPr="00EC5662" w:rsidRDefault="00EC5662" w:rsidP="00EC5662">
      <w:pPr>
        <w:spacing w:before="120" w:after="120"/>
        <w:ind w:left="720" w:right="720"/>
        <w:jc w:val="both"/>
        <w:rPr>
          <w:szCs w:val="20"/>
        </w:rPr>
      </w:pPr>
      <w:r w:rsidRPr="00EC5662">
        <w:rPr>
          <w:szCs w:val="20"/>
        </w:rPr>
        <w:t>Gift, transfer or otherwise spend down my estate for Medicaid or VA, eligibility and planning, including making transfers or gifts to my Agent.</w:t>
      </w:r>
    </w:p>
    <w:p w14:paraId="4DF7082A" w14:textId="77777777" w:rsidR="00EC5662" w:rsidRPr="00EC5662" w:rsidRDefault="00EC5662" w:rsidP="00EC5662">
      <w:pPr>
        <w:spacing w:before="120" w:after="120"/>
        <w:ind w:left="720" w:right="720"/>
        <w:jc w:val="both"/>
        <w:rPr>
          <w:szCs w:val="20"/>
        </w:rPr>
      </w:pPr>
      <w:r w:rsidRPr="00EC5662">
        <w:rPr>
          <w:szCs w:val="20"/>
        </w:rPr>
        <w:t>Create, execute and act as trustee of any trust agreement described in 42 U.S.C. § 1396p</w:t>
      </w:r>
      <w:r w:rsidRPr="00EC5662">
        <w:rPr>
          <w:i/>
          <w:iCs/>
          <w:szCs w:val="20"/>
        </w:rPr>
        <w:t xml:space="preserve"> </w:t>
      </w:r>
      <w:r w:rsidRPr="00EC5662">
        <w:rPr>
          <w:szCs w:val="20"/>
        </w:rPr>
        <w:t>(d)(4)</w:t>
      </w:r>
      <w:r w:rsidRPr="00EC5662">
        <w:rPr>
          <w:i/>
          <w:iCs/>
          <w:szCs w:val="20"/>
        </w:rPr>
        <w:t xml:space="preserve"> </w:t>
      </w:r>
      <w:r w:rsidRPr="00EC5662">
        <w:rPr>
          <w:szCs w:val="20"/>
        </w:rPr>
        <w:t>with any trustee or trustees that my</w:t>
      </w:r>
      <w:r w:rsidRPr="00EC5662">
        <w:rPr>
          <w:color w:val="000000"/>
          <w:szCs w:val="20"/>
        </w:rPr>
        <w:t xml:space="preserve"> Agent </w:t>
      </w:r>
      <w:r w:rsidRPr="00EC5662">
        <w:rPr>
          <w:szCs w:val="20"/>
        </w:rPr>
        <w:t xml:space="preserve">selects.  In </w:t>
      </w:r>
      <w:r w:rsidRPr="00EC5662">
        <w:rPr>
          <w:szCs w:val="20"/>
        </w:rPr>
        <w:lastRenderedPageBreak/>
        <w:t>addition, my Agent may deliver and convey any or all of my assets to the trustee or trustees of the trust as well as designate the trust as payee of any income to which I may be entitled.</w:t>
      </w:r>
    </w:p>
    <w:p w14:paraId="19010382" w14:textId="77777777" w:rsidR="00EC5662" w:rsidRPr="00EC5662" w:rsidRDefault="00EC5662" w:rsidP="00DC0433">
      <w:pPr>
        <w:pStyle w:val="Heading2"/>
      </w:pPr>
      <w:r w:rsidRPr="00EC5662">
        <w:t>Power Regarding Bank, Financial, and Credit Union Accounts</w:t>
      </w:r>
      <w:bookmarkEnd w:id="53"/>
      <w:bookmarkEnd w:id="54"/>
    </w:p>
    <w:p w14:paraId="56F05A4E" w14:textId="77777777" w:rsidR="00EC5662" w:rsidRPr="00EC5662" w:rsidRDefault="00EC5662" w:rsidP="00EC5662">
      <w:pPr>
        <w:spacing w:before="120" w:after="120"/>
        <w:jc w:val="both"/>
        <w:rPr>
          <w:szCs w:val="20"/>
        </w:rPr>
      </w:pPr>
      <w:r w:rsidRPr="00EC5662">
        <w:rPr>
          <w:szCs w:val="20"/>
        </w:rPr>
        <w:t>My Agent may establish accounts of any type in one or more bank institutions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or credit union with respect to accounts with the institution that appoints the institution or any person as my Agent.</w:t>
      </w:r>
    </w:p>
    <w:p w14:paraId="5DC5587F" w14:textId="77777777" w:rsidR="00EC5662" w:rsidRPr="00EC5662" w:rsidRDefault="00EC5662" w:rsidP="00EC5662">
      <w:pPr>
        <w:spacing w:before="120" w:after="120"/>
        <w:jc w:val="both"/>
        <w:rPr>
          <w:szCs w:val="20"/>
        </w:rPr>
      </w:pPr>
      <w:r w:rsidRPr="00EC5662">
        <w:rPr>
          <w:szCs w:val="20"/>
        </w:rPr>
        <w:t>My Agent is authorized to access, establish, cancel, or continue online accounts (through the Internet or similar method) and conduct online banking transactions of any kind as authorized in this Section.</w:t>
      </w:r>
    </w:p>
    <w:p w14:paraId="76E0EB22" w14:textId="77777777" w:rsidR="00EC5662" w:rsidRPr="00EC5662" w:rsidRDefault="00EC5662" w:rsidP="00EC5662">
      <w:pPr>
        <w:spacing w:before="120" w:after="120"/>
        <w:jc w:val="both"/>
        <w:rPr>
          <w:szCs w:val="20"/>
        </w:rPr>
      </w:pPr>
      <w:r w:rsidRPr="00EC5662">
        <w:rPr>
          <w:szCs w:val="20"/>
        </w:rPr>
        <w:t>If more than one Agent is serving concurrently under this power of attorney, the signature of any one of them is sufficient to endorse checks or drafts and to draw checks or drafts on my financial accounts.</w:t>
      </w:r>
    </w:p>
    <w:p w14:paraId="2DA95FE1" w14:textId="77777777" w:rsidR="00EC5662" w:rsidRPr="00EC5662" w:rsidRDefault="00EC5662" w:rsidP="00DC0433">
      <w:pPr>
        <w:pStyle w:val="Heading2"/>
      </w:pPr>
      <w:bookmarkStart w:id="55" w:name="_Toc399922091"/>
      <w:bookmarkStart w:id="56" w:name="_Toc469061053"/>
      <w:r w:rsidRPr="00EC5662">
        <w:t>Power Regarding Safe-Deposit Boxes</w:t>
      </w:r>
      <w:bookmarkEnd w:id="55"/>
      <w:bookmarkEnd w:id="56"/>
    </w:p>
    <w:p w14:paraId="55CFFD33" w14:textId="77777777" w:rsidR="00EC5662" w:rsidRPr="00EC5662" w:rsidRDefault="00EC5662" w:rsidP="00EC5662">
      <w:pPr>
        <w:spacing w:before="120" w:after="120"/>
        <w:jc w:val="both"/>
        <w:rPr>
          <w:szCs w:val="20"/>
        </w:rPr>
      </w:pPr>
      <w:r w:rsidRPr="00EC5662">
        <w:rPr>
          <w:szCs w:val="20"/>
        </w:rPr>
        <w:t>My Agent may contract with any institution to rent a safe-deposit box in my name.  My Agent may have access to any safe-deposit box in my name or with respect to which I am an authorized signer. This Section will apply whether or not the contract for the safe-deposit box was executed by me alone or jointly with others or by my Agent in my name.  My Agent may also add to or remove the contents of a safe-deposit box, or terminate any rental contract for a safe-deposit box.</w:t>
      </w:r>
    </w:p>
    <w:p w14:paraId="27316BCA" w14:textId="77777777" w:rsidR="00EC5662" w:rsidRPr="00EC5662" w:rsidRDefault="00EC5662" w:rsidP="00DC0433">
      <w:pPr>
        <w:pStyle w:val="Heading2"/>
      </w:pPr>
      <w:bookmarkStart w:id="57" w:name="_Toc399922092"/>
      <w:bookmarkStart w:id="58" w:name="_Toc469061054"/>
      <w:r w:rsidRPr="00EC5662">
        <w:t>Power to Prosecute and Defend Legal Actions</w:t>
      </w:r>
      <w:bookmarkEnd w:id="57"/>
      <w:bookmarkEnd w:id="58"/>
    </w:p>
    <w:p w14:paraId="2E00EB31" w14:textId="77777777" w:rsidR="00EC5662" w:rsidRPr="00EC5662" w:rsidRDefault="00EC5662" w:rsidP="00EC5662">
      <w:pPr>
        <w:spacing w:before="120" w:after="120"/>
        <w:jc w:val="both"/>
        <w:rPr>
          <w:szCs w:val="20"/>
        </w:rPr>
      </w:pPr>
      <w:r w:rsidRPr="00EC5662">
        <w:rPr>
          <w:szCs w:val="20"/>
        </w:rPr>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744B833A" w14:textId="77777777" w:rsidR="00EC5662" w:rsidRPr="00EC5662" w:rsidRDefault="00EC5662" w:rsidP="00DC0433">
      <w:pPr>
        <w:pStyle w:val="Heading2"/>
      </w:pPr>
      <w:bookmarkStart w:id="59" w:name="_Toc399922093"/>
      <w:bookmarkStart w:id="60" w:name="_Toc469061055"/>
      <w:r w:rsidRPr="00EC5662">
        <w:lastRenderedPageBreak/>
        <w:t>Power to Loan and Borrow</w:t>
      </w:r>
      <w:bookmarkEnd w:id="59"/>
      <w:bookmarkEnd w:id="60"/>
    </w:p>
    <w:p w14:paraId="0FF62C67" w14:textId="77777777" w:rsidR="00EC5662" w:rsidRPr="00EC5662" w:rsidRDefault="00EC5662" w:rsidP="00EC5662">
      <w:pPr>
        <w:spacing w:before="120" w:after="120"/>
        <w:jc w:val="both"/>
        <w:rPr>
          <w:szCs w:val="20"/>
        </w:rPr>
      </w:pPr>
      <w:r w:rsidRPr="00EC5662">
        <w:rPr>
          <w:szCs w:val="20"/>
        </w:rPr>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72122748" w14:textId="77777777" w:rsidR="00EC5662" w:rsidRPr="00EC5662" w:rsidRDefault="00EC5662" w:rsidP="00EC5662">
      <w:pPr>
        <w:spacing w:before="120" w:after="120"/>
        <w:jc w:val="both"/>
        <w:rPr>
          <w:szCs w:val="20"/>
        </w:rPr>
      </w:pPr>
      <w:r w:rsidRPr="00EC5662">
        <w:rPr>
          <w:szCs w:val="20"/>
        </w:rPr>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D79FA61" w14:textId="77777777" w:rsidR="00EC5662" w:rsidRPr="00EC5662" w:rsidRDefault="00EC5662" w:rsidP="00EC5662">
      <w:pPr>
        <w:spacing w:before="120" w:after="120"/>
        <w:jc w:val="both"/>
        <w:rPr>
          <w:szCs w:val="20"/>
        </w:rPr>
      </w:pPr>
      <w:r w:rsidRPr="00EC5662">
        <w:rPr>
          <w:szCs w:val="20"/>
        </w:rPr>
        <w:t xml:space="preserve">My Agent may encumber my property by mortgages, pledges, and other hypothecation and shall have the power to enter into any mortgage or deed of trust even though the term of the mortgage or deed of trust may extend beyond the term for which this power of attorney is effective.  </w:t>
      </w:r>
    </w:p>
    <w:p w14:paraId="0B873395" w14:textId="77777777" w:rsidR="00EC5662" w:rsidRPr="00EC5662" w:rsidRDefault="00EC5662" w:rsidP="00EC5662">
      <w:pPr>
        <w:spacing w:before="120" w:after="120"/>
        <w:jc w:val="both"/>
        <w:rPr>
          <w:szCs w:val="20"/>
        </w:rPr>
      </w:pPr>
      <w:r w:rsidRPr="00EC5662">
        <w:rPr>
          <w:szCs w:val="20"/>
        </w:rPr>
        <w:t>My Agent may borrow money for any purpose on any life insurance policy owned by me on my life even though the term of the loan may extend beyond the term for which this power of attorney is effective.  My Agent may grant a security interest in the policy to secure the loan.  In this regard, my Agent may assign and deliver the policy as security.  No insurance company will be under any obligation to determine the necessity of the loan or how my Agent applies the loan proceeds.</w:t>
      </w:r>
    </w:p>
    <w:p w14:paraId="5CD29486" w14:textId="77777777" w:rsidR="00EC5662" w:rsidRPr="00EC5662" w:rsidRDefault="00EC5662" w:rsidP="00DC0433">
      <w:pPr>
        <w:pStyle w:val="Heading2"/>
      </w:pPr>
      <w:bookmarkStart w:id="61" w:name="_Toc95573864"/>
      <w:bookmarkStart w:id="62" w:name="_Toc399922096"/>
      <w:bookmarkStart w:id="63" w:name="_Toc469061058"/>
      <w:r w:rsidRPr="00EC5662">
        <w:t>Power Regarding Trusts</w:t>
      </w:r>
      <w:bookmarkEnd w:id="61"/>
    </w:p>
    <w:p w14:paraId="1598B7C4" w14:textId="77777777" w:rsidR="00EC5662" w:rsidRPr="00EC5662" w:rsidRDefault="00EC5662" w:rsidP="00EC5662">
      <w:pPr>
        <w:spacing w:before="120" w:after="120"/>
        <w:jc w:val="both"/>
        <w:rPr>
          <w:szCs w:val="20"/>
        </w:rPr>
      </w:pPr>
      <w:r w:rsidRPr="00EC5662">
        <w:rPr>
          <w:szCs w:val="20"/>
        </w:rPr>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1ECEA0F0" w14:textId="77777777" w:rsidR="00EC5662" w:rsidRPr="00EC5662" w:rsidRDefault="00EC5662" w:rsidP="00EC5662">
      <w:pPr>
        <w:spacing w:before="120" w:after="120"/>
        <w:jc w:val="both"/>
        <w:rPr>
          <w:szCs w:val="20"/>
        </w:rPr>
      </w:pPr>
      <w:r w:rsidRPr="00EC5662">
        <w:rPr>
          <w:szCs w:val="20"/>
        </w:rPr>
        <w:t>Also, and without limiting the authority granted to my Agent in this Section, my Agent may:</w:t>
      </w:r>
    </w:p>
    <w:p w14:paraId="7800DCA5" w14:textId="77777777" w:rsidR="00EC5662" w:rsidRPr="00EC5662" w:rsidRDefault="00EC5662" w:rsidP="00EC5662">
      <w:pPr>
        <w:spacing w:before="120" w:after="120"/>
        <w:ind w:left="720" w:right="720"/>
        <w:jc w:val="both"/>
        <w:rPr>
          <w:szCs w:val="20"/>
        </w:rPr>
      </w:pPr>
      <w:r w:rsidRPr="00EC5662">
        <w:rPr>
          <w:szCs w:val="20"/>
        </w:rPr>
        <w:t>sign, create and fund a sole-benefit trust in accordance with United States Code, Title 42, Section 1396p(c)(2)(B);</w:t>
      </w:r>
    </w:p>
    <w:p w14:paraId="541D8E64" w14:textId="77777777" w:rsidR="00EC5662" w:rsidRPr="00EC5662" w:rsidRDefault="00EC5662" w:rsidP="00EC5662">
      <w:pPr>
        <w:spacing w:before="120" w:after="120"/>
        <w:ind w:left="720" w:right="720"/>
        <w:jc w:val="both"/>
        <w:rPr>
          <w:szCs w:val="20"/>
        </w:rPr>
      </w:pPr>
      <w:r w:rsidRPr="00EC5662">
        <w:rPr>
          <w:szCs w:val="20"/>
        </w:rPr>
        <w:t>sign, create and fund a self-settled special needs trust in accordance with United States Code, Title 42, Section 1396p(d)(4)(A);</w:t>
      </w:r>
    </w:p>
    <w:p w14:paraId="0CEC7443" w14:textId="77777777" w:rsidR="00EC5662" w:rsidRPr="00EC5662" w:rsidRDefault="00EC5662" w:rsidP="00EC5662">
      <w:pPr>
        <w:spacing w:before="120" w:after="120"/>
        <w:ind w:left="720" w:right="720"/>
        <w:jc w:val="both"/>
        <w:rPr>
          <w:szCs w:val="20"/>
        </w:rPr>
      </w:pPr>
      <w:r w:rsidRPr="00EC5662">
        <w:rPr>
          <w:szCs w:val="20"/>
        </w:rPr>
        <w:t xml:space="preserve">sign, create and fund a qualified income trust in accordance with United States Code, Title 42, Section 1396p(d)(4)(B) if such a trust should be deemed necessary to qualify me for Medicaid benefits, and make </w:t>
      </w:r>
      <w:r w:rsidRPr="00EC5662">
        <w:rPr>
          <w:szCs w:val="20"/>
        </w:rPr>
        <w:lastRenderedPageBreak/>
        <w:t>arrangements for the diversion of my income to such a trust as necessary to comply with applicable Medicaid rules and regulations;</w:t>
      </w:r>
    </w:p>
    <w:p w14:paraId="6634F153" w14:textId="77777777" w:rsidR="00EC5662" w:rsidRPr="00EC5662" w:rsidRDefault="00EC5662" w:rsidP="00EC5662">
      <w:pPr>
        <w:spacing w:before="120" w:after="120"/>
        <w:ind w:left="720" w:right="720"/>
        <w:jc w:val="both"/>
        <w:rPr>
          <w:szCs w:val="20"/>
        </w:rPr>
      </w:pPr>
      <w:r w:rsidRPr="00EC5662">
        <w:rPr>
          <w:szCs w:val="20"/>
        </w:rPr>
        <w:t>sign all necessary documents to allow me to join any trust qualifying under United States Code, Title 42, Section 1396p(d)(4)(C) and transfer any portion of my assets to such trust; and</w:t>
      </w:r>
    </w:p>
    <w:p w14:paraId="181AE5D4" w14:textId="77777777" w:rsidR="00EC5662" w:rsidRPr="00EC5662" w:rsidRDefault="00EC5662" w:rsidP="00EC5662">
      <w:pPr>
        <w:spacing w:before="120" w:after="120"/>
        <w:ind w:left="720" w:right="720"/>
        <w:jc w:val="both"/>
        <w:rPr>
          <w:szCs w:val="20"/>
        </w:rPr>
      </w:pPr>
      <w:r w:rsidRPr="00EC5662">
        <w:rPr>
          <w:szCs w:val="20"/>
        </w:rPr>
        <w:t>take any action necessary to convert assets to income or from non-exempt to exempt assets.  My Agent may create and fund accounts or subaccounts for me with a pooled or community trust, or comparable trust in any State, and may fund such accounts with my assets or income. For funding any trust, my Agent may enter and remove my assets from any safe-deposit box, whether the box is registered in my name alone or jointly with one or more other persons.</w:t>
      </w:r>
    </w:p>
    <w:p w14:paraId="5AEFC656" w14:textId="77777777" w:rsidR="00EC5662" w:rsidRPr="00EC5662" w:rsidRDefault="00EC5662" w:rsidP="00EC5662">
      <w:pPr>
        <w:spacing w:before="120" w:after="120"/>
        <w:ind w:right="720"/>
        <w:jc w:val="both"/>
        <w:rPr>
          <w:szCs w:val="20"/>
        </w:rPr>
      </w:pPr>
      <w:r w:rsidRPr="00EC5662">
        <w:rPr>
          <w:szCs w:val="20"/>
        </w:rPr>
        <w:t>My Agent may serve as sole trustee, co-trustee, or as one of several trustees of any trust.</w:t>
      </w:r>
    </w:p>
    <w:p w14:paraId="3B98C6A8" w14:textId="77777777" w:rsidR="00EC5662" w:rsidRPr="00EC5662" w:rsidRDefault="00EC5662" w:rsidP="00DC0433">
      <w:pPr>
        <w:pStyle w:val="Heading2"/>
      </w:pPr>
      <w:r w:rsidRPr="00EC5662">
        <w:t>Power to Renounce or Resign from Fiduciary Positions</w:t>
      </w:r>
      <w:bookmarkEnd w:id="62"/>
      <w:bookmarkEnd w:id="63"/>
    </w:p>
    <w:p w14:paraId="6F09E6B5" w14:textId="77777777" w:rsidR="00EC5662" w:rsidRPr="00EC5662" w:rsidRDefault="00EC5662" w:rsidP="00EC5662">
      <w:pPr>
        <w:spacing w:before="120" w:after="120"/>
        <w:jc w:val="both"/>
        <w:rPr>
          <w:szCs w:val="20"/>
        </w:rPr>
      </w:pPr>
      <w:r w:rsidRPr="00EC5662">
        <w:rPr>
          <w:szCs w:val="20"/>
        </w:rPr>
        <w:t>My Agent may resign or renounce for me any fiduciary position I hold now or in the future including personal representative, trustee, guardian, attorney-in-fact, and officer or director of a corporation and any governmental or political office or position.  In so doing, my Agent may file an accounting with the appropriate court of competent jurisdiction or settle on the basis of a receipt, release or other appropriate method.</w:t>
      </w:r>
    </w:p>
    <w:p w14:paraId="69E49920" w14:textId="77777777" w:rsidR="00EC5662" w:rsidRPr="00EC5662" w:rsidRDefault="00EC5662" w:rsidP="00DC0433">
      <w:pPr>
        <w:pStyle w:val="Heading2"/>
      </w:pPr>
      <w:bookmarkStart w:id="64" w:name="_Toc399922097"/>
      <w:bookmarkStart w:id="65" w:name="_Toc469061059"/>
      <w:r w:rsidRPr="00EC5662">
        <w:t>Power to Disclaim or Release Property Interests</w:t>
      </w:r>
      <w:bookmarkEnd w:id="64"/>
      <w:bookmarkEnd w:id="65"/>
    </w:p>
    <w:p w14:paraId="01D345B5" w14:textId="77777777" w:rsidR="00EC5662" w:rsidRPr="00EC5662" w:rsidRDefault="00EC5662" w:rsidP="00EC5662">
      <w:pPr>
        <w:spacing w:before="120" w:after="120"/>
        <w:jc w:val="both"/>
        <w:rPr>
          <w:szCs w:val="20"/>
        </w:rPr>
      </w:pPr>
      <w:r w:rsidRPr="00EC5662">
        <w:rPr>
          <w:szCs w:val="20"/>
        </w:rPr>
        <w:t>My Agent may renounce and disclaim any property or property interest or power to which I may become entitled by gift, testate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2125E581" w14:textId="77777777" w:rsidR="00EC5662" w:rsidRPr="00EC5662" w:rsidRDefault="00EC5662" w:rsidP="00DC0433">
      <w:pPr>
        <w:pStyle w:val="Heading2"/>
      </w:pPr>
      <w:bookmarkStart w:id="66" w:name="_Toc399922098"/>
      <w:bookmarkStart w:id="67" w:name="_Toc469061060"/>
      <w:r w:rsidRPr="00EC5662">
        <w:t>Power Regarding Insurance</w:t>
      </w:r>
      <w:bookmarkEnd w:id="66"/>
      <w:bookmarkEnd w:id="67"/>
      <w:r w:rsidRPr="00EC5662">
        <w:t xml:space="preserve"> and Annuities</w:t>
      </w:r>
    </w:p>
    <w:p w14:paraId="45E25AE9" w14:textId="77777777" w:rsidR="00EC5662" w:rsidRPr="00EC5662" w:rsidRDefault="00EC5662" w:rsidP="00EC5662">
      <w:pPr>
        <w:spacing w:before="120" w:after="120"/>
        <w:jc w:val="both"/>
        <w:rPr>
          <w:szCs w:val="20"/>
        </w:rPr>
      </w:pPr>
      <w:r w:rsidRPr="00EC5662">
        <w:rPr>
          <w:szCs w:val="20"/>
        </w:rPr>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17C66D58" w14:textId="77777777" w:rsidR="00EC5662" w:rsidRPr="00EC5662" w:rsidRDefault="00EC5662" w:rsidP="00EC5662">
      <w:pPr>
        <w:spacing w:before="120" w:after="120"/>
        <w:ind w:left="720"/>
        <w:jc w:val="both"/>
        <w:rPr>
          <w:szCs w:val="20"/>
        </w:rPr>
      </w:pPr>
      <w:r w:rsidRPr="00EC5662">
        <w:rPr>
          <w:szCs w:val="20"/>
        </w:rPr>
        <w:t>continue, increase, decrease, surrender, cancel or otherwise modify existing insurance or annuity contracts to the extent allowed under the contract;</w:t>
      </w:r>
    </w:p>
    <w:p w14:paraId="325D947F" w14:textId="77777777" w:rsidR="00EC5662" w:rsidRPr="00EC5662" w:rsidRDefault="00EC5662" w:rsidP="00EC5662">
      <w:pPr>
        <w:spacing w:before="120" w:after="120"/>
        <w:ind w:left="720"/>
        <w:jc w:val="both"/>
        <w:rPr>
          <w:szCs w:val="20"/>
        </w:rPr>
      </w:pPr>
      <w:r w:rsidRPr="00EC5662">
        <w:rPr>
          <w:szCs w:val="20"/>
        </w:rPr>
        <w:t>collaterally assign an insurance policy or annuity contract;</w:t>
      </w:r>
    </w:p>
    <w:p w14:paraId="4B16A992" w14:textId="77777777" w:rsidR="00EC5662" w:rsidRPr="00EC5662" w:rsidRDefault="00EC5662" w:rsidP="00EC5662">
      <w:pPr>
        <w:spacing w:before="120" w:after="120"/>
        <w:ind w:left="720"/>
        <w:jc w:val="both"/>
        <w:rPr>
          <w:szCs w:val="20"/>
        </w:rPr>
      </w:pPr>
      <w:r w:rsidRPr="00EC5662">
        <w:rPr>
          <w:szCs w:val="20"/>
        </w:rPr>
        <w:lastRenderedPageBreak/>
        <w:t>change the allocation between the investment divisions of a variable account, and if applicable the General Account of the insurance company;</w:t>
      </w:r>
    </w:p>
    <w:p w14:paraId="3F743349" w14:textId="77777777" w:rsidR="00EC5662" w:rsidRPr="00EC5662" w:rsidRDefault="00EC5662" w:rsidP="00EC5662">
      <w:pPr>
        <w:spacing w:before="120" w:after="120"/>
        <w:ind w:left="720"/>
        <w:jc w:val="both"/>
        <w:rPr>
          <w:szCs w:val="20"/>
        </w:rPr>
      </w:pPr>
      <w:r w:rsidRPr="00EC5662">
        <w:rPr>
          <w:szCs w:val="20"/>
        </w:rPr>
        <w:t>acquire additional insurance coverage or annuities of any kind;</w:t>
      </w:r>
    </w:p>
    <w:p w14:paraId="67E04AEA" w14:textId="77777777" w:rsidR="00EC5662" w:rsidRPr="00EC5662" w:rsidRDefault="00EC5662" w:rsidP="00EC5662">
      <w:pPr>
        <w:spacing w:before="120" w:after="120"/>
        <w:ind w:left="720"/>
        <w:jc w:val="both"/>
        <w:rPr>
          <w:szCs w:val="20"/>
        </w:rPr>
      </w:pPr>
      <w:r w:rsidRPr="00EC5662">
        <w:rPr>
          <w:szCs w:val="20"/>
        </w:rPr>
        <w:t>apply for and receive dividends, cash values, proceeds, lifetime distributions, annuity payments, and other benefits generated by such contracts;</w:t>
      </w:r>
    </w:p>
    <w:p w14:paraId="22A6D338" w14:textId="77777777" w:rsidR="00EC5662" w:rsidRPr="00EC5662" w:rsidRDefault="00EC5662" w:rsidP="00EC5662">
      <w:pPr>
        <w:spacing w:before="120" w:after="120"/>
        <w:ind w:left="720"/>
        <w:jc w:val="both"/>
        <w:rPr>
          <w:szCs w:val="20"/>
        </w:rPr>
      </w:pPr>
      <w:r w:rsidRPr="00EC5662">
        <w:rPr>
          <w:szCs w:val="20"/>
        </w:rPr>
        <w:t>borrow against such contracts;</w:t>
      </w:r>
    </w:p>
    <w:p w14:paraId="7501C782" w14:textId="77777777" w:rsidR="00EC5662" w:rsidRPr="00EC5662" w:rsidRDefault="00EC5662" w:rsidP="00EC5662">
      <w:pPr>
        <w:spacing w:before="120" w:after="120"/>
        <w:ind w:left="720"/>
        <w:jc w:val="both"/>
        <w:rPr>
          <w:szCs w:val="20"/>
        </w:rPr>
      </w:pPr>
      <w:r w:rsidRPr="00EC5662">
        <w:rPr>
          <w:szCs w:val="20"/>
        </w:rPr>
        <w:t>make inquiries and receive information as to the cash value and death benefit of a policy;</w:t>
      </w:r>
    </w:p>
    <w:p w14:paraId="604FC0F5" w14:textId="77777777" w:rsidR="00EC5662" w:rsidRPr="00EC5662" w:rsidRDefault="00EC5662" w:rsidP="00EC5662">
      <w:pPr>
        <w:spacing w:before="120" w:after="120"/>
        <w:ind w:left="720"/>
        <w:jc w:val="both"/>
        <w:rPr>
          <w:szCs w:val="20"/>
        </w:rPr>
      </w:pPr>
      <w:r w:rsidRPr="00EC5662">
        <w:rPr>
          <w:szCs w:val="20"/>
        </w:rPr>
        <w:t>select or change an annuitant, the annuity date, the annuity option or the allocation between the available investment options;</w:t>
      </w:r>
    </w:p>
    <w:p w14:paraId="6EAA6539" w14:textId="77777777" w:rsidR="00EC5662" w:rsidRPr="00EC5662" w:rsidRDefault="00EC5662" w:rsidP="00EC5662">
      <w:pPr>
        <w:spacing w:before="120" w:after="120"/>
        <w:ind w:left="720"/>
        <w:jc w:val="both"/>
        <w:rPr>
          <w:szCs w:val="20"/>
        </w:rPr>
      </w:pPr>
      <w:r w:rsidRPr="00EC5662">
        <w:rPr>
          <w:szCs w:val="20"/>
        </w:rPr>
        <w:t>transfer interests in any insurance or annuity contract, including the right to transfer such interests to any Irrevocable or Revocable Living Trust;</w:t>
      </w:r>
    </w:p>
    <w:p w14:paraId="19FA1CF7" w14:textId="77777777" w:rsidR="00EC5662" w:rsidRPr="00EC5662" w:rsidRDefault="00EC5662" w:rsidP="00EC5662">
      <w:pPr>
        <w:spacing w:before="120" w:after="120"/>
        <w:ind w:left="720"/>
        <w:jc w:val="both"/>
        <w:rPr>
          <w:szCs w:val="20"/>
        </w:rPr>
      </w:pPr>
      <w:r w:rsidRPr="00EC5662">
        <w:rPr>
          <w:szCs w:val="20"/>
        </w:rPr>
        <w:t>adjust insurance losses; and</w:t>
      </w:r>
    </w:p>
    <w:p w14:paraId="2B3600E1" w14:textId="77777777" w:rsidR="00EC5662" w:rsidRPr="00EC5662" w:rsidRDefault="00EC5662" w:rsidP="00EC5662">
      <w:pPr>
        <w:spacing w:before="120" w:after="120"/>
        <w:ind w:left="720"/>
        <w:jc w:val="both"/>
        <w:rPr>
          <w:szCs w:val="20"/>
        </w:rPr>
      </w:pPr>
      <w:r w:rsidRPr="00EC5662">
        <w:rPr>
          <w:szCs w:val="20"/>
        </w:rPr>
        <w:t>pursue all legal remedies associated with such contracts.</w:t>
      </w:r>
    </w:p>
    <w:p w14:paraId="51CC86B6" w14:textId="77777777" w:rsidR="00EC5662" w:rsidRPr="00EC5662" w:rsidRDefault="00EC5662" w:rsidP="00EC5662">
      <w:pPr>
        <w:spacing w:before="120" w:after="120"/>
        <w:jc w:val="both"/>
        <w:rPr>
          <w:szCs w:val="20"/>
        </w:rPr>
      </w:pPr>
      <w:r w:rsidRPr="00EC5662">
        <w:rPr>
          <w:szCs w:val="20"/>
        </w:rPr>
        <w:t>The authority granted to my Agent applies to all types of insurance and annuities, including but not limited to the following:</w:t>
      </w:r>
    </w:p>
    <w:p w14:paraId="2E58DF31" w14:textId="77777777" w:rsidR="00EC5662" w:rsidRPr="00EC5662" w:rsidRDefault="00EC5662" w:rsidP="00EC5662">
      <w:pPr>
        <w:spacing w:before="120" w:after="120"/>
        <w:ind w:left="720"/>
        <w:jc w:val="both"/>
        <w:rPr>
          <w:szCs w:val="20"/>
        </w:rPr>
      </w:pPr>
      <w:r w:rsidRPr="00EC5662">
        <w:rPr>
          <w:szCs w:val="20"/>
        </w:rPr>
        <w:t>all kinds of life insurance or annuities on my life or the life of any one in whom I have an insurable interest;</w:t>
      </w:r>
    </w:p>
    <w:p w14:paraId="227723EF" w14:textId="77777777" w:rsidR="00EC5662" w:rsidRPr="00EC5662" w:rsidRDefault="00EC5662" w:rsidP="00EC5662">
      <w:pPr>
        <w:spacing w:before="120" w:after="120"/>
        <w:ind w:left="720"/>
        <w:jc w:val="both"/>
        <w:rPr>
          <w:szCs w:val="20"/>
        </w:rPr>
      </w:pPr>
      <w:r w:rsidRPr="00EC5662">
        <w:rPr>
          <w:szCs w:val="20"/>
        </w:rPr>
        <w:t xml:space="preserve">liability insurance protecting me and my estate against third party claims; </w:t>
      </w:r>
    </w:p>
    <w:p w14:paraId="4FAA4617" w14:textId="77777777" w:rsidR="00EC5662" w:rsidRPr="00EC5662" w:rsidRDefault="00EC5662" w:rsidP="00EC5662">
      <w:pPr>
        <w:spacing w:before="120" w:after="120"/>
        <w:ind w:left="720"/>
        <w:jc w:val="both"/>
        <w:rPr>
          <w:szCs w:val="20"/>
        </w:rPr>
      </w:pPr>
      <w:r w:rsidRPr="00EC5662">
        <w:rPr>
          <w:szCs w:val="20"/>
        </w:rPr>
        <w:t xml:space="preserve">hospital insurance, medical insurance, Medicare supplement insurance, custodial care insurance, and disability income insurance for me or my dependents; and </w:t>
      </w:r>
    </w:p>
    <w:p w14:paraId="524FB805" w14:textId="77777777" w:rsidR="00EC5662" w:rsidRPr="00EC5662" w:rsidRDefault="00EC5662" w:rsidP="00EC5662">
      <w:pPr>
        <w:spacing w:before="120" w:after="120"/>
        <w:ind w:left="720"/>
        <w:jc w:val="both"/>
        <w:rPr>
          <w:szCs w:val="20"/>
        </w:rPr>
      </w:pPr>
      <w:r w:rsidRPr="00EC5662">
        <w:rPr>
          <w:szCs w:val="20"/>
        </w:rPr>
        <w:t xml:space="preserve">casualty insurance insuring my assets against loss or damage due to fire, theft, or other commonly insured risk. </w:t>
      </w:r>
    </w:p>
    <w:p w14:paraId="57538596" w14:textId="77777777" w:rsidR="00EC5662" w:rsidRPr="00EC5662" w:rsidRDefault="00EC5662" w:rsidP="00EC5662">
      <w:pPr>
        <w:spacing w:before="120" w:after="120"/>
        <w:jc w:val="both"/>
        <w:rPr>
          <w:szCs w:val="20"/>
        </w:rPr>
      </w:pPr>
      <w:r w:rsidRPr="00EC5662">
        <w:rPr>
          <w:szCs w:val="20"/>
        </w:rPr>
        <w:t>My Agent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3A38A94E" w14:textId="77777777" w:rsidR="00EC5662" w:rsidRPr="00EC5662" w:rsidRDefault="00EC5662" w:rsidP="00EC5662">
      <w:pPr>
        <w:spacing w:before="120" w:after="120"/>
        <w:jc w:val="both"/>
        <w:rPr>
          <w:szCs w:val="20"/>
        </w:rPr>
      </w:pPr>
      <w:r w:rsidRPr="00EC5662">
        <w:rPr>
          <w:szCs w:val="20"/>
        </w:rPr>
        <w:t xml:space="preserve">My Agent may select and amend the primary and contingent beneficiary designations under insurance policies insuring my life.  My Agent may also select and amend primary and contingent beneficiary designations under any annuity contract in which I have an interest; but my Agent may not directly or indirectly designate to himself or herself a </w:t>
      </w:r>
      <w:r w:rsidRPr="00EC5662">
        <w:rPr>
          <w:szCs w:val="20"/>
        </w:rPr>
        <w:lastRenderedPageBreak/>
        <w:t>greater share or portion of any benefit my Agent would have otherwise received unless all other beneficiaries under the policy consent to the change.</w:t>
      </w:r>
    </w:p>
    <w:p w14:paraId="2AC3D8B3" w14:textId="0038885F" w:rsidR="00EC5662" w:rsidRPr="00EC5662" w:rsidRDefault="00EC5662" w:rsidP="00EC5662">
      <w:pPr>
        <w:spacing w:before="120" w:after="120"/>
        <w:jc w:val="both"/>
        <w:rPr>
          <w:szCs w:val="20"/>
        </w:rPr>
      </w:pPr>
      <w:r w:rsidRPr="00EC5662">
        <w:rPr>
          <w:szCs w:val="20"/>
        </w:rPr>
        <w:t>My Agent may decrease or terminate coverage under any insurance policy insuring my life.  My Agent may receive the cash value received if the policy is decreased or terminated and dispose of the cash value.</w:t>
      </w:r>
    </w:p>
    <w:p w14:paraId="365D09D1" w14:textId="77777777" w:rsidR="00EC5662" w:rsidRPr="00EC5662" w:rsidRDefault="00EC5662" w:rsidP="00DC0433">
      <w:pPr>
        <w:pStyle w:val="Heading2"/>
      </w:pPr>
      <w:bookmarkStart w:id="68" w:name="_Toc399922099"/>
      <w:bookmarkStart w:id="69" w:name="_Toc469061061"/>
      <w:r w:rsidRPr="00EC5662">
        <w:t>Power Regarding Taxes</w:t>
      </w:r>
      <w:bookmarkEnd w:id="68"/>
      <w:bookmarkEnd w:id="69"/>
    </w:p>
    <w:p w14:paraId="2A4E7902" w14:textId="77777777" w:rsidR="00EC5662" w:rsidRPr="00EC5662" w:rsidRDefault="00EC5662" w:rsidP="00EC5662">
      <w:pPr>
        <w:spacing w:before="120" w:after="120"/>
        <w:jc w:val="both"/>
        <w:rPr>
          <w:szCs w:val="20"/>
        </w:rPr>
      </w:pPr>
      <w:r w:rsidRPr="00EC5662">
        <w:rPr>
          <w:szCs w:val="20"/>
        </w:rPr>
        <w:t>My Agent may represent me in all tax matters and proceedings before any agent or officer of the Internal Revenue Service, state and local authorities and in any court, for all periods including the date this power of attorney is executed until December 31, 2050.</w:t>
      </w:r>
    </w:p>
    <w:p w14:paraId="1F8512A7" w14:textId="77777777" w:rsidR="00EC5662" w:rsidRPr="00EC5662" w:rsidRDefault="00EC5662" w:rsidP="00EC5662">
      <w:pPr>
        <w:spacing w:before="120" w:after="120"/>
        <w:jc w:val="both"/>
        <w:rPr>
          <w:szCs w:val="20"/>
        </w:rPr>
      </w:pPr>
      <w:r w:rsidRPr="00EC5662">
        <w:rPr>
          <w:szCs w:val="20"/>
        </w:rPr>
        <w:t xml:space="preserve">My Agent may: </w:t>
      </w:r>
    </w:p>
    <w:p w14:paraId="4F294ABD" w14:textId="77777777" w:rsidR="00EC5662" w:rsidRPr="00EC5662" w:rsidRDefault="00EC5662" w:rsidP="00EC5662">
      <w:pPr>
        <w:spacing w:before="120" w:after="120"/>
        <w:ind w:left="720"/>
        <w:jc w:val="both"/>
        <w:rPr>
          <w:szCs w:val="20"/>
        </w:rPr>
      </w:pPr>
      <w:r w:rsidRPr="00EC5662">
        <w:rPr>
          <w:szCs w:val="20"/>
        </w:rPr>
        <w:t xml:space="preserve">Prepare, sign, and file all federal, state, and local tax returns including income, gift, FICA and payroll tax returns on my behalf;  </w:t>
      </w:r>
    </w:p>
    <w:p w14:paraId="7E2505BB" w14:textId="77777777" w:rsidR="00EC5662" w:rsidRPr="00EC5662" w:rsidRDefault="00EC5662" w:rsidP="00EC5662">
      <w:pPr>
        <w:spacing w:before="120" w:after="120"/>
        <w:ind w:left="720"/>
        <w:jc w:val="both"/>
        <w:rPr>
          <w:szCs w:val="20"/>
        </w:rPr>
      </w:pPr>
      <w:r w:rsidRPr="00EC5662">
        <w:rPr>
          <w:szCs w:val="20"/>
        </w:rPr>
        <w:t xml:space="preserve">Prepare, sign, and file claims for refunds, requests for extensions of time to file returns or pay taxes, extensions and waivers of applicable periods of limitation, protests and petitions to administrative agencies or courts (including, but not limited to, the United States Tax Court); </w:t>
      </w:r>
    </w:p>
    <w:p w14:paraId="6D59C54D" w14:textId="77777777" w:rsidR="00EC5662" w:rsidRPr="00EC5662" w:rsidRDefault="00EC5662" w:rsidP="00EC5662">
      <w:pPr>
        <w:spacing w:before="120" w:after="120"/>
        <w:ind w:left="720"/>
        <w:jc w:val="both"/>
        <w:rPr>
          <w:szCs w:val="20"/>
        </w:rPr>
      </w:pPr>
      <w:r w:rsidRPr="00EC5662">
        <w:rPr>
          <w:szCs w:val="20"/>
        </w:rPr>
        <w:t>Sign consents and agreements under Section 2032A of the Internal Revenue Code or any successor section and consents to split gifts, closing agreements, and any power of attorney form required by the Internal Revenue Service or any state or local taxing authority with respect to any tax year;</w:t>
      </w:r>
    </w:p>
    <w:p w14:paraId="27F30A3E" w14:textId="77777777" w:rsidR="00EC5662" w:rsidRPr="00EC5662" w:rsidRDefault="00EC5662" w:rsidP="00EC5662">
      <w:pPr>
        <w:spacing w:before="120" w:after="120"/>
        <w:ind w:left="720"/>
        <w:jc w:val="both"/>
        <w:rPr>
          <w:szCs w:val="20"/>
        </w:rPr>
      </w:pPr>
      <w:r w:rsidRPr="00EC5662">
        <w:rPr>
          <w:szCs w:val="20"/>
        </w:rPr>
        <w:t xml:space="preserve">Pay taxes due, collect and dispose of refunds as my Agent determines appropriate, post bonds, receive confidential information and contest deficiencies determined by the Internal Revenue Service or any state or local taxing authority;  </w:t>
      </w:r>
    </w:p>
    <w:p w14:paraId="31DCBC53" w14:textId="77777777" w:rsidR="00EC5662" w:rsidRPr="00EC5662" w:rsidRDefault="00EC5662" w:rsidP="00EC5662">
      <w:pPr>
        <w:spacing w:before="120" w:after="120"/>
        <w:ind w:left="720"/>
        <w:jc w:val="both"/>
        <w:rPr>
          <w:szCs w:val="20"/>
        </w:rPr>
      </w:pPr>
      <w:r w:rsidRPr="00EC5662">
        <w:rPr>
          <w:szCs w:val="20"/>
        </w:rPr>
        <w:t>Exercise any election I have under federal, state or local tax law and allocate any generation-skipping tax exemption to which I am entitled; and</w:t>
      </w:r>
    </w:p>
    <w:p w14:paraId="7C3180C9" w14:textId="77777777" w:rsidR="00EC5662" w:rsidRPr="00EC5662" w:rsidRDefault="00EC5662" w:rsidP="00EC5662">
      <w:pPr>
        <w:spacing w:before="120" w:after="120"/>
        <w:ind w:left="720"/>
        <w:jc w:val="both"/>
        <w:rPr>
          <w:szCs w:val="20"/>
        </w:rPr>
      </w:pPr>
      <w:r w:rsidRPr="00EC5662">
        <w:rPr>
          <w:szCs w:val="20"/>
        </w:rPr>
        <w:t>Engage representation for me in any and all tax proceedings by attorneys-at-law, Certified Public Accountants, enrolled agents, and other licensed tax professionals.</w:t>
      </w:r>
    </w:p>
    <w:p w14:paraId="1226878C" w14:textId="77777777" w:rsidR="00EC5662" w:rsidRPr="00EC5662" w:rsidRDefault="00EC5662" w:rsidP="00DC0433">
      <w:pPr>
        <w:pStyle w:val="Heading2"/>
      </w:pPr>
      <w:r w:rsidRPr="00EC5662">
        <w:t>Power to Classify My Property</w:t>
      </w:r>
    </w:p>
    <w:p w14:paraId="6B2AC852" w14:textId="77777777" w:rsidR="00EC5662" w:rsidRPr="00EC5662" w:rsidRDefault="00EC5662" w:rsidP="00EC5662">
      <w:pPr>
        <w:spacing w:before="120" w:after="120"/>
        <w:jc w:val="both"/>
        <w:rPr>
          <w:szCs w:val="20"/>
        </w:rPr>
      </w:pPr>
      <w:r w:rsidRPr="00EC5662">
        <w:rPr>
          <w:szCs w:val="20"/>
        </w:rPr>
        <w:t xml:space="preserve">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w:t>
      </w:r>
      <w:r w:rsidRPr="00EC5662">
        <w:rPr>
          <w:szCs w:val="20"/>
        </w:rPr>
        <w:lastRenderedPageBreak/>
        <w:t>respect to reclassification of management and control over our property.  My spouse may exercise powers set forth in Section 5.04 of this instrument, but otherwise, this paragraph is unenforceable if my spouse is acting as my Agent.</w:t>
      </w:r>
    </w:p>
    <w:p w14:paraId="6353D00C" w14:textId="77777777" w:rsidR="00EC5662" w:rsidRPr="00EC5662" w:rsidRDefault="00EC5662" w:rsidP="00DC0433">
      <w:pPr>
        <w:pStyle w:val="Heading2"/>
      </w:pPr>
      <w:bookmarkStart w:id="70" w:name="_Toc399922101"/>
      <w:bookmarkStart w:id="71" w:name="_Toc469061063"/>
      <w:r w:rsidRPr="00EC5662">
        <w:t>Power to Make Gifts</w:t>
      </w:r>
      <w:bookmarkEnd w:id="70"/>
      <w:bookmarkEnd w:id="71"/>
    </w:p>
    <w:p w14:paraId="216149AF" w14:textId="77777777" w:rsidR="00EC5662" w:rsidRPr="00EC5662" w:rsidRDefault="00EC5662" w:rsidP="00EC5662">
      <w:pPr>
        <w:spacing w:before="120" w:after="120"/>
        <w:jc w:val="both"/>
        <w:rPr>
          <w:szCs w:val="20"/>
        </w:rPr>
      </w:pPr>
      <w:r w:rsidRPr="00EC5662">
        <w:rPr>
          <w:szCs w:val="20"/>
        </w:rPr>
        <w:t>My Agent may make gifts on my behalf.  In order to make gifts, my Agent may withdraw assets from any trust created by me and from which I may withdraw assets.</w:t>
      </w:r>
    </w:p>
    <w:p w14:paraId="2C547293" w14:textId="77777777" w:rsidR="00EC5662" w:rsidRPr="00EC5662" w:rsidRDefault="00EC5662" w:rsidP="00EC5662">
      <w:pPr>
        <w:spacing w:before="120" w:after="120"/>
        <w:jc w:val="both"/>
        <w:rPr>
          <w:szCs w:val="20"/>
        </w:rPr>
      </w:pPr>
      <w:r w:rsidRPr="00EC5662">
        <w:rPr>
          <w:szCs w:val="20"/>
        </w:rPr>
        <w:t>For purposes of this power of attorney, my Agent may forgive any debts owed to me, and any debt forgiven will be considered a gift to the debtor.</w:t>
      </w:r>
    </w:p>
    <w:p w14:paraId="3EBC4D7D" w14:textId="2D7A2F23" w:rsidR="00EC5662" w:rsidRPr="00EC5662" w:rsidRDefault="00EC5662" w:rsidP="00EC5662">
      <w:pPr>
        <w:spacing w:before="120" w:after="120"/>
        <w:jc w:val="both"/>
        <w:rPr>
          <w:szCs w:val="20"/>
        </w:rPr>
      </w:pPr>
      <w:r w:rsidRPr="00EC5662">
        <w:rPr>
          <w:szCs w:val="20"/>
        </w:rPr>
        <w:t xml:space="preserve">For purposes of this Section, “my beneficiaries” shall mean my </w:t>
      </w:r>
      <w:r w:rsidR="00F92E85">
        <w:rPr>
          <w:szCs w:val="20"/>
        </w:rPr>
        <w:t>spouse</w:t>
      </w:r>
      <w:r w:rsidRPr="00EC5662">
        <w:rPr>
          <w:szCs w:val="20"/>
        </w:rPr>
        <w:t>, my descendants and beneficiaries, including contingent beneficiaries, named in my Will or my revocable living trust.</w:t>
      </w:r>
    </w:p>
    <w:p w14:paraId="58F59750" w14:textId="77777777" w:rsidR="00EC5662" w:rsidRPr="00EC5662" w:rsidRDefault="00EC5662" w:rsidP="00EC5662">
      <w:pPr>
        <w:spacing w:before="120" w:after="120"/>
        <w:jc w:val="both"/>
        <w:rPr>
          <w:szCs w:val="20"/>
        </w:rPr>
      </w:pPr>
      <w:r w:rsidRPr="00EC5662">
        <w:rPr>
          <w:szCs w:val="20"/>
        </w:rPr>
        <w:t xml:space="preserve">As mentioned in </w:t>
      </w:r>
      <w:r w:rsidRPr="00EC5662">
        <w:rPr>
          <w:szCs w:val="20"/>
        </w:rPr>
        <w:fldChar w:fldCharType="begin"/>
      </w:r>
      <w:r w:rsidRPr="00EC5662">
        <w:rPr>
          <w:szCs w:val="20"/>
        </w:rPr>
        <w:instrText xml:space="preserve"> REF _Ref136714965 \r \h </w:instrText>
      </w:r>
      <w:r w:rsidRPr="00EC5662">
        <w:rPr>
          <w:szCs w:val="20"/>
        </w:rPr>
      </w:r>
      <w:r w:rsidRPr="00EC5662">
        <w:rPr>
          <w:szCs w:val="20"/>
        </w:rPr>
        <w:fldChar w:fldCharType="separate"/>
      </w:r>
      <w:r w:rsidRPr="00EC5662">
        <w:rPr>
          <w:szCs w:val="20"/>
        </w:rPr>
        <w:t>Section 3.11</w:t>
      </w:r>
      <w:r w:rsidRPr="00EC5662">
        <w:rPr>
          <w:szCs w:val="20"/>
        </w:rPr>
        <w:fldChar w:fldCharType="end"/>
      </w:r>
      <w:r w:rsidRPr="00EC5662">
        <w:rPr>
          <w:szCs w:val="20"/>
        </w:rPr>
        <w:t>, my Agent may gift or otherwise spend down my estate for Medicaid eligibility and planning.</w:t>
      </w:r>
    </w:p>
    <w:p w14:paraId="60BACF46" w14:textId="77777777" w:rsidR="00EC5662" w:rsidRPr="00EC5662" w:rsidRDefault="00EC5662" w:rsidP="00EC5662">
      <w:pPr>
        <w:spacing w:before="120" w:after="120"/>
        <w:jc w:val="both"/>
        <w:rPr>
          <w:szCs w:val="20"/>
        </w:rPr>
      </w:pPr>
      <w:r w:rsidRPr="00EC5662">
        <w:rPr>
          <w:szCs w:val="20"/>
        </w:rPr>
        <w:t xml:space="preserve">My Agent may make gifts on the following terms and conditions:  </w:t>
      </w:r>
    </w:p>
    <w:p w14:paraId="79AE89E4"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Continuation of My Gifting</w:t>
      </w:r>
    </w:p>
    <w:p w14:paraId="37ECEB63" w14:textId="77777777" w:rsidR="00EC5662" w:rsidRPr="00EC5662" w:rsidRDefault="00EC5662" w:rsidP="00EC5662">
      <w:pPr>
        <w:spacing w:before="120" w:after="120"/>
        <w:ind w:left="720" w:right="720"/>
        <w:jc w:val="both"/>
        <w:rPr>
          <w:szCs w:val="20"/>
        </w:rPr>
      </w:pPr>
      <w:r w:rsidRPr="00EC5662">
        <w:rPr>
          <w:szCs w:val="20"/>
        </w:rPr>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170EFCAD" w14:textId="77777777" w:rsidR="00EC5662" w:rsidRPr="00EC5662" w:rsidRDefault="00EC5662" w:rsidP="00EC5662">
      <w:pPr>
        <w:spacing w:before="120" w:after="120"/>
        <w:ind w:left="720" w:right="720"/>
        <w:jc w:val="both"/>
        <w:rPr>
          <w:szCs w:val="20"/>
        </w:rPr>
      </w:pPr>
      <w:r w:rsidRPr="00EC5662">
        <w:rPr>
          <w:szCs w:val="20"/>
        </w:rPr>
        <w:t xml:space="preserve">My Agent may make special occasion gifts to my estate plan beneficiaries, family members, or friends, in equal or unequal amounts, that reflect my past giving and my relationship with such individuals. </w:t>
      </w:r>
    </w:p>
    <w:p w14:paraId="350025CE"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to My Agent</w:t>
      </w:r>
    </w:p>
    <w:p w14:paraId="61B72913" w14:textId="77777777" w:rsidR="00EC5662" w:rsidRPr="00EC5662" w:rsidRDefault="00EC5662" w:rsidP="00EC5662">
      <w:pPr>
        <w:spacing w:before="120" w:after="120"/>
        <w:ind w:left="720" w:right="720"/>
        <w:jc w:val="both"/>
        <w:rPr>
          <w:szCs w:val="20"/>
        </w:rPr>
      </w:pPr>
      <w:r w:rsidRPr="00EC5662">
        <w:rPr>
          <w:szCs w:val="20"/>
        </w:rPr>
        <w:t xml:space="preserve">I specifically authorize gifts to my Agent, but only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make gifts to my Agent.  My Agent may not make gifts to himself or herself, his or her estate, his or her creditors, or the creditors of his or her estate.</w:t>
      </w:r>
    </w:p>
    <w:p w14:paraId="4AAFA48E"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in Excess of the Annual Federal Gift Tax Exclusion</w:t>
      </w:r>
    </w:p>
    <w:p w14:paraId="4F48AF94" w14:textId="77777777" w:rsidR="00EC5662" w:rsidRPr="00EC5662" w:rsidRDefault="00EC5662" w:rsidP="00EC5662">
      <w:pPr>
        <w:spacing w:before="120" w:after="120"/>
        <w:ind w:left="720" w:right="720"/>
        <w:jc w:val="both"/>
        <w:rPr>
          <w:szCs w:val="20"/>
        </w:rPr>
      </w:pPr>
      <w:r w:rsidRPr="00EC5662">
        <w:rPr>
          <w:szCs w:val="20"/>
        </w:rPr>
        <w:t xml:space="preserve">Only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make gifts in excess of the annual federal gift tax exclusion to my beneficiaries.</w:t>
      </w:r>
    </w:p>
    <w:p w14:paraId="3284B25C" w14:textId="77777777" w:rsidR="00EC5662" w:rsidRPr="00EC5662" w:rsidRDefault="00EC5662" w:rsidP="00EC5662">
      <w:pPr>
        <w:spacing w:before="120" w:after="120"/>
        <w:ind w:left="720" w:right="720"/>
        <w:jc w:val="both"/>
        <w:rPr>
          <w:szCs w:val="20"/>
        </w:rPr>
      </w:pPr>
      <w:r w:rsidRPr="00EC5662">
        <w:rPr>
          <w:szCs w:val="20"/>
        </w:rPr>
        <w:lastRenderedPageBreak/>
        <w:t>If my Agent determines that gifts in amounts in excess of 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27BB34FC" w14:textId="77777777" w:rsidR="00EC5662" w:rsidRPr="00EC5662" w:rsidRDefault="00EC5662" w:rsidP="00EC5662">
      <w:pPr>
        <w:spacing w:before="120" w:after="120"/>
        <w:ind w:left="720" w:right="720"/>
        <w:jc w:val="both"/>
        <w:rPr>
          <w:szCs w:val="20"/>
        </w:rPr>
      </w:pPr>
      <w:r w:rsidRPr="00EC5662">
        <w:rPr>
          <w:szCs w:val="20"/>
        </w:rPr>
        <w:t>Neither my Agent, nor the Special Agent appointed by my Agent, shall be liable to any beneficiary for exercising or failing to exercise its discretion to make gifts.</w:t>
      </w:r>
    </w:p>
    <w:p w14:paraId="53EC7EEA"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for Tuition</w:t>
      </w:r>
    </w:p>
    <w:p w14:paraId="32CDA8E8" w14:textId="77777777" w:rsidR="00EC5662" w:rsidRPr="00EC5662" w:rsidRDefault="00EC5662" w:rsidP="003F6262">
      <w:pPr>
        <w:spacing w:before="120" w:after="120"/>
        <w:ind w:left="720" w:right="720"/>
        <w:jc w:val="both"/>
        <w:rPr>
          <w:szCs w:val="20"/>
        </w:rPr>
      </w:pPr>
      <w:r w:rsidRPr="00EC5662">
        <w:rPr>
          <w:szCs w:val="20"/>
        </w:rPr>
        <w:t>My Agent may prepay the cost of tuition for any of my beneficiaries.  My Agent shall make the payments directly to the educational institution or by establishing and contributing to a Qualified State Tuition Program established under Section 529 of the Internal Revenue Code.</w:t>
      </w:r>
    </w:p>
    <w:p w14:paraId="16D59437"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Gifts for Medical Expenses</w:t>
      </w:r>
    </w:p>
    <w:p w14:paraId="1AA3C3D8" w14:textId="77777777" w:rsidR="00EC5662" w:rsidRPr="00EC5662" w:rsidRDefault="00EC5662" w:rsidP="003F6262">
      <w:pPr>
        <w:spacing w:before="120" w:after="120"/>
        <w:ind w:left="720" w:right="720"/>
        <w:jc w:val="both"/>
        <w:rPr>
          <w:szCs w:val="20"/>
        </w:rPr>
      </w:pPr>
      <w:r w:rsidRPr="00EC5662">
        <w:rPr>
          <w:szCs w:val="20"/>
        </w:rPr>
        <w:t xml:space="preserve">My Agent may pay medical expenses for any of my beneficiaries as permitted under Section 2503(e) of the Internal Revenue Code.  My Agent shall make the payments directly to the medical provider. </w:t>
      </w:r>
    </w:p>
    <w:p w14:paraId="179D0259"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Gift Splitting Authorized</w:t>
      </w:r>
    </w:p>
    <w:p w14:paraId="7D6FD1BE" w14:textId="77777777" w:rsidR="00EC5662" w:rsidRPr="00EC5662" w:rsidRDefault="00EC5662" w:rsidP="003F6262">
      <w:pPr>
        <w:spacing w:before="120" w:after="120"/>
        <w:ind w:left="720" w:right="720"/>
        <w:jc w:val="both"/>
        <w:rPr>
          <w:szCs w:val="20"/>
        </w:rPr>
      </w:pPr>
      <w:r w:rsidRPr="00EC5662">
        <w:rPr>
          <w:szCs w:val="20"/>
        </w:rPr>
        <w:t>My Agent is authorized to consent to the splitting of gifts under Section 2513 of the Internal Revenue Code or under similar provisions of any state or local gift tax laws.</w:t>
      </w:r>
    </w:p>
    <w:p w14:paraId="45CE55D1"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Methods of Making Gifts</w:t>
      </w:r>
    </w:p>
    <w:p w14:paraId="17BF0D11" w14:textId="77777777" w:rsidR="00EC5662" w:rsidRPr="00EC5662" w:rsidRDefault="00EC5662" w:rsidP="003F6262">
      <w:pPr>
        <w:spacing w:before="120" w:after="120"/>
        <w:ind w:left="720" w:right="720"/>
        <w:jc w:val="both"/>
        <w:rPr>
          <w:szCs w:val="20"/>
        </w:rPr>
      </w:pPr>
      <w:r w:rsidRPr="00EC5662">
        <w:rPr>
          <w:szCs w:val="20"/>
        </w:rPr>
        <w:t xml:space="preserve">My Agent may make gifts of my property under this Section outright, in trust or in any other manner that my Agent considers appropriate.  </w:t>
      </w:r>
    </w:p>
    <w:p w14:paraId="17650C5C" w14:textId="77777777" w:rsidR="00EC5662" w:rsidRPr="00EC5662" w:rsidRDefault="00EC5662" w:rsidP="003F6262">
      <w:pPr>
        <w:spacing w:before="120" w:after="120"/>
        <w:ind w:left="720" w:right="720"/>
        <w:jc w:val="both"/>
        <w:rPr>
          <w:szCs w:val="20"/>
        </w:rPr>
      </w:pPr>
      <w:r w:rsidRPr="00EC5662">
        <w:rPr>
          <w:szCs w:val="20"/>
        </w:rPr>
        <w:t>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corporations, family limited partnerships, limited liability partnerships, limited liability companies or other similar entities and by making gifts of interests in any of those entities.</w:t>
      </w:r>
    </w:p>
    <w:p w14:paraId="1A97EE54" w14:textId="77777777" w:rsidR="00EC5662" w:rsidRPr="00EC5662" w:rsidRDefault="00EC5662" w:rsidP="003F6262">
      <w:pPr>
        <w:spacing w:before="120" w:after="120"/>
        <w:ind w:left="720" w:right="720"/>
        <w:jc w:val="both"/>
        <w:rPr>
          <w:szCs w:val="20"/>
        </w:rPr>
      </w:pPr>
      <w:r w:rsidRPr="00EC5662">
        <w:rPr>
          <w:szCs w:val="20"/>
        </w:rPr>
        <w:t xml:space="preserve">To accomplish the objectives described in this subsection, my Agent may establish and maintain financial accounts of all types and may execute, </w:t>
      </w:r>
      <w:r w:rsidRPr="00EC5662">
        <w:rPr>
          <w:szCs w:val="20"/>
        </w:rPr>
        <w:lastRenderedPageBreak/>
        <w:t>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519EDC3D" w14:textId="77777777" w:rsidR="00EC5662" w:rsidRPr="00EC5662" w:rsidRDefault="00EC5662" w:rsidP="003F6262">
      <w:pPr>
        <w:spacing w:before="120" w:after="120"/>
        <w:ind w:left="720" w:right="720"/>
        <w:jc w:val="both"/>
        <w:rPr>
          <w:szCs w:val="20"/>
        </w:rPr>
      </w:pPr>
      <w:r w:rsidRPr="00EC5662">
        <w:rPr>
          <w:szCs w:val="20"/>
        </w:rPr>
        <w:t>My Agent may perform any other act my Agent considers necessary or desirable to complete a gift on my behalf in accordance with the provisions of this Section.</w:t>
      </w:r>
    </w:p>
    <w:p w14:paraId="5673F430"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Standard for Making Gifts</w:t>
      </w:r>
    </w:p>
    <w:p w14:paraId="396BC216" w14:textId="77777777" w:rsidR="00EC5662" w:rsidRPr="00EC5662" w:rsidRDefault="00EC5662" w:rsidP="003F6262">
      <w:pPr>
        <w:spacing w:before="120" w:after="120"/>
        <w:ind w:left="720" w:right="720"/>
        <w:jc w:val="both"/>
        <w:rPr>
          <w:szCs w:val="20"/>
        </w:rPr>
      </w:pPr>
      <w:r w:rsidRPr="00EC5662">
        <w:rPr>
          <w:szCs w:val="20"/>
        </w:rPr>
        <w:t>It is my desire that in making gifts on my behalf, my Agent consider the history of my gift making and my estate plan.  To the extent reasonably possible, I direct my Agent to avoid disrupting the dispositive provisions of my estate plan as established by me prior to my incapacity.</w:t>
      </w:r>
    </w:p>
    <w:p w14:paraId="76018800" w14:textId="77777777" w:rsidR="00EC5662" w:rsidRPr="00EC5662" w:rsidRDefault="00EC5662" w:rsidP="003F6262">
      <w:pPr>
        <w:keepNext/>
        <w:keepLines/>
        <w:numPr>
          <w:ilvl w:val="3"/>
          <w:numId w:val="5"/>
        </w:numPr>
        <w:tabs>
          <w:tab w:val="clear" w:pos="1440"/>
          <w:tab w:val="num" w:pos="360"/>
        </w:tabs>
        <w:spacing w:before="120" w:after="120"/>
        <w:ind w:left="720" w:right="720" w:firstLine="0"/>
        <w:outlineLvl w:val="2"/>
        <w:rPr>
          <w:rFonts w:ascii="Arial" w:hAnsi="Arial"/>
          <w:b/>
          <w:szCs w:val="20"/>
        </w:rPr>
      </w:pPr>
      <w:r w:rsidRPr="00EC5662">
        <w:rPr>
          <w:rFonts w:ascii="Arial" w:hAnsi="Arial"/>
          <w:b/>
          <w:szCs w:val="20"/>
        </w:rPr>
        <w:t>Ratification of Gifts</w:t>
      </w:r>
    </w:p>
    <w:p w14:paraId="33CB692D" w14:textId="77777777" w:rsidR="00EC5662" w:rsidRPr="00EC5662" w:rsidRDefault="00EC5662" w:rsidP="003F6262">
      <w:pPr>
        <w:spacing w:before="120" w:after="120"/>
        <w:ind w:left="720" w:right="720"/>
        <w:jc w:val="both"/>
        <w:rPr>
          <w:szCs w:val="20"/>
        </w:rPr>
      </w:pPr>
      <w:r w:rsidRPr="00EC5662">
        <w:rPr>
          <w:szCs w:val="20"/>
        </w:rPr>
        <w:t>I specifically ratify any gifts made by my Agent under the terms of this power of attorney.</w:t>
      </w:r>
    </w:p>
    <w:p w14:paraId="1D8EC2E2" w14:textId="77777777" w:rsidR="00EC5662" w:rsidRPr="00EC5662" w:rsidRDefault="00EC5662" w:rsidP="00EC5662">
      <w:pPr>
        <w:spacing w:before="120" w:after="120"/>
        <w:jc w:val="both"/>
        <w:rPr>
          <w:szCs w:val="20"/>
        </w:rPr>
      </w:pPr>
    </w:p>
    <w:p w14:paraId="08D72249"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bookmarkStart w:id="72" w:name="_Toc469061064"/>
      <w:r w:rsidRPr="00EC5662">
        <w:rPr>
          <w:rFonts w:ascii="Arial" w:hAnsi="Arial"/>
          <w:b/>
          <w:sz w:val="32"/>
          <w:szCs w:val="20"/>
        </w:rPr>
        <w:br/>
      </w:r>
      <w:bookmarkStart w:id="73" w:name="_Toc399922102"/>
      <w:r w:rsidRPr="00EC5662">
        <w:rPr>
          <w:rFonts w:ascii="Arial" w:hAnsi="Arial"/>
          <w:b/>
          <w:sz w:val="32"/>
          <w:szCs w:val="20"/>
        </w:rPr>
        <w:t>Care and Control of Principal</w:t>
      </w:r>
      <w:bookmarkEnd w:id="72"/>
      <w:bookmarkEnd w:id="73"/>
    </w:p>
    <w:p w14:paraId="404AF741" w14:textId="77777777" w:rsidR="00EC5662" w:rsidRPr="00EC5662" w:rsidRDefault="00EC5662" w:rsidP="00EC5662">
      <w:pPr>
        <w:spacing w:before="120" w:after="120"/>
        <w:jc w:val="both"/>
        <w:rPr>
          <w:szCs w:val="20"/>
        </w:rPr>
      </w:pPr>
      <w:r w:rsidRPr="00EC5662">
        <w:rPr>
          <w:szCs w:val="20"/>
        </w:rPr>
        <w:t>My Agent may, in my Agent’s sole and absolute discretion, exercise the following powers with respect to the control and management of my person.</w:t>
      </w:r>
    </w:p>
    <w:p w14:paraId="16FC3CF3" w14:textId="77777777" w:rsidR="00EC5662" w:rsidRPr="00EC5662" w:rsidRDefault="00EC5662" w:rsidP="00DC0433">
      <w:pPr>
        <w:pStyle w:val="Heading2"/>
      </w:pPr>
      <w:bookmarkStart w:id="74" w:name="_Toc399922103"/>
      <w:bookmarkStart w:id="75" w:name="_Toc469061065"/>
      <w:r w:rsidRPr="00EC5662">
        <w:t>Power to Provide for My Support</w:t>
      </w:r>
      <w:bookmarkEnd w:id="74"/>
      <w:bookmarkEnd w:id="75"/>
    </w:p>
    <w:p w14:paraId="65BB02ED" w14:textId="77777777" w:rsidR="00EC5662" w:rsidRPr="00EC5662" w:rsidRDefault="00EC5662" w:rsidP="00EC5662">
      <w:pPr>
        <w:spacing w:before="120" w:after="120"/>
        <w:jc w:val="both"/>
        <w:rPr>
          <w:szCs w:val="20"/>
        </w:rPr>
      </w:pPr>
      <w:r w:rsidRPr="00EC5662">
        <w:rPr>
          <w:szCs w:val="20"/>
        </w:rPr>
        <w:t xml:space="preserve">My Agent may do anything reasonably necessary to maintain my customary standard of living, including: </w:t>
      </w:r>
    </w:p>
    <w:p w14:paraId="526C3755" w14:textId="77777777" w:rsidR="00EC5662" w:rsidRPr="00EC5662" w:rsidRDefault="00EC5662" w:rsidP="00EC5662">
      <w:pPr>
        <w:spacing w:before="120" w:after="120"/>
        <w:ind w:left="720" w:right="720"/>
        <w:jc w:val="both"/>
        <w:rPr>
          <w:szCs w:val="20"/>
        </w:rPr>
      </w:pPr>
      <w:r w:rsidRPr="00EC5662">
        <w:rPr>
          <w:szCs w:val="20"/>
        </w:rPr>
        <w:t xml:space="preserve">Maintain my residence by paying all operating costs, including, but not limited to, interest on mortgages or deeds of trust, amortization payments, repairs and taxes, or by purchasing, leasing or making other arrangement for a different residence; </w:t>
      </w:r>
    </w:p>
    <w:p w14:paraId="1C938DAD" w14:textId="77777777" w:rsidR="00EC5662" w:rsidRPr="00EC5662" w:rsidRDefault="00EC5662" w:rsidP="00EC5662">
      <w:pPr>
        <w:spacing w:before="120" w:after="120"/>
        <w:ind w:left="720" w:right="720"/>
        <w:jc w:val="both"/>
        <w:rPr>
          <w:szCs w:val="20"/>
        </w:rPr>
      </w:pPr>
      <w:r w:rsidRPr="00EC5662">
        <w:rPr>
          <w:szCs w:val="20"/>
        </w:rPr>
        <w:t>Provide normal domestic help;</w:t>
      </w:r>
    </w:p>
    <w:p w14:paraId="63AED87F" w14:textId="77777777" w:rsidR="00EC5662" w:rsidRPr="00EC5662" w:rsidRDefault="00EC5662" w:rsidP="00EC5662">
      <w:pPr>
        <w:spacing w:before="120" w:after="120"/>
        <w:ind w:left="720" w:right="720"/>
        <w:jc w:val="both"/>
        <w:rPr>
          <w:szCs w:val="20"/>
        </w:rPr>
      </w:pPr>
      <w:r w:rsidRPr="00EC5662">
        <w:rPr>
          <w:szCs w:val="20"/>
        </w:rPr>
        <w:t xml:space="preserve">Provide clothing, transportation, medicine, food and incidentals; and </w:t>
      </w:r>
    </w:p>
    <w:p w14:paraId="45B4783F" w14:textId="77777777" w:rsidR="00EC5662" w:rsidRPr="00EC5662" w:rsidRDefault="00EC5662" w:rsidP="00EC5662">
      <w:pPr>
        <w:spacing w:before="120" w:after="120"/>
        <w:ind w:left="720" w:right="720"/>
        <w:jc w:val="both"/>
        <w:rPr>
          <w:szCs w:val="20"/>
        </w:rPr>
      </w:pPr>
      <w:r w:rsidRPr="00EC5662">
        <w:rPr>
          <w:szCs w:val="20"/>
        </w:rPr>
        <w:lastRenderedPageBreak/>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3775E93F" w14:textId="77777777" w:rsidR="00EC5662" w:rsidRPr="00EC5662" w:rsidRDefault="00EC5662" w:rsidP="00EC5662">
      <w:pPr>
        <w:pStyle w:val="Heading2"/>
      </w:pPr>
      <w:bookmarkStart w:id="76" w:name="_Toc95573877"/>
      <w:r w:rsidRPr="00EC5662">
        <w:t>Caregiver Agreements</w:t>
      </w:r>
      <w:bookmarkEnd w:id="76"/>
    </w:p>
    <w:p w14:paraId="4181DFFE" w14:textId="77777777" w:rsidR="00EC5662" w:rsidRPr="00EC5662" w:rsidRDefault="00EC5662" w:rsidP="00EC5662">
      <w:pPr>
        <w:spacing w:before="120" w:after="120"/>
        <w:jc w:val="both"/>
        <w:rPr>
          <w:szCs w:val="20"/>
        </w:rPr>
      </w:pPr>
      <w:r w:rsidRPr="00EC5662">
        <w:t>My Agent may enter into or amend any agreement (for example, a Caregiver Agreement or Personal Services Contract) pertaining to my medical, personal, or general care that I may require at my residence or outside my residence, on my behalf.</w:t>
      </w:r>
    </w:p>
    <w:p w14:paraId="2E7ADF67" w14:textId="77777777" w:rsidR="00EC5662" w:rsidRPr="00EC5662" w:rsidRDefault="00EC5662" w:rsidP="00EC5662">
      <w:pPr>
        <w:pStyle w:val="Heading2"/>
      </w:pPr>
      <w:bookmarkStart w:id="77" w:name="_Toc399922105"/>
      <w:bookmarkStart w:id="78" w:name="_Toc469061067"/>
      <w:r w:rsidRPr="00EC5662">
        <w:t>Power to Protect or Dispose of Property</w:t>
      </w:r>
      <w:bookmarkEnd w:id="77"/>
      <w:bookmarkEnd w:id="78"/>
    </w:p>
    <w:p w14:paraId="3AD93AE0" w14:textId="77777777" w:rsidR="00EC5662" w:rsidRPr="00EC5662" w:rsidRDefault="00EC5662" w:rsidP="00EC5662">
      <w:pPr>
        <w:spacing w:before="120" w:after="120"/>
        <w:jc w:val="both"/>
        <w:rPr>
          <w:szCs w:val="20"/>
        </w:rPr>
      </w:pPr>
      <w:r w:rsidRPr="00EC5662">
        <w:rPr>
          <w:szCs w:val="20"/>
        </w:rPr>
        <w:t xml:space="preserve">If my Agent determines that I will never be able to return to my residence from a hospital, hospice, nursing home, convalescent home or similar facility, my Agent may dispose of my residence.  In so doing, my Agent may sell, lease, sublease or assign my interest on terms and conditions that my Agent considers appropriate. </w:t>
      </w:r>
    </w:p>
    <w:p w14:paraId="3AB46FA7" w14:textId="77777777" w:rsidR="00EC5662" w:rsidRPr="00EC5662" w:rsidRDefault="00EC5662" w:rsidP="00EC5662">
      <w:pPr>
        <w:spacing w:before="120" w:after="120"/>
        <w:jc w:val="both"/>
        <w:rPr>
          <w:szCs w:val="20"/>
        </w:rPr>
      </w:pPr>
      <w:r w:rsidRPr="00EC5662">
        <w:rPr>
          <w:szCs w:val="20"/>
        </w:rPr>
        <w:t>My Agent may store and safeguard any items of tangible personal property remaining in my residence and pay all storage costs.  Alternatively, my Agent may sell any items that my Agent believes I will never need again on terms and conditions that my Agent considers appropriate.</w:t>
      </w:r>
    </w:p>
    <w:p w14:paraId="372C3010" w14:textId="77777777" w:rsidR="00EC5662" w:rsidRPr="00EC5662" w:rsidRDefault="00EC5662" w:rsidP="00EC5662">
      <w:pPr>
        <w:spacing w:before="120" w:after="120"/>
        <w:jc w:val="both"/>
        <w:rPr>
          <w:szCs w:val="20"/>
        </w:rPr>
      </w:pPr>
      <w:r w:rsidRPr="00EC5662">
        <w:rPr>
          <w:szCs w:val="20"/>
        </w:rPr>
        <w:t>As an alternative to storing my tangible personal property, my Agent may transfer custody and possession, but not title, of any property item to the person named in my Will or my revocable living trust as the person entitled to receive that property item on my death.</w:t>
      </w:r>
    </w:p>
    <w:p w14:paraId="353C99D9" w14:textId="77777777" w:rsidR="00EC5662" w:rsidRPr="00EC5662" w:rsidRDefault="00EC5662" w:rsidP="00EC5662">
      <w:pPr>
        <w:pStyle w:val="Heading2"/>
      </w:pPr>
      <w:bookmarkStart w:id="79" w:name="_Toc399922109"/>
      <w:bookmarkStart w:id="80" w:name="_Toc469061071"/>
      <w:r w:rsidRPr="00EC5662">
        <w:t>Power to Make Advance Funeral Arrangements</w:t>
      </w:r>
      <w:bookmarkEnd w:id="79"/>
      <w:bookmarkEnd w:id="80"/>
    </w:p>
    <w:p w14:paraId="70E6F0F9" w14:textId="77777777" w:rsidR="00EC5662" w:rsidRPr="00EC5662" w:rsidRDefault="00EC5662" w:rsidP="00EC5662">
      <w:pPr>
        <w:spacing w:before="120" w:after="120"/>
        <w:jc w:val="both"/>
        <w:rPr>
          <w:szCs w:val="20"/>
        </w:rPr>
      </w:pPr>
      <w:r w:rsidRPr="00EC5662">
        <w:rPr>
          <w:szCs w:val="20"/>
        </w:rPr>
        <w:t>My Agent may make advance arrangements for my funeral and burial, including a burial plot, marker and any other related arrangements that my Agent considers appropriate.</w:t>
      </w:r>
    </w:p>
    <w:p w14:paraId="66B763CF" w14:textId="77777777" w:rsidR="00EC5662" w:rsidRPr="00EC5662" w:rsidRDefault="00EC5662" w:rsidP="00EC5662">
      <w:pPr>
        <w:spacing w:before="120" w:after="120"/>
        <w:jc w:val="both"/>
        <w:rPr>
          <w:szCs w:val="20"/>
        </w:rPr>
      </w:pPr>
    </w:p>
    <w:p w14:paraId="247CF702"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bookmarkStart w:id="81" w:name="_Toc469061072"/>
      <w:r w:rsidRPr="00EC5662">
        <w:rPr>
          <w:rFonts w:ascii="Arial" w:hAnsi="Arial"/>
          <w:b/>
          <w:sz w:val="32"/>
          <w:szCs w:val="20"/>
        </w:rPr>
        <w:br/>
      </w:r>
      <w:bookmarkStart w:id="82" w:name="_Toc399922110"/>
      <w:r w:rsidRPr="00EC5662">
        <w:rPr>
          <w:rFonts w:ascii="Arial" w:hAnsi="Arial"/>
          <w:b/>
          <w:sz w:val="32"/>
          <w:szCs w:val="20"/>
        </w:rPr>
        <w:t>Incidental Powers</w:t>
      </w:r>
      <w:bookmarkEnd w:id="81"/>
      <w:bookmarkEnd w:id="82"/>
    </w:p>
    <w:p w14:paraId="691CD666" w14:textId="77777777" w:rsidR="00EC5662" w:rsidRPr="00EC5662" w:rsidRDefault="00EC5662" w:rsidP="00EC5662">
      <w:pPr>
        <w:spacing w:before="120" w:after="120"/>
        <w:jc w:val="both"/>
        <w:rPr>
          <w:szCs w:val="20"/>
        </w:rPr>
      </w:pPr>
      <w:r w:rsidRPr="00EC5662">
        <w:rPr>
          <w:szCs w:val="20"/>
        </w:rPr>
        <w:t xml:space="preserve">My Agent may perform those acts and execute and deliver those legal documents necessary or appropriate to the exercise of the powers set forth in this power of attorney, including, but not limited, to the following incidental powers.  </w:t>
      </w:r>
    </w:p>
    <w:p w14:paraId="1259FC9F" w14:textId="77777777" w:rsidR="00EC5662" w:rsidRPr="00EC5662" w:rsidRDefault="00EC5662" w:rsidP="00DC0433">
      <w:pPr>
        <w:pStyle w:val="Heading2"/>
      </w:pPr>
      <w:bookmarkStart w:id="83" w:name="_Toc399922111"/>
      <w:bookmarkStart w:id="84" w:name="_Toc469061073"/>
      <w:r w:rsidRPr="00EC5662">
        <w:t>Power to Commence Court Proceedings</w:t>
      </w:r>
      <w:bookmarkEnd w:id="83"/>
      <w:bookmarkEnd w:id="84"/>
    </w:p>
    <w:p w14:paraId="213D1304" w14:textId="77777777" w:rsidR="00EC5662" w:rsidRPr="00EC5662" w:rsidRDefault="00EC5662" w:rsidP="00EC5662">
      <w:pPr>
        <w:suppressAutoHyphens/>
        <w:jc w:val="both"/>
      </w:pPr>
      <w:r w:rsidRPr="00EC5662">
        <w:t>My Agent may commence any court proceedings necessary to protect my legal rights and interests under this power of attorney including, but not limited to:</w:t>
      </w:r>
    </w:p>
    <w:p w14:paraId="3F0F3D38" w14:textId="77777777" w:rsidR="00EC5662" w:rsidRPr="00EC5662" w:rsidRDefault="00EC5662" w:rsidP="00EC5662">
      <w:pPr>
        <w:spacing w:before="120" w:after="120"/>
        <w:ind w:left="720" w:right="720"/>
        <w:jc w:val="both"/>
        <w:rPr>
          <w:szCs w:val="20"/>
        </w:rPr>
      </w:pPr>
      <w:r w:rsidRPr="00EC5662">
        <w:rPr>
          <w:szCs w:val="20"/>
        </w:rPr>
        <w:lastRenderedPageBreak/>
        <w:t>Actions for declaratory judgments from any court of competent jurisdiction interpreting the validity of this power of attorney and any of the acts sanctioned by this power of attorney; provided, however, that my Agent need not seek a declaratory judgment to perform any act sanctioned by this power of attorney;</w:t>
      </w:r>
    </w:p>
    <w:p w14:paraId="46AC7319" w14:textId="77777777" w:rsidR="00EC5662" w:rsidRPr="00EC5662" w:rsidRDefault="00EC5662" w:rsidP="00EC5662">
      <w:pPr>
        <w:spacing w:before="120" w:after="120"/>
        <w:ind w:left="720" w:right="720"/>
        <w:jc w:val="both"/>
        <w:rPr>
          <w:szCs w:val="20"/>
        </w:rPr>
      </w:pPr>
      <w:r w:rsidRPr="00EC5662">
        <w:rPr>
          <w:szCs w:val="20"/>
        </w:rPr>
        <w:t>Actions for mandatory injunctions requiring any person or entity to comply with my Agent’s directions as authorized by this power of attorney; and</w:t>
      </w:r>
    </w:p>
    <w:p w14:paraId="60C8532E" w14:textId="77777777" w:rsidR="00EC5662" w:rsidRPr="00EC5662" w:rsidRDefault="00EC5662" w:rsidP="00EC5662">
      <w:pPr>
        <w:spacing w:before="120" w:after="120"/>
        <w:ind w:left="720" w:right="720"/>
        <w:jc w:val="both"/>
        <w:rPr>
          <w:szCs w:val="20"/>
        </w:rPr>
      </w:pPr>
      <w:r w:rsidRPr="00EC5662">
        <w:rPr>
          <w:szCs w:val="20"/>
        </w:rPr>
        <w:t>Actions for actual and punitive damages and the recoverable costs and expenses of such litigation against any person or entity who negligently or willfully fails or refuses to follow my Agent’s directions as authorized by this power of attorney.</w:t>
      </w:r>
    </w:p>
    <w:p w14:paraId="002C0865" w14:textId="77777777" w:rsidR="00EC5662" w:rsidRPr="00EC5662" w:rsidRDefault="00EC5662" w:rsidP="00DC0433">
      <w:pPr>
        <w:pStyle w:val="Heading2"/>
      </w:pPr>
      <w:bookmarkStart w:id="85" w:name="_Toc399922112"/>
      <w:bookmarkStart w:id="86" w:name="_Toc469061074"/>
      <w:r w:rsidRPr="00EC5662">
        <w:t>Power to Employ and Discharge Personnel</w:t>
      </w:r>
      <w:bookmarkEnd w:id="85"/>
      <w:bookmarkEnd w:id="86"/>
    </w:p>
    <w:p w14:paraId="344AC7C2" w14:textId="77777777" w:rsidR="00EC5662" w:rsidRPr="00EC5662" w:rsidRDefault="00EC5662" w:rsidP="00EC5662">
      <w:pPr>
        <w:spacing w:before="120" w:after="120"/>
        <w:jc w:val="both"/>
        <w:rPr>
          <w:szCs w:val="20"/>
        </w:rPr>
      </w:pPr>
      <w:r w:rsidRPr="00EC5662">
        <w:rPr>
          <w:szCs w:val="20"/>
        </w:rPr>
        <w:t>My Agent may employ and remove investment advisors, accountants, auditors, depositories, custodians, brokers, consultants, attorneys, expert advisors, agents and employees to advise or assist my Agent as my Agent considers appropriate.</w:t>
      </w:r>
    </w:p>
    <w:p w14:paraId="33DE38BE" w14:textId="77777777" w:rsidR="00EC5662" w:rsidRPr="00EC5662" w:rsidRDefault="00EC5662" w:rsidP="00DC0433">
      <w:pPr>
        <w:pStyle w:val="Heading2"/>
      </w:pPr>
      <w:bookmarkStart w:id="87" w:name="_Toc399922113"/>
      <w:bookmarkStart w:id="88" w:name="_Toc469061075"/>
      <w:r w:rsidRPr="00EC5662">
        <w:t>Power to Sign Documents</w:t>
      </w:r>
      <w:bookmarkEnd w:id="87"/>
      <w:bookmarkEnd w:id="88"/>
    </w:p>
    <w:p w14:paraId="6F339C06" w14:textId="77777777" w:rsidR="00EC5662" w:rsidRPr="00EC5662" w:rsidRDefault="00EC5662" w:rsidP="00EC5662">
      <w:pPr>
        <w:spacing w:before="120" w:after="120"/>
        <w:jc w:val="both"/>
        <w:rPr>
          <w:szCs w:val="20"/>
        </w:rPr>
      </w:pPr>
      <w:r w:rsidRPr="00EC5662">
        <w:rPr>
          <w:szCs w:val="20"/>
        </w:rPr>
        <w:t>My Agent may sign, execute, endorse, seal, acknowledge, deliver and file or record all appropriate legal documents necessary to exercise the powers granted under this power of attorney.</w:t>
      </w:r>
    </w:p>
    <w:p w14:paraId="29F58B91" w14:textId="77777777" w:rsidR="00EC5662" w:rsidRPr="00EC5662" w:rsidRDefault="00EC5662" w:rsidP="00DC0433">
      <w:pPr>
        <w:pStyle w:val="Heading2"/>
      </w:pPr>
      <w:bookmarkStart w:id="89" w:name="_Toc95573887"/>
      <w:bookmarkStart w:id="90" w:name="_Toc399922114"/>
      <w:bookmarkStart w:id="91" w:name="_Toc469061076"/>
      <w:r w:rsidRPr="00EC5662">
        <w:t>Power to Execute Power of Attorney of Financial Institutions</w:t>
      </w:r>
      <w:bookmarkEnd w:id="89"/>
    </w:p>
    <w:p w14:paraId="4BF7F70B" w14:textId="77777777" w:rsidR="00EC5662" w:rsidRPr="00EC5662" w:rsidRDefault="00EC5662" w:rsidP="00EC5662">
      <w:pPr>
        <w:keepNext/>
        <w:keepLines/>
        <w:tabs>
          <w:tab w:val="left" w:pos="720"/>
        </w:tabs>
        <w:spacing w:before="240" w:after="120"/>
        <w:outlineLvl w:val="1"/>
        <w:rPr>
          <w:bCs/>
          <w:szCs w:val="20"/>
        </w:rPr>
      </w:pPr>
      <w:r w:rsidRPr="00EC5662">
        <w:rPr>
          <w:bCs/>
          <w:szCs w:val="20"/>
        </w:rP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2CD31C6" w14:textId="77777777" w:rsidR="00EC5662" w:rsidRPr="00EC5662" w:rsidRDefault="00EC5662" w:rsidP="00DC0433">
      <w:pPr>
        <w:pStyle w:val="Heading2"/>
      </w:pPr>
      <w:r w:rsidRPr="00EC5662">
        <w:t>Power to Submit Costs for Payment</w:t>
      </w:r>
      <w:bookmarkEnd w:id="90"/>
      <w:bookmarkEnd w:id="91"/>
    </w:p>
    <w:p w14:paraId="14FB2511" w14:textId="77777777" w:rsidR="00EC5662" w:rsidRPr="00EC5662" w:rsidRDefault="00EC5662" w:rsidP="00EC5662">
      <w:pPr>
        <w:spacing w:before="120" w:after="120"/>
        <w:jc w:val="both"/>
        <w:rPr>
          <w:szCs w:val="20"/>
        </w:rPr>
      </w:pPr>
      <w:r w:rsidRPr="00EC5662">
        <w:rPr>
          <w:szCs w:val="20"/>
        </w:rP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01C9B022" w14:textId="77777777" w:rsidR="00EC5662" w:rsidRPr="00EC5662" w:rsidRDefault="00EC5662" w:rsidP="00DC0433">
      <w:pPr>
        <w:pStyle w:val="Heading2"/>
      </w:pPr>
      <w:bookmarkStart w:id="92" w:name="_Toc399922115"/>
      <w:bookmarkStart w:id="93" w:name="_Toc469061077"/>
      <w:r w:rsidRPr="00EC5662">
        <w:lastRenderedPageBreak/>
        <w:t>Power Regarding My Mail</w:t>
      </w:r>
      <w:bookmarkEnd w:id="92"/>
      <w:bookmarkEnd w:id="93"/>
    </w:p>
    <w:p w14:paraId="3176C040" w14:textId="77777777" w:rsidR="00EC5662" w:rsidRPr="00EC5662" w:rsidRDefault="00EC5662" w:rsidP="00EC5662">
      <w:pPr>
        <w:spacing w:before="120" w:after="120"/>
        <w:jc w:val="both"/>
        <w:rPr>
          <w:szCs w:val="20"/>
        </w:rPr>
      </w:pPr>
      <w:r w:rsidRPr="00EC5662">
        <w:rPr>
          <w:szCs w:val="20"/>
        </w:rPr>
        <w:t>My Agent may open, read, respond to and redirect my mail.  My Agent may represent me before the U.S. Postal Service and all other mail or package carriers in any matter relating to mail or delivery services including the receipt of certified mail.</w:t>
      </w:r>
    </w:p>
    <w:p w14:paraId="33BA1E10" w14:textId="77777777" w:rsidR="00EC5662" w:rsidRPr="00EC5662" w:rsidRDefault="00EC5662" w:rsidP="00DC0433">
      <w:pPr>
        <w:pStyle w:val="Heading2"/>
      </w:pPr>
      <w:bookmarkStart w:id="94" w:name="_Toc399922116"/>
      <w:bookmarkStart w:id="95" w:name="_Toc469061078"/>
      <w:r w:rsidRPr="00EC5662">
        <w:t>Power Regarding Memberships</w:t>
      </w:r>
      <w:bookmarkEnd w:id="94"/>
      <w:bookmarkEnd w:id="95"/>
    </w:p>
    <w:p w14:paraId="062008E2" w14:textId="77777777" w:rsidR="00EC5662" w:rsidRPr="00EC5662" w:rsidRDefault="00EC5662" w:rsidP="00EC5662">
      <w:pPr>
        <w:spacing w:before="120" w:after="120"/>
        <w:jc w:val="both"/>
        <w:rPr>
          <w:szCs w:val="20"/>
        </w:rPr>
      </w:pPr>
      <w:r w:rsidRPr="00EC5662">
        <w:rPr>
          <w:szCs w:val="20"/>
        </w:rPr>
        <w:t>My Agent may establish, cancel, continue or initiate my membership in organizations and associations of all kinds.</w:t>
      </w:r>
    </w:p>
    <w:p w14:paraId="16017B01" w14:textId="77777777" w:rsidR="00EC5662" w:rsidRPr="00EC5662" w:rsidRDefault="00EC5662" w:rsidP="00DC0433">
      <w:pPr>
        <w:pStyle w:val="Heading2"/>
      </w:pPr>
      <w:bookmarkStart w:id="96" w:name="_Toc399922117"/>
      <w:bookmarkStart w:id="97" w:name="_Toc469061079"/>
      <w:r w:rsidRPr="00EC5662">
        <w:t>Power Regarding Custody of Documents</w:t>
      </w:r>
      <w:bookmarkEnd w:id="96"/>
      <w:bookmarkEnd w:id="97"/>
    </w:p>
    <w:p w14:paraId="51D891FB" w14:textId="77777777" w:rsidR="00EC5662" w:rsidRPr="00EC5662" w:rsidRDefault="00EC5662" w:rsidP="00EC5662">
      <w:pPr>
        <w:spacing w:before="120" w:after="120"/>
        <w:jc w:val="both"/>
        <w:rPr>
          <w:szCs w:val="20"/>
        </w:rPr>
      </w:pPr>
      <w:r w:rsidRPr="00EC5662">
        <w:rPr>
          <w:szCs w:val="20"/>
        </w:rP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7C6521FF" w14:textId="77777777" w:rsidR="00EC5662" w:rsidRPr="00EC5662" w:rsidRDefault="00EC5662" w:rsidP="00EC5662">
      <w:pPr>
        <w:spacing w:before="120" w:after="120"/>
        <w:jc w:val="both"/>
        <w:rPr>
          <w:szCs w:val="20"/>
        </w:rPr>
      </w:pPr>
    </w:p>
    <w:p w14:paraId="4ED62F58"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bookmarkStart w:id="98" w:name="_Toc469061081"/>
      <w:r w:rsidRPr="00EC5662">
        <w:rPr>
          <w:rFonts w:ascii="Arial" w:hAnsi="Arial"/>
          <w:b/>
          <w:sz w:val="32"/>
          <w:szCs w:val="20"/>
        </w:rPr>
        <w:br/>
      </w:r>
      <w:bookmarkStart w:id="99" w:name="_Toc399922119"/>
      <w:r w:rsidRPr="00EC5662">
        <w:rPr>
          <w:rFonts w:ascii="Arial" w:hAnsi="Arial"/>
          <w:b/>
          <w:sz w:val="32"/>
          <w:szCs w:val="20"/>
        </w:rPr>
        <w:t>Limitation on Powers</w:t>
      </w:r>
      <w:bookmarkEnd w:id="98"/>
      <w:bookmarkEnd w:id="99"/>
    </w:p>
    <w:p w14:paraId="09E3189E" w14:textId="77777777" w:rsidR="00EC5662" w:rsidRPr="00EC5662" w:rsidRDefault="00EC5662" w:rsidP="00EC5662">
      <w:pPr>
        <w:spacing w:before="120" w:after="120"/>
        <w:jc w:val="both"/>
        <w:rPr>
          <w:szCs w:val="20"/>
        </w:rPr>
      </w:pPr>
      <w:r w:rsidRPr="00EC5662">
        <w:rPr>
          <w:szCs w:val="20"/>
        </w:rPr>
        <w:t>All powers granted to my Agent under this power of attorney are subject to the limitations set forth in this Article.</w:t>
      </w:r>
    </w:p>
    <w:p w14:paraId="68340A1C" w14:textId="77777777" w:rsidR="00EC5662" w:rsidRPr="00EC5662" w:rsidRDefault="00EC5662" w:rsidP="00DC0433">
      <w:pPr>
        <w:pStyle w:val="Heading2"/>
      </w:pPr>
      <w:bookmarkStart w:id="100" w:name="_Toc399922120"/>
      <w:bookmarkStart w:id="101" w:name="_Toc469061082"/>
      <w:r w:rsidRPr="00EC5662">
        <w:t>Tax Sensitive Powers</w:t>
      </w:r>
      <w:bookmarkEnd w:id="100"/>
      <w:bookmarkEnd w:id="101"/>
    </w:p>
    <w:p w14:paraId="2F74D486" w14:textId="77777777" w:rsidR="00EC5662" w:rsidRPr="00EC5662" w:rsidRDefault="00EC5662" w:rsidP="00EC5662">
      <w:pPr>
        <w:spacing w:before="120" w:after="120"/>
        <w:jc w:val="both"/>
        <w:rPr>
          <w:szCs w:val="20"/>
        </w:rPr>
      </w:pPr>
      <w:r w:rsidRPr="00EC5662">
        <w:rPr>
          <w:szCs w:val="20"/>
        </w:rPr>
        <w:t>No individual serving as my Agent may exercise any fiduciary power or discretion if the exercise of that power or discretion would:</w:t>
      </w:r>
    </w:p>
    <w:p w14:paraId="3009F84A" w14:textId="77777777" w:rsidR="00EC5662" w:rsidRPr="00EC5662" w:rsidRDefault="00EC5662" w:rsidP="00EC5662">
      <w:pPr>
        <w:spacing w:before="120" w:after="120"/>
        <w:ind w:left="720" w:right="720"/>
        <w:jc w:val="both"/>
        <w:rPr>
          <w:szCs w:val="20"/>
        </w:rPr>
      </w:pPr>
      <w:r w:rsidRPr="00EC5662">
        <w:rPr>
          <w:szCs w:val="20"/>
        </w:rPr>
        <w:t>Cause any income generated by my property to be attributed to my Agent for federal income tax purposes;</w:t>
      </w:r>
    </w:p>
    <w:p w14:paraId="09870009" w14:textId="77777777" w:rsidR="00EC5662" w:rsidRPr="00EC5662" w:rsidRDefault="00EC5662" w:rsidP="00EC5662">
      <w:pPr>
        <w:spacing w:before="120" w:after="120"/>
        <w:ind w:left="720" w:right="720"/>
        <w:jc w:val="both"/>
        <w:rPr>
          <w:szCs w:val="20"/>
        </w:rPr>
      </w:pPr>
      <w:r w:rsidRPr="00EC5662">
        <w:rPr>
          <w:szCs w:val="20"/>
        </w:rPr>
        <w:t xml:space="preserve">Cause the value of any property subject to this power of attorney to be included in my Agent’s gross estate for federal estate tax purposes; </w:t>
      </w:r>
    </w:p>
    <w:p w14:paraId="1B1901E2" w14:textId="77777777" w:rsidR="00EC5662" w:rsidRPr="00EC5662" w:rsidRDefault="00EC5662" w:rsidP="00EC5662">
      <w:pPr>
        <w:spacing w:before="120" w:after="120"/>
        <w:ind w:left="720" w:right="720"/>
        <w:jc w:val="both"/>
        <w:rPr>
          <w:szCs w:val="20"/>
        </w:rPr>
      </w:pPr>
      <w:r w:rsidRPr="00EC5662">
        <w:rPr>
          <w:szCs w:val="20"/>
        </w:rPr>
        <w:t>Cause any distribution made or allowed to be made by my Agent to be treated as a gift from my Agent; or</w:t>
      </w:r>
    </w:p>
    <w:p w14:paraId="2969FFD0" w14:textId="77777777" w:rsidR="00EC5662" w:rsidRPr="00EC5662" w:rsidRDefault="00EC5662" w:rsidP="00EC5662">
      <w:pPr>
        <w:spacing w:before="120" w:after="120"/>
        <w:ind w:left="720" w:right="720"/>
        <w:jc w:val="both"/>
        <w:rPr>
          <w:szCs w:val="20"/>
        </w:rPr>
      </w:pPr>
      <w:r w:rsidRPr="00EC5662">
        <w:rPr>
          <w:szCs w:val="20"/>
        </w:rPr>
        <w:t>Discharge a legal obligation of my Agent.</w:t>
      </w:r>
    </w:p>
    <w:p w14:paraId="628797B1" w14:textId="77777777" w:rsidR="00EC5662" w:rsidRPr="00EC5662" w:rsidRDefault="00EC5662" w:rsidP="00EC5662">
      <w:pPr>
        <w:spacing w:before="120" w:after="120"/>
        <w:jc w:val="both"/>
        <w:rPr>
          <w:szCs w:val="20"/>
        </w:rPr>
      </w:pPr>
      <w:r w:rsidRPr="00EC5662">
        <w:rPr>
          <w:szCs w:val="20"/>
        </w:rPr>
        <w:t xml:space="preserve">If the exercise of a power by my Agent under this power of attorney would cause any of the foregoing results, a Special Agent appointed under the provisions of </w:t>
      </w:r>
      <w:r w:rsidRPr="00EC5662">
        <w:rPr>
          <w:szCs w:val="20"/>
        </w:rPr>
        <w:fldChar w:fldCharType="begin"/>
      </w:r>
      <w:r w:rsidRPr="00EC5662">
        <w:rPr>
          <w:szCs w:val="20"/>
        </w:rPr>
        <w:instrText xml:space="preserve"> REF _Ref44294411 \r \h </w:instrText>
      </w:r>
      <w:r w:rsidRPr="00EC5662">
        <w:rPr>
          <w:szCs w:val="20"/>
        </w:rPr>
      </w:r>
      <w:r w:rsidRPr="00EC5662">
        <w:rPr>
          <w:szCs w:val="20"/>
        </w:rPr>
        <w:fldChar w:fldCharType="separate"/>
      </w:r>
      <w:r w:rsidRPr="00EC5662">
        <w:rPr>
          <w:szCs w:val="20"/>
        </w:rPr>
        <w:t>Section 7.03</w:t>
      </w:r>
      <w:r w:rsidRPr="00EC5662">
        <w:rPr>
          <w:szCs w:val="20"/>
        </w:rPr>
        <w:fldChar w:fldCharType="end"/>
      </w:r>
      <w:r w:rsidRPr="00EC5662">
        <w:rPr>
          <w:szCs w:val="20"/>
        </w:rPr>
        <w:t xml:space="preserve"> may exercise the power or discretion. </w:t>
      </w:r>
    </w:p>
    <w:p w14:paraId="06D345EF" w14:textId="77777777" w:rsidR="00EC5662" w:rsidRPr="00EC5662" w:rsidRDefault="00EC5662" w:rsidP="00DC0433">
      <w:pPr>
        <w:pStyle w:val="Heading2"/>
      </w:pPr>
      <w:bookmarkStart w:id="102" w:name="_Toc399922121"/>
      <w:bookmarkStart w:id="103" w:name="_Toc469061083"/>
      <w:r w:rsidRPr="00EC5662">
        <w:lastRenderedPageBreak/>
        <w:t>Life Insurance on the Life of My Agent</w:t>
      </w:r>
      <w:bookmarkEnd w:id="102"/>
      <w:bookmarkEnd w:id="103"/>
    </w:p>
    <w:p w14:paraId="722E9320" w14:textId="77777777" w:rsidR="00EC5662" w:rsidRPr="00EC5662" w:rsidRDefault="00EC5662" w:rsidP="00EC5662">
      <w:pPr>
        <w:spacing w:before="120" w:after="120"/>
        <w:jc w:val="both"/>
        <w:rPr>
          <w:szCs w:val="20"/>
        </w:rPr>
      </w:pPr>
      <w:r w:rsidRPr="00EC5662">
        <w:rPr>
          <w:szCs w:val="20"/>
        </w:rPr>
        <w:t xml:space="preserve">No individual Agent may exercise any powers or rights in a policy owned by me that insures the life of that Agent.  Any powers and rights regarding the policy will be exercised solely by another Agent serving under this power of attorney.  </w:t>
      </w:r>
    </w:p>
    <w:p w14:paraId="7FCF2064" w14:textId="77777777" w:rsidR="00EC5662" w:rsidRPr="00EC5662" w:rsidRDefault="00EC5662" w:rsidP="00DC0433">
      <w:pPr>
        <w:pStyle w:val="Heading2"/>
      </w:pPr>
      <w:bookmarkStart w:id="104" w:name="_Toc399922122"/>
      <w:bookmarkStart w:id="105" w:name="_Toc469061084"/>
      <w:r w:rsidRPr="00EC5662">
        <w:t>Prohibition on Power over Prior Transfers</w:t>
      </w:r>
      <w:bookmarkEnd w:id="104"/>
      <w:bookmarkEnd w:id="105"/>
    </w:p>
    <w:p w14:paraId="481AA094" w14:textId="77777777" w:rsidR="00EC5662" w:rsidRPr="00EC5662" w:rsidRDefault="00EC5662" w:rsidP="00EC5662">
      <w:pPr>
        <w:spacing w:before="120" w:after="120"/>
        <w:jc w:val="both"/>
        <w:rPr>
          <w:szCs w:val="20"/>
        </w:rPr>
      </w:pPr>
      <w:r w:rsidRPr="00EC5662">
        <w:rPr>
          <w:szCs w:val="20"/>
        </w:rPr>
        <w:t>No Agent may exercise any power or authority over any irrevocable trust created by my Agent to which I am a trustee or a beneficiary or any asset given to me by my Agent.</w:t>
      </w:r>
    </w:p>
    <w:p w14:paraId="408F182B" w14:textId="77777777" w:rsidR="00EC5662" w:rsidRPr="00EC5662" w:rsidRDefault="00EC5662" w:rsidP="00DC0433">
      <w:pPr>
        <w:pStyle w:val="Heading2"/>
      </w:pPr>
      <w:bookmarkStart w:id="106" w:name="_Toc399922123"/>
      <w:bookmarkStart w:id="107" w:name="_Toc469061085"/>
      <w:r w:rsidRPr="00EC5662">
        <w:t>My Agent to Avoid Disrupting My Estate Plan</w:t>
      </w:r>
      <w:bookmarkEnd w:id="106"/>
      <w:bookmarkEnd w:id="107"/>
    </w:p>
    <w:p w14:paraId="4C9F119F" w14:textId="77777777" w:rsidR="00EC5662" w:rsidRPr="00EC5662" w:rsidRDefault="00EC5662" w:rsidP="00EC5662">
      <w:pPr>
        <w:spacing w:before="120" w:after="120"/>
        <w:jc w:val="both"/>
        <w:rPr>
          <w:szCs w:val="20"/>
        </w:rPr>
      </w:pPr>
      <w:r w:rsidRPr="00EC5662">
        <w:rPr>
          <w:szCs w:val="20"/>
        </w:rP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0D73DF1A" w14:textId="77777777" w:rsidR="00EC5662" w:rsidRPr="00EC5662" w:rsidRDefault="00EC5662" w:rsidP="00EC5662">
      <w:pPr>
        <w:spacing w:before="120" w:after="120"/>
        <w:jc w:val="both"/>
        <w:rPr>
          <w:szCs w:val="20"/>
        </w:rPr>
      </w:pPr>
      <w:r w:rsidRPr="00EC5662">
        <w:rPr>
          <w:szCs w:val="20"/>
        </w:rP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1428FDC" w14:textId="77777777" w:rsidR="00EC5662" w:rsidRPr="00EC5662" w:rsidRDefault="00EC5662" w:rsidP="00EC5662">
      <w:pPr>
        <w:spacing w:before="120" w:after="120"/>
        <w:jc w:val="both"/>
        <w:rPr>
          <w:szCs w:val="20"/>
        </w:rPr>
      </w:pPr>
    </w:p>
    <w:p w14:paraId="6195B33A"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bookmarkStart w:id="108" w:name="_Toc469061086"/>
      <w:r w:rsidRPr="00EC5662">
        <w:rPr>
          <w:rFonts w:ascii="Arial" w:hAnsi="Arial"/>
          <w:b/>
          <w:sz w:val="32"/>
          <w:szCs w:val="20"/>
        </w:rPr>
        <w:br/>
      </w:r>
      <w:bookmarkStart w:id="109" w:name="_Toc399922124"/>
      <w:r w:rsidRPr="00EC5662">
        <w:rPr>
          <w:rFonts w:ascii="Arial" w:hAnsi="Arial"/>
          <w:b/>
          <w:sz w:val="32"/>
          <w:szCs w:val="20"/>
        </w:rPr>
        <w:t>Administrative Powers and Provisions</w:t>
      </w:r>
      <w:bookmarkEnd w:id="108"/>
      <w:bookmarkEnd w:id="109"/>
    </w:p>
    <w:p w14:paraId="47099CC6" w14:textId="77777777" w:rsidR="00EC5662" w:rsidRPr="00EC5662" w:rsidRDefault="00EC5662" w:rsidP="00EC5662">
      <w:pPr>
        <w:spacing w:before="120" w:after="120"/>
        <w:jc w:val="both"/>
        <w:rPr>
          <w:szCs w:val="20"/>
        </w:rPr>
      </w:pPr>
      <w:r w:rsidRPr="00EC5662">
        <w:rPr>
          <w:szCs w:val="20"/>
        </w:rPr>
        <w:t>This Article contains certain administrative powers and provisions that facilitate the use of the power of attorney and that protect my Agent and those who rely upon my Agent.</w:t>
      </w:r>
    </w:p>
    <w:p w14:paraId="56D03690" w14:textId="77777777" w:rsidR="00EC5662" w:rsidRPr="00EC5662" w:rsidRDefault="00EC5662" w:rsidP="00DC0433">
      <w:pPr>
        <w:pStyle w:val="Heading2"/>
      </w:pPr>
      <w:bookmarkStart w:id="110" w:name="_Toc399922125"/>
      <w:bookmarkStart w:id="111" w:name="_Toc469061087"/>
      <w:r w:rsidRPr="00EC5662">
        <w:t>Enforcement</w:t>
      </w:r>
    </w:p>
    <w:p w14:paraId="0CCA1BF7" w14:textId="77777777" w:rsidR="00EC5662" w:rsidRPr="00EC5662" w:rsidRDefault="00EC5662" w:rsidP="00EC5662">
      <w:pPr>
        <w:keepNext/>
        <w:keepLines/>
        <w:tabs>
          <w:tab w:val="left" w:pos="720"/>
        </w:tabs>
        <w:spacing w:before="120" w:after="120"/>
        <w:outlineLvl w:val="2"/>
        <w:rPr>
          <w:bCs/>
          <w:szCs w:val="20"/>
        </w:rPr>
      </w:pPr>
      <w:r w:rsidRPr="00EC5662">
        <w:rPr>
          <w:bCs/>
          <w:szCs w:val="20"/>
        </w:rPr>
        <w:t>I authorize and direct my Agent to commence legal proceedings for actual and punitive damages against any third party who refuses to honor and accept this power of attorney.</w:t>
      </w:r>
    </w:p>
    <w:p w14:paraId="409F8A8D" w14:textId="77777777" w:rsidR="00EC5662" w:rsidRPr="00EC5662" w:rsidRDefault="00EC5662" w:rsidP="00DC0433">
      <w:pPr>
        <w:pStyle w:val="Heading2"/>
      </w:pPr>
      <w:r w:rsidRPr="00EC5662">
        <w:t>Release of Information</w:t>
      </w:r>
      <w:bookmarkEnd w:id="110"/>
      <w:bookmarkEnd w:id="111"/>
    </w:p>
    <w:p w14:paraId="4393296D" w14:textId="77777777" w:rsidR="00EC5662" w:rsidRPr="00EC5662" w:rsidRDefault="00EC5662" w:rsidP="00EC5662">
      <w:pPr>
        <w:spacing w:before="120" w:after="120"/>
        <w:jc w:val="both"/>
        <w:rPr>
          <w:szCs w:val="20"/>
        </w:rPr>
      </w:pPr>
      <w:r w:rsidRPr="00EC5662">
        <w:rPr>
          <w:szCs w:val="20"/>
        </w:rPr>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7FA90B24" w14:textId="77777777" w:rsidR="00EC5662" w:rsidRPr="00EC5662" w:rsidRDefault="00EC5662" w:rsidP="00EC5662">
      <w:pPr>
        <w:spacing w:before="120" w:after="120"/>
        <w:jc w:val="both"/>
        <w:rPr>
          <w:szCs w:val="20"/>
        </w:rPr>
      </w:pPr>
      <w:r w:rsidRPr="00EC5662">
        <w:rPr>
          <w:szCs w:val="20"/>
        </w:rPr>
        <w:lastRenderedPageBreak/>
        <w:t>I release these persons or entities from any liability for releasing the above-referenced information to my Agent in reliance on this Section.</w:t>
      </w:r>
    </w:p>
    <w:p w14:paraId="131D6E66" w14:textId="77777777" w:rsidR="00EC5662" w:rsidRPr="00EC5662" w:rsidRDefault="00EC5662" w:rsidP="00EC5662">
      <w:pPr>
        <w:spacing w:before="120" w:after="120"/>
        <w:jc w:val="both"/>
        <w:rPr>
          <w:szCs w:val="20"/>
        </w:rPr>
      </w:pPr>
      <w:r w:rsidRPr="00EC5662">
        <w:rPr>
          <w:szCs w:val="20"/>
        </w:rP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The privilege is waived for the limited purpose of permitting my Agent to perform his or her duties under this power of attorney.</w:t>
      </w:r>
    </w:p>
    <w:p w14:paraId="6B20FE84" w14:textId="77777777" w:rsidR="00EC5662" w:rsidRPr="00EC5662" w:rsidRDefault="00EC5662" w:rsidP="00DC0433">
      <w:pPr>
        <w:pStyle w:val="Heading2"/>
      </w:pPr>
      <w:bookmarkStart w:id="112" w:name="_Toc95573901"/>
      <w:bookmarkStart w:id="113" w:name="_Toc399922126"/>
      <w:bookmarkStart w:id="114" w:name="_Toc469061088"/>
      <w:r w:rsidRPr="00EC5662">
        <w:t>Accounting and Disclosure</w:t>
      </w:r>
      <w:bookmarkEnd w:id="112"/>
    </w:p>
    <w:p w14:paraId="6BD10862" w14:textId="77777777" w:rsidR="00EC5662" w:rsidRPr="00EC5662" w:rsidRDefault="00EC5662" w:rsidP="00EC5662">
      <w:pPr>
        <w:spacing w:before="120" w:after="120"/>
        <w:jc w:val="both"/>
        <w:rPr>
          <w:szCs w:val="20"/>
        </w:rPr>
      </w:pPr>
      <w:r w:rsidRPr="00EC5662">
        <w:rPr>
          <w:szCs w:val="20"/>
        </w:rPr>
        <w:t>My Agent shall keep a record of receipts, disbursements and transactions made on my behalf, but is not required to disclose this information unless ordered by a Court or requested by:</w:t>
      </w:r>
    </w:p>
    <w:p w14:paraId="4D3B9050" w14:textId="77777777" w:rsidR="00EC5662" w:rsidRPr="00EC5662" w:rsidRDefault="00EC5662" w:rsidP="00EC5662">
      <w:pPr>
        <w:spacing w:before="120" w:after="120"/>
        <w:ind w:left="720" w:right="720"/>
        <w:jc w:val="both"/>
        <w:rPr>
          <w:szCs w:val="20"/>
        </w:rPr>
      </w:pPr>
      <w:r w:rsidRPr="00EC5662">
        <w:rPr>
          <w:szCs w:val="20"/>
        </w:rPr>
        <w:t>me, my spouse, my domestic partner, my guardian, my conservator, my Trustee during my lifetime, or administering my Trust upon my death, or other fiduciary acting on my behalf;</w:t>
      </w:r>
    </w:p>
    <w:p w14:paraId="011C1885" w14:textId="77777777" w:rsidR="00EC5662" w:rsidRPr="00EC5662" w:rsidRDefault="00EC5662" w:rsidP="00EC5662">
      <w:pPr>
        <w:spacing w:before="120" w:after="120"/>
        <w:ind w:left="720" w:right="720"/>
        <w:jc w:val="both"/>
        <w:rPr>
          <w:szCs w:val="20"/>
        </w:rPr>
      </w:pPr>
      <w:r w:rsidRPr="00EC5662">
        <w:rPr>
          <w:szCs w:val="20"/>
        </w:rPr>
        <w:t>a government agency having regulatory authority to protect my welfare; or</w:t>
      </w:r>
    </w:p>
    <w:p w14:paraId="2DE5566C" w14:textId="77777777" w:rsidR="00EC5662" w:rsidRPr="00EC5662" w:rsidRDefault="00EC5662" w:rsidP="00EC5662">
      <w:pPr>
        <w:spacing w:before="120" w:after="120"/>
        <w:ind w:left="720" w:right="720"/>
        <w:jc w:val="both"/>
        <w:rPr>
          <w:szCs w:val="20"/>
        </w:rPr>
      </w:pPr>
      <w:r w:rsidRPr="00EC5662">
        <w:rPr>
          <w:szCs w:val="20"/>
        </w:rPr>
        <w:t>my Personal Representative upon my death.</w:t>
      </w:r>
    </w:p>
    <w:p w14:paraId="5231383D" w14:textId="77777777" w:rsidR="00EC5662" w:rsidRPr="00EC5662" w:rsidRDefault="00EC5662" w:rsidP="003F6262">
      <w:pPr>
        <w:spacing w:before="120" w:after="120"/>
        <w:jc w:val="both"/>
        <w:rPr>
          <w:szCs w:val="20"/>
        </w:rPr>
      </w:pPr>
      <w:r w:rsidRPr="00EC5662">
        <w:rPr>
          <w:szCs w:val="20"/>
        </w:rPr>
        <w:t>If requested, my Agent shall comply with the order or request within 30 days or provide a writing or other record substantiating why additional time is needed and shall comply with the request within an additional 30 days.</w:t>
      </w:r>
    </w:p>
    <w:p w14:paraId="45475AAF" w14:textId="77777777" w:rsidR="00EC5662" w:rsidRPr="00EC5662" w:rsidRDefault="00EC5662" w:rsidP="00DC0433">
      <w:pPr>
        <w:pStyle w:val="Heading2"/>
      </w:pPr>
      <w:r w:rsidRPr="00EC5662">
        <w:t>Nomination of Conservator</w:t>
      </w:r>
      <w:bookmarkEnd w:id="113"/>
      <w:bookmarkEnd w:id="114"/>
    </w:p>
    <w:p w14:paraId="5D6EB78D" w14:textId="77777777" w:rsidR="00EC5662" w:rsidRPr="00EC5662" w:rsidRDefault="00EC5662" w:rsidP="00EC5662">
      <w:pPr>
        <w:spacing w:before="120" w:after="120"/>
        <w:jc w:val="both"/>
        <w:rPr>
          <w:szCs w:val="20"/>
        </w:rPr>
      </w:pPr>
      <w:r w:rsidRPr="00EC5662">
        <w:rPr>
          <w:szCs w:val="20"/>
        </w:rPr>
        <w:t>If at any time proceedings are initiated for the appointment of Conservator, I nominate the person serving, or named to serve, as my Agent under this power of attorney at the time the proceedings are initiated.</w:t>
      </w:r>
    </w:p>
    <w:p w14:paraId="7B847D1A" w14:textId="77777777" w:rsidR="00EC5662" w:rsidRPr="00EC5662" w:rsidRDefault="00EC5662" w:rsidP="00DC0433">
      <w:pPr>
        <w:pStyle w:val="Heading2"/>
      </w:pPr>
      <w:bookmarkStart w:id="115" w:name="_Ref44294411"/>
      <w:bookmarkStart w:id="116" w:name="_Toc399922128"/>
      <w:bookmarkStart w:id="117" w:name="_Toc469061090"/>
      <w:r w:rsidRPr="00EC5662">
        <w:t>Appointment of a Special or Ancillary Agent</w:t>
      </w:r>
      <w:bookmarkEnd w:id="115"/>
      <w:bookmarkEnd w:id="116"/>
      <w:bookmarkEnd w:id="117"/>
    </w:p>
    <w:p w14:paraId="24C04954" w14:textId="77777777" w:rsidR="00EC5662" w:rsidRPr="00EC5662" w:rsidRDefault="00EC5662" w:rsidP="00EC5662">
      <w:pPr>
        <w:spacing w:before="120" w:after="120"/>
        <w:jc w:val="both"/>
        <w:rPr>
          <w:szCs w:val="20"/>
        </w:rPr>
      </w:pPr>
      <w:r w:rsidRPr="00EC5662">
        <w:rPr>
          <w:szCs w:val="20"/>
        </w:rPr>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7FC9F128" w14:textId="77777777" w:rsidR="00EC5662" w:rsidRPr="00EC5662" w:rsidRDefault="00EC5662" w:rsidP="00EC5662">
      <w:pPr>
        <w:spacing w:before="120" w:after="120"/>
        <w:jc w:val="both"/>
        <w:rPr>
          <w:szCs w:val="20"/>
        </w:rPr>
      </w:pPr>
      <w:r w:rsidRPr="00EC5662">
        <w:rPr>
          <w:szCs w:val="20"/>
        </w:rPr>
        <w:t xml:space="preserve">If my Agent determines that it is necessary or desirable to appoint an Ancillary Agent to act under this power of attorney in a jurisdiction other than this one, my Agent may do so.  </w:t>
      </w:r>
      <w:r w:rsidRPr="00EC5662">
        <w:rPr>
          <w:szCs w:val="20"/>
        </w:rPr>
        <w:lastRenderedPageBreak/>
        <w:t xml:space="preserve">In making an appointment, my Agent may sign, execute, deliver, acknowledge and make declarations in any documents that may be necessary, desirable, convenient or proper in order to carry out the appointment.  </w:t>
      </w:r>
    </w:p>
    <w:p w14:paraId="01357CFA" w14:textId="77777777" w:rsidR="00EC5662" w:rsidRPr="00EC5662" w:rsidRDefault="00EC5662" w:rsidP="00EC5662">
      <w:pPr>
        <w:spacing w:before="120" w:after="120"/>
        <w:jc w:val="both"/>
        <w:rPr>
          <w:szCs w:val="20"/>
        </w:rPr>
      </w:pPr>
      <w:r w:rsidRPr="00EC5662">
        <w:rPr>
          <w:szCs w:val="20"/>
        </w:rP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in accordance with the terms of the notice.</w:t>
      </w:r>
    </w:p>
    <w:p w14:paraId="7C083698" w14:textId="77777777" w:rsidR="00EC5662" w:rsidRPr="00EC5662" w:rsidRDefault="00EC5662" w:rsidP="00DC0433">
      <w:pPr>
        <w:pStyle w:val="Heading2"/>
      </w:pPr>
      <w:bookmarkStart w:id="118" w:name="_Toc399922129"/>
      <w:bookmarkStart w:id="119" w:name="_Toc469061091"/>
      <w:r w:rsidRPr="00EC5662">
        <w:t>Agent Authorized to Employ My Attorney</w:t>
      </w:r>
      <w:bookmarkEnd w:id="118"/>
      <w:bookmarkEnd w:id="119"/>
    </w:p>
    <w:p w14:paraId="622352C3" w14:textId="77777777" w:rsidR="00EC5662" w:rsidRPr="00EC5662" w:rsidRDefault="00EC5662" w:rsidP="00EC5662">
      <w:pPr>
        <w:spacing w:before="120" w:after="120"/>
        <w:jc w:val="both"/>
        <w:rPr>
          <w:szCs w:val="20"/>
        </w:rPr>
      </w:pPr>
      <w:r w:rsidRPr="00EC5662">
        <w:rPr>
          <w:szCs w:val="20"/>
        </w:rPr>
        <w:t>My Agent may employ the attorney who prepared this power of attorney or any other attorney employed by me in connection with my estate plan or business matters and I specifically:</w:t>
      </w:r>
    </w:p>
    <w:p w14:paraId="002AFDA7" w14:textId="77777777" w:rsidR="00EC5662" w:rsidRPr="00EC5662" w:rsidRDefault="00EC5662" w:rsidP="00EC5662">
      <w:pPr>
        <w:spacing w:before="120" w:after="120"/>
        <w:ind w:left="720" w:right="720"/>
        <w:jc w:val="both"/>
        <w:rPr>
          <w:szCs w:val="20"/>
        </w:rPr>
      </w:pPr>
      <w:r w:rsidRPr="00EC5662">
        <w:rPr>
          <w:szCs w:val="20"/>
        </w:rPr>
        <w:t>Waive any and all conflicts of interest that might arise through such employment;</w:t>
      </w:r>
    </w:p>
    <w:p w14:paraId="0C5197FC" w14:textId="77777777" w:rsidR="00EC5662" w:rsidRPr="00EC5662" w:rsidRDefault="00EC5662" w:rsidP="00EC5662">
      <w:pPr>
        <w:spacing w:before="120" w:after="120"/>
        <w:ind w:left="720" w:right="720"/>
        <w:jc w:val="both"/>
        <w:rPr>
          <w:szCs w:val="20"/>
        </w:rPr>
      </w:pPr>
      <w:r w:rsidRPr="00EC5662">
        <w:rPr>
          <w:szCs w:val="20"/>
        </w:rPr>
        <w:t>Authorize the attorney to make full disclosure of my estate plan and business to the Agent; and</w:t>
      </w:r>
    </w:p>
    <w:p w14:paraId="31404763" w14:textId="77777777" w:rsidR="00EC5662" w:rsidRPr="00EC5662" w:rsidRDefault="00EC5662" w:rsidP="00EC5662">
      <w:pPr>
        <w:spacing w:before="120" w:after="120"/>
        <w:ind w:left="720" w:right="720"/>
        <w:jc w:val="both"/>
        <w:rPr>
          <w:szCs w:val="20"/>
        </w:rPr>
      </w:pPr>
      <w:r w:rsidRPr="00EC5662">
        <w:rPr>
          <w:szCs w:val="20"/>
        </w:rPr>
        <w:t>Authorize the attorney to accept the engagement.</w:t>
      </w:r>
    </w:p>
    <w:p w14:paraId="09FF6299" w14:textId="77777777" w:rsidR="00EC5662" w:rsidRPr="00EC5662" w:rsidRDefault="00EC5662" w:rsidP="00DC0433">
      <w:pPr>
        <w:pStyle w:val="Heading2"/>
      </w:pPr>
      <w:bookmarkStart w:id="120" w:name="_Toc399922130"/>
      <w:bookmarkStart w:id="121" w:name="_Toc469061092"/>
      <w:r w:rsidRPr="00EC5662">
        <w:t>Fiduciary Eligibility of Agent</w:t>
      </w:r>
      <w:bookmarkEnd w:id="120"/>
      <w:bookmarkEnd w:id="121"/>
    </w:p>
    <w:p w14:paraId="2576304F" w14:textId="77777777" w:rsidR="00EC5662" w:rsidRPr="00EC5662" w:rsidRDefault="00EC5662" w:rsidP="00EC5662">
      <w:pPr>
        <w:spacing w:before="120" w:after="120"/>
        <w:jc w:val="both"/>
        <w:rPr>
          <w:szCs w:val="20"/>
        </w:rPr>
      </w:pPr>
      <w:r w:rsidRPr="00EC5662">
        <w:rPr>
          <w:szCs w:val="20"/>
        </w:rPr>
        <w:t>My Agent shall be eligible to serve in any other fiduciary capacity for me or for my benefit, including trustee, guardian, conservator, committee, executor, administrator, or personal representative.</w:t>
      </w:r>
    </w:p>
    <w:p w14:paraId="422802AE" w14:textId="77777777" w:rsidR="00EC5662" w:rsidRPr="00EC5662" w:rsidRDefault="00EC5662" w:rsidP="00DC0433">
      <w:pPr>
        <w:pStyle w:val="Heading2"/>
      </w:pPr>
      <w:bookmarkStart w:id="122" w:name="_Toc399922131"/>
      <w:bookmarkStart w:id="123" w:name="_Toc469061093"/>
      <w:r w:rsidRPr="00EC5662">
        <w:t>Reimbursement for Expenses</w:t>
      </w:r>
      <w:bookmarkEnd w:id="122"/>
      <w:bookmarkEnd w:id="123"/>
      <w:r w:rsidRPr="00EC5662">
        <w:t xml:space="preserve"> and Compensation</w:t>
      </w:r>
    </w:p>
    <w:p w14:paraId="13FBA358" w14:textId="77777777" w:rsidR="00EC5662" w:rsidRPr="00EC5662" w:rsidRDefault="00EC5662" w:rsidP="00EC5662">
      <w:pPr>
        <w:spacing w:before="120" w:after="120"/>
        <w:jc w:val="both"/>
        <w:rPr>
          <w:szCs w:val="20"/>
        </w:rPr>
      </w:pPr>
      <w:r w:rsidRPr="00EC5662">
        <w:rPr>
          <w:szCs w:val="20"/>
        </w:rP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37B625C2" w14:textId="77777777" w:rsidR="00EC5662" w:rsidRPr="00EC5662" w:rsidRDefault="00EC5662" w:rsidP="00DC0433">
      <w:pPr>
        <w:pStyle w:val="Heading2"/>
      </w:pPr>
      <w:bookmarkStart w:id="124" w:name="_Toc399922132"/>
      <w:bookmarkStart w:id="125" w:name="_Toc469061094"/>
      <w:r w:rsidRPr="00EC5662">
        <w:t>Liability of Agent</w:t>
      </w:r>
      <w:bookmarkEnd w:id="124"/>
      <w:bookmarkEnd w:id="125"/>
    </w:p>
    <w:p w14:paraId="61D3658E" w14:textId="77777777" w:rsidR="00EC5662" w:rsidRPr="00EC5662" w:rsidRDefault="00EC5662" w:rsidP="00EC5662">
      <w:pPr>
        <w:spacing w:before="120" w:after="120"/>
        <w:jc w:val="both"/>
        <w:rPr>
          <w:szCs w:val="20"/>
        </w:rPr>
      </w:pPr>
      <w:r w:rsidRPr="00EC5662">
        <w:rPr>
          <w:szCs w:val="20"/>
        </w:rPr>
        <w:t>I release and discharge any Agent acting in good faith from any and all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05EBEFE0" w14:textId="77777777" w:rsidR="00EC5662" w:rsidRPr="00EC5662" w:rsidRDefault="00EC5662" w:rsidP="00EC5662">
      <w:pPr>
        <w:spacing w:before="120" w:after="120"/>
        <w:jc w:val="both"/>
        <w:rPr>
          <w:szCs w:val="20"/>
        </w:rPr>
      </w:pPr>
      <w:r w:rsidRPr="00EC5662">
        <w:rPr>
          <w:szCs w:val="20"/>
        </w:rPr>
        <w:lastRenderedPageBreak/>
        <w:t>Any Agent who acts in good faith is not liable to any beneficiary of my estate plan for failure to preserve the plan. Absent a breach of duty to me, my Agent is not liable if the value of my property declines.</w:t>
      </w:r>
    </w:p>
    <w:p w14:paraId="475E1E72" w14:textId="77777777" w:rsidR="00EC5662" w:rsidRPr="00EC5662" w:rsidRDefault="00EC5662" w:rsidP="003F6262">
      <w:pPr>
        <w:keepNext/>
        <w:keepLines/>
        <w:numPr>
          <w:ilvl w:val="2"/>
          <w:numId w:val="5"/>
        </w:numPr>
        <w:tabs>
          <w:tab w:val="clear" w:pos="1800"/>
          <w:tab w:val="num" w:pos="360"/>
        </w:tabs>
        <w:spacing w:before="240" w:after="120"/>
        <w:ind w:left="0" w:firstLine="0"/>
        <w:outlineLvl w:val="1"/>
        <w:rPr>
          <w:rFonts w:ascii="Arial" w:hAnsi="Arial"/>
          <w:b/>
          <w:szCs w:val="20"/>
        </w:rPr>
      </w:pPr>
      <w:bookmarkStart w:id="126" w:name="_Toc399922133"/>
      <w:bookmarkStart w:id="127" w:name="_Toc469061095"/>
      <w:r w:rsidRPr="00EC5662">
        <w:rPr>
          <w:rFonts w:ascii="Arial" w:hAnsi="Arial"/>
          <w:b/>
          <w:szCs w:val="20"/>
        </w:rPr>
        <w:t>Amendment and Revocation</w:t>
      </w:r>
      <w:bookmarkEnd w:id="126"/>
      <w:bookmarkEnd w:id="127"/>
    </w:p>
    <w:p w14:paraId="00C2CC7E" w14:textId="77777777" w:rsidR="00EC5662" w:rsidRPr="00EC5662" w:rsidRDefault="00EC5662" w:rsidP="00EC5662">
      <w:pPr>
        <w:spacing w:before="120" w:after="120"/>
        <w:jc w:val="both"/>
        <w:rPr>
          <w:szCs w:val="20"/>
        </w:rPr>
      </w:pPr>
      <w:r w:rsidRPr="00EC5662">
        <w:rPr>
          <w:szCs w:val="20"/>
        </w:rP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4C2B9F6A" w14:textId="77777777" w:rsidR="00EC5662" w:rsidRPr="00EC5662" w:rsidRDefault="00EC5662" w:rsidP="003F6262">
      <w:pPr>
        <w:keepNext/>
        <w:keepLines/>
        <w:numPr>
          <w:ilvl w:val="2"/>
          <w:numId w:val="5"/>
        </w:numPr>
        <w:tabs>
          <w:tab w:val="clear" w:pos="1800"/>
          <w:tab w:val="num" w:pos="360"/>
        </w:tabs>
        <w:spacing w:before="240" w:after="120"/>
        <w:ind w:left="0" w:firstLine="0"/>
        <w:outlineLvl w:val="1"/>
        <w:rPr>
          <w:rFonts w:ascii="Arial" w:hAnsi="Arial"/>
          <w:b/>
          <w:szCs w:val="20"/>
        </w:rPr>
      </w:pPr>
      <w:bookmarkStart w:id="128" w:name="_Toc399922134"/>
      <w:bookmarkStart w:id="129" w:name="_Toc469061096"/>
      <w:r w:rsidRPr="00EC5662">
        <w:rPr>
          <w:rFonts w:ascii="Arial" w:hAnsi="Arial"/>
          <w:b/>
          <w:szCs w:val="20"/>
        </w:rPr>
        <w:t>Resignation</w:t>
      </w:r>
      <w:bookmarkEnd w:id="128"/>
      <w:bookmarkEnd w:id="129"/>
    </w:p>
    <w:p w14:paraId="408F94B4" w14:textId="77777777" w:rsidR="00EC5662" w:rsidRPr="00EC5662" w:rsidRDefault="00EC5662" w:rsidP="00EC5662">
      <w:pPr>
        <w:spacing w:before="120" w:after="120"/>
        <w:jc w:val="both"/>
        <w:rPr>
          <w:szCs w:val="20"/>
        </w:rPr>
      </w:pPr>
      <w:r w:rsidRPr="00EC5662">
        <w:rPr>
          <w:szCs w:val="20"/>
        </w:rPr>
        <w:t>My Agent may resign by the execution of a written resignation delivered to me or, if I am mentally disabled, by delivery to any person with whom I am residing or who has my care and custody.</w:t>
      </w:r>
    </w:p>
    <w:p w14:paraId="5F48919C" w14:textId="77777777" w:rsidR="00EC5662" w:rsidRPr="00EC5662" w:rsidRDefault="00EC5662" w:rsidP="003F6262">
      <w:pPr>
        <w:keepNext/>
        <w:keepLines/>
        <w:numPr>
          <w:ilvl w:val="2"/>
          <w:numId w:val="5"/>
        </w:numPr>
        <w:tabs>
          <w:tab w:val="clear" w:pos="1800"/>
          <w:tab w:val="num" w:pos="360"/>
        </w:tabs>
        <w:spacing w:before="240" w:after="120"/>
        <w:ind w:left="0" w:firstLine="0"/>
        <w:outlineLvl w:val="1"/>
        <w:rPr>
          <w:rFonts w:ascii="Arial" w:hAnsi="Arial"/>
          <w:b/>
          <w:szCs w:val="20"/>
        </w:rPr>
      </w:pPr>
      <w:bookmarkStart w:id="130" w:name="_Toc399922135"/>
      <w:bookmarkStart w:id="131" w:name="_Toc469061097"/>
      <w:r w:rsidRPr="00EC5662">
        <w:rPr>
          <w:rFonts w:ascii="Arial" w:hAnsi="Arial"/>
          <w:b/>
          <w:szCs w:val="20"/>
        </w:rPr>
        <w:t>Signature of Agent</w:t>
      </w:r>
      <w:bookmarkEnd w:id="130"/>
      <w:bookmarkEnd w:id="131"/>
    </w:p>
    <w:p w14:paraId="7E06EDCD" w14:textId="77777777" w:rsidR="00EC5662" w:rsidRPr="00EC5662" w:rsidRDefault="00EC5662" w:rsidP="00EC5662">
      <w:pPr>
        <w:spacing w:before="120" w:after="120"/>
        <w:jc w:val="both"/>
        <w:rPr>
          <w:szCs w:val="20"/>
        </w:rPr>
      </w:pPr>
      <w:r w:rsidRPr="00EC5662">
        <w:rPr>
          <w:szCs w:val="20"/>
        </w:rPr>
        <w:t>My Agent shall use the following form when signing documents on my behalf pursuant to this power:</w:t>
      </w:r>
    </w:p>
    <w:p w14:paraId="6ADDD365" w14:textId="22F4F34E" w:rsidR="00EC5662" w:rsidRPr="00EC5662" w:rsidRDefault="00675729" w:rsidP="00EC5662">
      <w:pPr>
        <w:spacing w:before="120" w:after="120"/>
        <w:ind w:left="720" w:right="720"/>
        <w:jc w:val="both"/>
        <w:rPr>
          <w:szCs w:val="20"/>
        </w:rPr>
      </w:pPr>
      <w:r>
        <w:rPr>
          <w:szCs w:val="20"/>
        </w:rPr>
        <w:t>{{ client.name }}</w:t>
      </w:r>
      <w:r w:rsidR="00EC5662" w:rsidRPr="00EC5662">
        <w:rPr>
          <w:szCs w:val="20"/>
        </w:rPr>
        <w:t xml:space="preserve"> by </w:t>
      </w:r>
      <w:bookmarkStart w:id="132" w:name="_Hlk198373130"/>
      <w:r w:rsidR="00EC5662" w:rsidRPr="00EC5662">
        <w:rPr>
          <w:szCs w:val="20"/>
        </w:rPr>
        <w:t>[enter Agent’s name]</w:t>
      </w:r>
      <w:bookmarkEnd w:id="132"/>
      <w:r w:rsidR="00EC5662" w:rsidRPr="00EC5662">
        <w:rPr>
          <w:szCs w:val="20"/>
        </w:rPr>
        <w:t xml:space="preserve">, </w:t>
      </w:r>
      <w:r w:rsidR="00F13162" w:rsidRPr="00F13162">
        <w:rPr>
          <w:szCs w:val="20"/>
        </w:rPr>
        <w:t>{{ client.pronoun_possessive(‘Agent’) }}</w:t>
      </w:r>
      <w:r w:rsidR="00EC5662" w:rsidRPr="00EC5662">
        <w:rPr>
          <w:szCs w:val="20"/>
        </w:rPr>
        <w:t>.</w:t>
      </w:r>
    </w:p>
    <w:p w14:paraId="5B03C8B2" w14:textId="77777777" w:rsidR="00EC5662" w:rsidRPr="00EC5662" w:rsidRDefault="00EC5662" w:rsidP="00DC0433">
      <w:pPr>
        <w:pStyle w:val="Heading2"/>
      </w:pPr>
      <w:bookmarkStart w:id="133" w:name="_Toc399922136"/>
      <w:bookmarkStart w:id="134" w:name="_Toc469061098"/>
      <w:r w:rsidRPr="00EC5662">
        <w:t>Interpretation</w:t>
      </w:r>
      <w:bookmarkEnd w:id="133"/>
      <w:bookmarkEnd w:id="134"/>
    </w:p>
    <w:p w14:paraId="3B372A02" w14:textId="08352CF0" w:rsidR="00EC5662" w:rsidRPr="00EC5662" w:rsidRDefault="00EC5662" w:rsidP="00EC5662">
      <w:pPr>
        <w:spacing w:before="120" w:after="120"/>
        <w:jc w:val="both"/>
        <w:rPr>
          <w:szCs w:val="20"/>
        </w:rPr>
      </w:pPr>
      <w:r w:rsidRPr="00EC5662">
        <w:rPr>
          <w:szCs w:val="20"/>
        </w:rPr>
        <w:t xml:space="preserve">This power of attorney is a general power of attorney and should be interpreted as granting my Agent all general powers permitted under the laws of State of </w:t>
      </w:r>
      <w:r w:rsidR="0000360E">
        <w:rPr>
          <w:szCs w:val="20"/>
        </w:rPr>
        <w:t>Colorado</w:t>
      </w:r>
      <w:r w:rsidRPr="00EC5662">
        <w:rPr>
          <w:szCs w:val="20"/>
        </w:rPr>
        <w:t>.  The description of specific powers is not intended to, nor does it, limit or restrict any of the general powers granted to my Agent.</w:t>
      </w:r>
    </w:p>
    <w:p w14:paraId="4E53644B" w14:textId="77777777" w:rsidR="00EC5662" w:rsidRPr="00EC5662" w:rsidRDefault="00EC5662" w:rsidP="00DC0433">
      <w:pPr>
        <w:pStyle w:val="Heading2"/>
      </w:pPr>
      <w:bookmarkStart w:id="135" w:name="_Toc399922137"/>
      <w:bookmarkStart w:id="136" w:name="_Toc469061099"/>
      <w:r w:rsidRPr="00EC5662">
        <w:t>Use of “Agent” Nomenclature</w:t>
      </w:r>
      <w:bookmarkEnd w:id="135"/>
      <w:bookmarkEnd w:id="136"/>
    </w:p>
    <w:p w14:paraId="703B7BB7" w14:textId="77777777" w:rsidR="00EC5662" w:rsidRPr="00EC5662" w:rsidRDefault="00EC5662" w:rsidP="00EC5662">
      <w:pPr>
        <w:spacing w:before="120" w:after="120"/>
        <w:jc w:val="both"/>
        <w:rPr>
          <w:szCs w:val="20"/>
        </w:rPr>
      </w:pPr>
      <w:r w:rsidRPr="00EC5662">
        <w:rPr>
          <w:szCs w:val="20"/>
        </w:rPr>
        <w:t>The word “Agent” and any modifying or equivalent word or substituted pronoun includes the singular and the plural and the masculine, feminine and neuter genders.</w:t>
      </w:r>
    </w:p>
    <w:p w14:paraId="35061FF4" w14:textId="39200600" w:rsidR="00EC5662" w:rsidRPr="00EC5662" w:rsidRDefault="00EC5662" w:rsidP="00DC0433">
      <w:pPr>
        <w:pStyle w:val="Heading2"/>
      </w:pPr>
      <w:bookmarkStart w:id="137" w:name="_Toc399922138"/>
      <w:bookmarkStart w:id="138" w:name="_Toc469061100"/>
      <w:r w:rsidRPr="00EC5662">
        <w:t>Third Party Reliance</w:t>
      </w:r>
      <w:bookmarkEnd w:id="137"/>
      <w:bookmarkEnd w:id="138"/>
    </w:p>
    <w:p w14:paraId="4704B2E0" w14:textId="77777777" w:rsidR="00EC5662" w:rsidRPr="00EC5662" w:rsidRDefault="00EC5662" w:rsidP="00EC5662">
      <w:pPr>
        <w:spacing w:before="120" w:after="120"/>
        <w:jc w:val="both"/>
        <w:rPr>
          <w:szCs w:val="20"/>
        </w:rPr>
      </w:pPr>
      <w:r w:rsidRPr="00EC5662">
        <w:rPr>
          <w:szCs w:val="20"/>
        </w:rPr>
        <w:t>No person who relies in good faith on the authority of my Agent under this power of attorney will incur any liability to me, my estate, or my heirs, successors and assigns.</w:t>
      </w:r>
    </w:p>
    <w:p w14:paraId="1A4F100C" w14:textId="77777777" w:rsidR="00EC5662" w:rsidRPr="00EC5662" w:rsidRDefault="00EC5662" w:rsidP="00EC5662">
      <w:pPr>
        <w:spacing w:before="120" w:after="120"/>
        <w:jc w:val="both"/>
        <w:rPr>
          <w:szCs w:val="20"/>
        </w:rPr>
      </w:pPr>
      <w:r w:rsidRPr="00EC5662">
        <w:rPr>
          <w:szCs w:val="20"/>
        </w:rPr>
        <w:t xml:space="preserve">Any party dealing with my Agent may conclusively rely upon an affidavit or certificate of my Agent that: </w:t>
      </w:r>
    </w:p>
    <w:p w14:paraId="66275993" w14:textId="77777777" w:rsidR="00EC5662" w:rsidRPr="00EC5662" w:rsidRDefault="00EC5662" w:rsidP="00EC5662">
      <w:pPr>
        <w:spacing w:before="120" w:after="120"/>
        <w:ind w:left="720" w:right="720"/>
        <w:jc w:val="both"/>
        <w:rPr>
          <w:szCs w:val="20"/>
        </w:rPr>
      </w:pPr>
      <w:r w:rsidRPr="00EC5662">
        <w:rPr>
          <w:szCs w:val="20"/>
        </w:rPr>
        <w:lastRenderedPageBreak/>
        <w:t xml:space="preserve">The authority granted to my Agent under this power of attorney is in effect; </w:t>
      </w:r>
    </w:p>
    <w:p w14:paraId="0EA4459B" w14:textId="77777777" w:rsidR="00EC5662" w:rsidRPr="00EC5662" w:rsidRDefault="00EC5662" w:rsidP="00EC5662">
      <w:pPr>
        <w:spacing w:before="120" w:after="120"/>
        <w:ind w:left="720" w:right="720"/>
        <w:jc w:val="both"/>
        <w:rPr>
          <w:szCs w:val="20"/>
        </w:rPr>
      </w:pPr>
      <w:r w:rsidRPr="00EC5662">
        <w:rPr>
          <w:szCs w:val="20"/>
        </w:rPr>
        <w:t xml:space="preserve">My Agent’s actions are within the scope of my Agent’s authority under this power of attorney; </w:t>
      </w:r>
    </w:p>
    <w:p w14:paraId="4F0EFFAF" w14:textId="77777777" w:rsidR="00EC5662" w:rsidRPr="00EC5662" w:rsidRDefault="00EC5662" w:rsidP="00EC5662">
      <w:pPr>
        <w:spacing w:before="120" w:after="120"/>
        <w:ind w:left="720" w:right="720"/>
        <w:jc w:val="both"/>
        <w:rPr>
          <w:szCs w:val="20"/>
        </w:rPr>
      </w:pPr>
      <w:r w:rsidRPr="00EC5662">
        <w:rPr>
          <w:szCs w:val="20"/>
        </w:rPr>
        <w:t>I was competent when I executed this power of attorney;</w:t>
      </w:r>
    </w:p>
    <w:p w14:paraId="0D73B525" w14:textId="77777777" w:rsidR="00EC5662" w:rsidRPr="00EC5662" w:rsidRDefault="00EC5662" w:rsidP="00EC5662">
      <w:pPr>
        <w:spacing w:before="120" w:after="120"/>
        <w:ind w:left="720" w:right="720"/>
        <w:jc w:val="both"/>
        <w:rPr>
          <w:szCs w:val="20"/>
        </w:rPr>
      </w:pPr>
      <w:r w:rsidRPr="00EC5662">
        <w:rPr>
          <w:szCs w:val="20"/>
        </w:rPr>
        <w:t xml:space="preserve">I have not revoked this power of attorney; and </w:t>
      </w:r>
    </w:p>
    <w:p w14:paraId="2AF8F461" w14:textId="77777777" w:rsidR="00EC5662" w:rsidRPr="00EC5662" w:rsidRDefault="00EC5662" w:rsidP="00EC5662">
      <w:pPr>
        <w:spacing w:before="120" w:after="120"/>
        <w:ind w:left="720" w:right="720"/>
        <w:jc w:val="both"/>
        <w:rPr>
          <w:szCs w:val="20"/>
        </w:rPr>
      </w:pPr>
      <w:r w:rsidRPr="00EC5662">
        <w:rPr>
          <w:szCs w:val="20"/>
        </w:rPr>
        <w:t>My Agent is currently serving as my Agent.</w:t>
      </w:r>
    </w:p>
    <w:p w14:paraId="2BC3FFF6" w14:textId="77777777" w:rsidR="00EC5662" w:rsidRPr="00EC5662" w:rsidRDefault="00EC5662" w:rsidP="00DC0433">
      <w:pPr>
        <w:pStyle w:val="Heading2"/>
      </w:pPr>
      <w:bookmarkStart w:id="139" w:name="_Toc399922139"/>
      <w:bookmarkStart w:id="140" w:name="_Toc469061101"/>
      <w:r w:rsidRPr="00EC5662">
        <w:t>Effect of Duplicate Originals or Copies</w:t>
      </w:r>
      <w:bookmarkEnd w:id="139"/>
      <w:bookmarkEnd w:id="140"/>
    </w:p>
    <w:p w14:paraId="193F483A" w14:textId="77777777" w:rsidR="00EC5662" w:rsidRPr="00EC5662" w:rsidRDefault="00EC5662" w:rsidP="00EC5662">
      <w:pPr>
        <w:spacing w:before="120" w:after="120"/>
        <w:jc w:val="both"/>
        <w:rPr>
          <w:szCs w:val="20"/>
        </w:rPr>
      </w:pPr>
      <w:r w:rsidRPr="00EC5662">
        <w:rPr>
          <w:szCs w:val="20"/>
        </w:rPr>
        <w:t>If this power of attorney has been executed in multiple counterparts, each counterpart original will have equal force and effect.  My Agent may make photocopies (photocopies shall include: facsimiles and digital or other reproductions, hereafter referred to collectively as “photocopy”) of this power of attorney and each photocopy will have the same force and effect as the original.</w:t>
      </w:r>
    </w:p>
    <w:p w14:paraId="2BC293F7" w14:textId="77777777" w:rsidR="00EC5662" w:rsidRPr="00EC5662" w:rsidRDefault="00EC5662" w:rsidP="00DC0433">
      <w:pPr>
        <w:pStyle w:val="Heading2"/>
      </w:pPr>
      <w:bookmarkStart w:id="141" w:name="_Toc399922140"/>
      <w:bookmarkStart w:id="142" w:name="_Toc469061102"/>
      <w:r w:rsidRPr="00EC5662">
        <w:t>Governing Law</w:t>
      </w:r>
      <w:bookmarkEnd w:id="141"/>
      <w:bookmarkEnd w:id="142"/>
    </w:p>
    <w:p w14:paraId="62B33BBA" w14:textId="3C9935F0" w:rsidR="00EC5662" w:rsidRPr="00EC5662" w:rsidRDefault="00EC5662" w:rsidP="00EC5662">
      <w:pPr>
        <w:spacing w:before="120" w:after="120"/>
        <w:jc w:val="both"/>
        <w:rPr>
          <w:szCs w:val="20"/>
        </w:rPr>
      </w:pPr>
      <w:r w:rsidRPr="00EC5662">
        <w:rPr>
          <w:szCs w:val="20"/>
        </w:rPr>
        <w:t xml:space="preserve">This power of attorney’s validity and interpretation will be governed by the laws of the State of </w:t>
      </w:r>
      <w:r w:rsidR="0000360E">
        <w:rPr>
          <w:szCs w:val="20"/>
        </w:rPr>
        <w:t>Colorado</w:t>
      </w:r>
      <w:r w:rsidRPr="00EC5662">
        <w:rPr>
          <w:szCs w:val="20"/>
        </w:rPr>
        <w:t>.  To the extent permitted by law, this power of attorney is applicable to all my property, whether real, personal, intangible or mixed, wherever located, and whether or not the property is owned by me now or in the future.</w:t>
      </w:r>
    </w:p>
    <w:p w14:paraId="110735F9" w14:textId="77777777" w:rsidR="00EC5662" w:rsidRPr="00EC5662" w:rsidRDefault="00EC5662" w:rsidP="00DC0433">
      <w:pPr>
        <w:pStyle w:val="Heading2"/>
      </w:pPr>
      <w:bookmarkStart w:id="143" w:name="_Toc399922141"/>
      <w:bookmarkStart w:id="144" w:name="_Toc469061103"/>
      <w:r w:rsidRPr="00EC5662">
        <w:t>Severability</w:t>
      </w:r>
      <w:bookmarkEnd w:id="143"/>
      <w:bookmarkEnd w:id="144"/>
    </w:p>
    <w:p w14:paraId="5CAE5E68" w14:textId="77777777" w:rsidR="00EC5662" w:rsidRPr="00EC5662" w:rsidRDefault="00EC5662" w:rsidP="00EC5662">
      <w:pPr>
        <w:spacing w:before="120" w:after="120"/>
        <w:jc w:val="both"/>
        <w:rPr>
          <w:szCs w:val="20"/>
        </w:rPr>
      </w:pPr>
      <w:r w:rsidRPr="00EC5662">
        <w:rPr>
          <w:szCs w:val="20"/>
        </w:rPr>
        <w:t>If any provision of this power of attorney is declared invalid for any reason, the remaining provisions will remain in full force and effect.</w:t>
      </w:r>
    </w:p>
    <w:p w14:paraId="2868AA87" w14:textId="77777777" w:rsidR="00EC5662" w:rsidRPr="00EC5662" w:rsidRDefault="00EC5662" w:rsidP="00EC5662">
      <w:pPr>
        <w:pStyle w:val="Heading2"/>
      </w:pPr>
      <w:bookmarkStart w:id="145" w:name="_Toc95573917"/>
      <w:r w:rsidRPr="00EC5662">
        <w:t>Shall and May</w:t>
      </w:r>
      <w:bookmarkEnd w:id="145"/>
    </w:p>
    <w:p w14:paraId="5262C25A" w14:textId="77777777" w:rsidR="00EC5662" w:rsidRDefault="00EC5662" w:rsidP="00EC5662">
      <w:pPr>
        <w:spacing w:before="120" w:after="120"/>
        <w:jc w:val="both"/>
      </w:pPr>
      <w:r w:rsidRPr="00EC5662">
        <w:t xml:space="preserve">Unless otherwise specifically provided in this document or by the context in which used, I use the word </w:t>
      </w:r>
      <w:r w:rsidRPr="00EC5662">
        <w:rPr>
          <w:i/>
        </w:rPr>
        <w:t>shall</w:t>
      </w:r>
      <w:r w:rsidRPr="00EC5662">
        <w:t xml:space="preserve"> in this document to impose a duty, command, direct, or require, and the word </w:t>
      </w:r>
      <w:r w:rsidRPr="00EC5662">
        <w:rPr>
          <w:i/>
        </w:rPr>
        <w:t>may</w:t>
      </w:r>
      <w:r w:rsidRPr="00EC5662">
        <w:t xml:space="preserve"> to allow or permit, but not require.  In the context of my Agent, when I use the word </w:t>
      </w:r>
      <w:r w:rsidRPr="00EC5662">
        <w:rPr>
          <w:i/>
        </w:rPr>
        <w:t>shall</w:t>
      </w:r>
      <w:r w:rsidRPr="00EC5662">
        <w:t xml:space="preserve">, I intend to impose a fiduciary duty on my Agent; when I use the word </w:t>
      </w:r>
      <w:r w:rsidRPr="00EC5662">
        <w:rPr>
          <w:i/>
        </w:rPr>
        <w:t>may</w:t>
      </w:r>
      <w:r w:rsidRPr="00EC5662">
        <w:t>, I intend that my Agent is empowered to act with sole and absolute discretion unless otherwise stated in this document.</w:t>
      </w:r>
    </w:p>
    <w:p w14:paraId="3DE972E5" w14:textId="77777777" w:rsidR="00675729" w:rsidRPr="00EC5662" w:rsidRDefault="00675729" w:rsidP="00EC5662">
      <w:pPr>
        <w:spacing w:before="120" w:after="120"/>
        <w:jc w:val="both"/>
        <w:rPr>
          <w:szCs w:val="20"/>
        </w:rPr>
      </w:pPr>
    </w:p>
    <w:p w14:paraId="31C6D136" w14:textId="77777777" w:rsidR="00EC5662" w:rsidRPr="00EC5662" w:rsidRDefault="00EC5662" w:rsidP="003F6262">
      <w:pPr>
        <w:keepNext/>
        <w:keepLines/>
        <w:numPr>
          <w:ilvl w:val="1"/>
          <w:numId w:val="5"/>
        </w:numPr>
        <w:tabs>
          <w:tab w:val="num" w:pos="360"/>
        </w:tabs>
        <w:spacing w:after="360" w:line="400" w:lineRule="exact"/>
        <w:jc w:val="center"/>
        <w:outlineLvl w:val="0"/>
        <w:rPr>
          <w:rFonts w:ascii="Arial" w:hAnsi="Arial"/>
          <w:b/>
          <w:sz w:val="32"/>
          <w:szCs w:val="20"/>
        </w:rPr>
      </w:pPr>
      <w:r w:rsidRPr="00EC5662">
        <w:rPr>
          <w:rFonts w:ascii="Arial" w:hAnsi="Arial"/>
          <w:b/>
          <w:sz w:val="32"/>
          <w:szCs w:val="20"/>
        </w:rPr>
        <w:lastRenderedPageBreak/>
        <w:br/>
        <w:t>Statement Concerning Exploitation and Choice of Agents</w:t>
      </w:r>
    </w:p>
    <w:p w14:paraId="3354C847" w14:textId="5732289E" w:rsidR="00EC5662" w:rsidRPr="00EC5662" w:rsidRDefault="00EC5662" w:rsidP="002704F6">
      <w:pPr>
        <w:spacing w:before="120" w:after="120"/>
        <w:jc w:val="both"/>
        <w:rPr>
          <w:szCs w:val="20"/>
        </w:rPr>
      </w:pPr>
      <w:r w:rsidRPr="00EC5662">
        <w:rPr>
          <w:szCs w:val="20"/>
        </w:rPr>
        <w:t>I have executed this power of attorney only after discussing with my attorney the exploitation of vulnerable adult statute (</w:t>
      </w:r>
      <w:r w:rsidR="00125132">
        <w:rPr>
          <w:szCs w:val="20"/>
        </w:rPr>
        <w:t>CRS</w:t>
      </w:r>
      <w:r w:rsidR="00125132" w:rsidRPr="008073B1">
        <w:rPr>
          <w:szCs w:val="20"/>
        </w:rPr>
        <w:t xml:space="preserve"> § </w:t>
      </w:r>
      <w:r w:rsidR="00125132">
        <w:rPr>
          <w:szCs w:val="20"/>
        </w:rPr>
        <w:t>18-6.5-102</w:t>
      </w:r>
      <w:r w:rsidRPr="00EC5662">
        <w:rPr>
          <w:szCs w:val="20"/>
        </w:rPr>
        <w:t>)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712240B3" w14:textId="35F44C38" w:rsidR="001B374F" w:rsidRDefault="00EC5662" w:rsidP="002704F6">
      <w:pPr>
        <w:pStyle w:val="Heading1"/>
        <w:numPr>
          <w:ilvl w:val="0"/>
          <w:numId w:val="0"/>
        </w:numPr>
        <w:spacing w:line="240" w:lineRule="auto"/>
        <w:jc w:val="both"/>
        <w:rPr>
          <w:rFonts w:ascii="Times New Roman" w:hAnsi="Times New Roman"/>
          <w:b w:val="0"/>
          <w:sz w:val="24"/>
          <w:szCs w:val="24"/>
        </w:rPr>
      </w:pPr>
      <w:r w:rsidRPr="00EC5662">
        <w:rPr>
          <w:rFonts w:ascii="Times New Roman" w:hAnsi="Times New Roman"/>
          <w:b w:val="0"/>
          <w:sz w:val="24"/>
          <w:szCs w:val="24"/>
        </w:rPr>
        <w:t>In choosing the persons to act as my Agent, I have considered who will put my own interests ahead of their own, act for my best interests, and act on my behalf taking into account their intimate knowledge of my needs, attitudes and values. I understand that in acting on my behalf, my Agent may incur expenses and inconveniences.  I intend that my Agent suffer as little financial detriment as possible</w:t>
      </w:r>
      <w:r w:rsidRPr="00EC5662">
        <w:rPr>
          <w:rFonts w:ascii="Times New Roman" w:hAnsi="Times New Roman"/>
          <w:b w:val="0"/>
          <w:color w:val="9B3365"/>
          <w:sz w:val="24"/>
          <w:szCs w:val="24"/>
        </w:rPr>
        <w:t xml:space="preserve"> </w:t>
      </w:r>
      <w:r w:rsidRPr="00EC5662">
        <w:rPr>
          <w:rFonts w:ascii="Times New Roman" w:hAnsi="Times New Roman"/>
          <w:b w:val="0"/>
          <w:sz w:val="24"/>
          <w:szCs w:val="24"/>
        </w:rPr>
        <w:t>and be indemnified, held harmless, and defended by my estate against claims arising from good faith actions as my Agent. I intend that my Agent not be penalized in any manner for acting in good faith as my Agent.</w:t>
      </w:r>
    </w:p>
    <w:p w14:paraId="296C7E86" w14:textId="12455656" w:rsidR="00BF782F" w:rsidRDefault="00BF782F">
      <w:pPr>
        <w:spacing w:after="200" w:line="276" w:lineRule="auto"/>
        <w:rPr>
          <w:szCs w:val="20"/>
        </w:rPr>
      </w:pPr>
      <w:r>
        <w:br w:type="page"/>
      </w:r>
    </w:p>
    <w:p w14:paraId="4A191926" w14:textId="77777777" w:rsidR="001B374F" w:rsidRDefault="003372E3" w:rsidP="004F0307">
      <w:pPr>
        <w:pStyle w:val="Heading1"/>
      </w:pPr>
      <w:bookmarkStart w:id="146" w:name="_Toc469061104"/>
      <w:r>
        <w:lastRenderedPageBreak/>
        <w:br/>
      </w:r>
      <w:bookmarkStart w:id="147" w:name="_Toc399922142"/>
      <w:r>
        <w:t>Declarations of the Principal</w:t>
      </w:r>
      <w:bookmarkEnd w:id="146"/>
      <w:bookmarkEnd w:id="147"/>
    </w:p>
    <w:p w14:paraId="3FE6A60A" w14:textId="77777777" w:rsidR="001B374F" w:rsidRDefault="003372E3">
      <w:pPr>
        <w:pStyle w:val="TextHeading2"/>
      </w:pPr>
      <w:r>
        <w:t>I understand that this power of attorney is an important legal document.  Before executing this power of attorney, my attorney explained to me the following:</w:t>
      </w:r>
    </w:p>
    <w:p w14:paraId="0E7CA24E" w14:textId="77777777" w:rsidR="001B374F" w:rsidRDefault="003372E3">
      <w:pPr>
        <w:pStyle w:val="TextHeading3"/>
      </w:pPr>
      <w:r>
        <w:t>The power of attorney provides my Agent with broad powers to dispose of, sell, convey and encumber my real and personal property.</w:t>
      </w:r>
    </w:p>
    <w:p w14:paraId="5E6B478D" w14:textId="77777777" w:rsidR="001B374F" w:rsidRDefault="003372E3">
      <w:pPr>
        <w:pStyle w:val="TextHeading3"/>
      </w:pPr>
      <w:r>
        <w:t xml:space="preserve">The powers will exist for an indefinite period of time unless I revoke the power of attorney or I have limited their duration by specific provisions in the power of attorney.  </w:t>
      </w:r>
    </w:p>
    <w:p w14:paraId="54A4D56C" w14:textId="77777777" w:rsidR="001B374F" w:rsidRDefault="003372E3">
      <w:pPr>
        <w:pStyle w:val="TextHeading3"/>
      </w:pPr>
      <w:r>
        <w:t xml:space="preserve">This Durable Power of Attorney will continue to exist notwithstanding my subsequent disability or incapacity. </w:t>
      </w:r>
    </w:p>
    <w:p w14:paraId="529C6AF9" w14:textId="77777777" w:rsidR="001B374F" w:rsidRDefault="003372E3">
      <w:pPr>
        <w:pStyle w:val="TextHeading3"/>
      </w:pPr>
      <w:r>
        <w:t xml:space="preserve">I have the power to revoke or terminate this Durable Power of Attorney at any time.  </w:t>
      </w:r>
    </w:p>
    <w:p w14:paraId="55C0AB05" w14:textId="1A43FCBD" w:rsidR="001B374F" w:rsidRDefault="003372E3">
      <w:pPr>
        <w:pStyle w:val="TextHeading2"/>
        <w:keepNext/>
      </w:pPr>
      <w:r>
        <w:t xml:space="preserve">Dated </w:t>
      </w:r>
      <w:r w:rsidR="00EB5AF0" w:rsidRPr="00EB5AF0">
        <w:t>__________ ___, 20___</w:t>
      </w:r>
      <w:r w:rsidR="00EB5AF0">
        <w:t>.</w:t>
      </w:r>
    </w:p>
    <w:p w14:paraId="06DDB7A5" w14:textId="77777777" w:rsidR="004F0307" w:rsidRDefault="004F0307" w:rsidP="004F0307">
      <w:pPr>
        <w:keepNext/>
        <w:keepLines/>
        <w:widowControl w:val="0"/>
        <w:tabs>
          <w:tab w:val="left" w:pos="5040"/>
        </w:tabs>
        <w:ind w:left="3330"/>
        <w:jc w:val="both"/>
        <w:rPr>
          <w:color w:val="000000"/>
        </w:rPr>
      </w:pPr>
      <w:r>
        <w:rPr>
          <w:color w:val="000000"/>
          <w:u w:val="single"/>
        </w:rPr>
        <w:tab/>
      </w:r>
      <w:r>
        <w:rPr>
          <w:color w:val="000000"/>
          <w:u w:val="single"/>
        </w:rPr>
        <w:tab/>
      </w:r>
      <w:r>
        <w:rPr>
          <w:color w:val="000000"/>
          <w:u w:val="single"/>
        </w:rPr>
        <w:tab/>
      </w:r>
      <w:r>
        <w:rPr>
          <w:color w:val="000000"/>
          <w:u w:val="single"/>
        </w:rPr>
        <w:tab/>
      </w:r>
      <w:r>
        <w:rPr>
          <w:color w:val="000000"/>
          <w:u w:val="single"/>
        </w:rPr>
        <w:tab/>
      </w:r>
    </w:p>
    <w:p w14:paraId="02DADB02" w14:textId="16E87278" w:rsidR="003F6262" w:rsidRDefault="00675729" w:rsidP="004F0307">
      <w:pPr>
        <w:ind w:left="3330"/>
        <w:jc w:val="both"/>
        <w:rPr>
          <w:color w:val="000000"/>
        </w:rPr>
      </w:pPr>
      <w:r>
        <w:t>{{ client.name }}</w:t>
      </w:r>
      <w:r w:rsidR="004F0307">
        <w:rPr>
          <w:color w:val="000000"/>
        </w:rPr>
        <w:t xml:space="preserve">, Principal </w:t>
      </w:r>
    </w:p>
    <w:p w14:paraId="05112524" w14:textId="77777777" w:rsidR="006E185A" w:rsidRDefault="006E185A" w:rsidP="004F0307">
      <w:pPr>
        <w:ind w:left="3330"/>
        <w:jc w:val="both"/>
        <w:rPr>
          <w:color w:val="000000"/>
        </w:rPr>
      </w:pPr>
    </w:p>
    <w:p w14:paraId="24632E32" w14:textId="4B3D457A" w:rsidR="004F0307" w:rsidRDefault="004F0307" w:rsidP="004F0307">
      <w:pPr>
        <w:pStyle w:val="TextHeading2"/>
        <w:keepNext/>
        <w:keepLines/>
        <w:tabs>
          <w:tab w:val="left" w:pos="4320"/>
        </w:tabs>
        <w:spacing w:before="0" w:after="0"/>
        <w:jc w:val="left"/>
      </w:pPr>
      <w:r>
        <w:t xml:space="preserve">STATE OF </w:t>
      </w:r>
      <w:bookmarkStart w:id="148" w:name="_Hlk119075380"/>
      <w:r w:rsidR="0000360E">
        <w:t>COLORADO</w:t>
      </w:r>
      <w:bookmarkEnd w:id="148"/>
      <w:r>
        <w:tab/>
        <w:t>)</w:t>
      </w:r>
    </w:p>
    <w:p w14:paraId="0BEFECBD" w14:textId="77777777" w:rsidR="004F0307" w:rsidRDefault="004F0307" w:rsidP="004F0307">
      <w:pPr>
        <w:pStyle w:val="TextHeading2"/>
        <w:keepNext/>
        <w:keepLines/>
        <w:tabs>
          <w:tab w:val="left" w:pos="4320"/>
        </w:tabs>
        <w:spacing w:before="0" w:after="0"/>
        <w:jc w:val="left"/>
      </w:pPr>
      <w:r>
        <w:tab/>
        <w:t>) ss.</w:t>
      </w:r>
    </w:p>
    <w:p w14:paraId="0E59C776" w14:textId="3543894A" w:rsidR="004F0307" w:rsidRDefault="004F0307" w:rsidP="004F0307">
      <w:pPr>
        <w:pStyle w:val="TextHeading2"/>
        <w:keepNext/>
        <w:keepLines/>
        <w:tabs>
          <w:tab w:val="left" w:pos="4320"/>
        </w:tabs>
        <w:spacing w:before="0" w:after="0"/>
        <w:jc w:val="left"/>
      </w:pPr>
      <w:r w:rsidRPr="003F6262">
        <w:rPr>
          <w:caps/>
        </w:rPr>
        <w:t xml:space="preserve">COUNTY OF </w:t>
      </w:r>
      <w:r w:rsidR="00675729" w:rsidRPr="003F6262">
        <w:rPr>
          <w:caps/>
        </w:rPr>
        <w:t>{{ county }}</w:t>
      </w:r>
      <w:r>
        <w:tab/>
        <w:t>)</w:t>
      </w:r>
    </w:p>
    <w:p w14:paraId="2545A135" w14:textId="0D650DA8" w:rsidR="004F0307" w:rsidRDefault="004F0307" w:rsidP="004F0307">
      <w:pPr>
        <w:pStyle w:val="TextHeading2"/>
        <w:keepNext/>
        <w:keepLines/>
      </w:pPr>
      <w:r>
        <w:t xml:space="preserve">Subscribed, sworn to and acknowledged before me by </w:t>
      </w:r>
      <w:r w:rsidR="00675729">
        <w:t>{{ client.name }}</w:t>
      </w:r>
      <w:r>
        <w:t xml:space="preserve">, the principal, this </w:t>
      </w:r>
      <w:r w:rsidR="00EB5AF0" w:rsidRPr="00EB5AF0">
        <w:t>__________ ___, 20___</w:t>
      </w:r>
      <w:r>
        <w:t>.</w:t>
      </w:r>
    </w:p>
    <w:p w14:paraId="7B462F97" w14:textId="77777777" w:rsidR="004F0307" w:rsidRDefault="004F0307" w:rsidP="004F0307">
      <w:pPr>
        <w:pStyle w:val="TextHeading2"/>
        <w:keepNext/>
        <w:keepLines/>
      </w:pPr>
    </w:p>
    <w:p w14:paraId="4E9C9CAE" w14:textId="77777777" w:rsidR="004F0307" w:rsidRDefault="004F0307" w:rsidP="004F0307">
      <w:pPr>
        <w:pStyle w:val="TextHeading2"/>
        <w:keepNext/>
        <w:keepLines/>
        <w:tabs>
          <w:tab w:val="left" w:pos="8640"/>
        </w:tabs>
        <w:spacing w:before="0" w:after="0"/>
        <w:ind w:left="3600"/>
        <w:jc w:val="left"/>
      </w:pPr>
      <w:r>
        <w:rPr>
          <w:u w:val="single"/>
        </w:rPr>
        <w:tab/>
      </w:r>
    </w:p>
    <w:p w14:paraId="3F94368B" w14:textId="77777777" w:rsidR="00675729" w:rsidRDefault="007873FB" w:rsidP="00675729">
      <w:pPr>
        <w:widowControl w:val="0"/>
        <w:autoSpaceDE w:val="0"/>
        <w:autoSpaceDN w:val="0"/>
        <w:adjustRightInd w:val="0"/>
        <w:ind w:left="3600"/>
      </w:pPr>
      <w:r w:rsidRPr="0054780E">
        <w:t>Notary Public</w:t>
      </w:r>
    </w:p>
    <w:p w14:paraId="53206C15" w14:textId="1BFC08D9" w:rsidR="00675729" w:rsidRDefault="00675729" w:rsidP="00675729">
      <w:pPr>
        <w:widowControl w:val="0"/>
        <w:autoSpaceDE w:val="0"/>
        <w:autoSpaceDN w:val="0"/>
        <w:adjustRightInd w:val="0"/>
        <w:ind w:left="3600"/>
      </w:pPr>
      <w:r>
        <w:t xml:space="preserve">My commission expires: </w:t>
      </w:r>
      <w:r w:rsidRPr="003F6262">
        <w:t>___/___/20___</w:t>
      </w:r>
      <w:r>
        <w:br w:type="page"/>
      </w:r>
    </w:p>
    <w:p w14:paraId="4406C77B" w14:textId="256BF6C6" w:rsidR="009E1240" w:rsidRPr="003F6262" w:rsidRDefault="009E1240" w:rsidP="003F6262">
      <w:pPr>
        <w:pStyle w:val="TextHeading2"/>
        <w:widowControl w:val="0"/>
        <w:tabs>
          <w:tab w:val="left" w:pos="8640"/>
        </w:tabs>
        <w:spacing w:after="0"/>
        <w:jc w:val="center"/>
        <w:rPr>
          <w:rFonts w:ascii="Arial" w:hAnsi="Arial" w:cs="Arial"/>
          <w:b/>
          <w:bCs/>
          <w:color w:val="000000"/>
          <w:sz w:val="28"/>
          <w:szCs w:val="22"/>
        </w:rPr>
      </w:pPr>
      <w:bookmarkStart w:id="149" w:name="_Hlk199422480"/>
      <w:r w:rsidRPr="003F6262">
        <w:rPr>
          <w:rFonts w:ascii="Arial" w:hAnsi="Arial" w:cs="Arial"/>
          <w:b/>
          <w:bCs/>
          <w:color w:val="000000"/>
          <w:sz w:val="28"/>
          <w:szCs w:val="22"/>
        </w:rPr>
        <w:lastRenderedPageBreak/>
        <w:t>IMPORTANT INFORMATION FOR AGENT</w:t>
      </w:r>
      <w:r w:rsidR="003F6262">
        <w:rPr>
          <w:rFonts w:ascii="Arial" w:hAnsi="Arial" w:cs="Arial"/>
          <w:b/>
          <w:bCs/>
          <w:color w:val="000000"/>
          <w:sz w:val="28"/>
          <w:szCs w:val="22"/>
        </w:rPr>
        <w:br/>
      </w:r>
      <w:r w:rsidRPr="003F6262">
        <w:rPr>
          <w:rFonts w:ascii="Arial" w:hAnsi="Arial" w:cs="Arial"/>
          <w:b/>
          <w:bCs/>
          <w:color w:val="000000"/>
          <w:sz w:val="28"/>
          <w:szCs w:val="22"/>
        </w:rPr>
        <w:t>Agent's Duties</w:t>
      </w:r>
    </w:p>
    <w:p w14:paraId="3ECBBB98" w14:textId="77777777" w:rsidR="003F6262" w:rsidRDefault="009E1240" w:rsidP="003F6262">
      <w:pPr>
        <w:pStyle w:val="TextHeading2"/>
        <w:tabs>
          <w:tab w:val="left" w:pos="8640"/>
        </w:tabs>
        <w:rPr>
          <w:color w:val="000000"/>
        </w:rPr>
      </w:pPr>
      <w:r w:rsidRPr="00163040">
        <w:rPr>
          <w:color w:val="00000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w:t>
      </w:r>
    </w:p>
    <w:p w14:paraId="531F824A" w14:textId="580B265E" w:rsidR="009E1240" w:rsidRDefault="009E1240" w:rsidP="003F6262">
      <w:pPr>
        <w:pStyle w:val="TextHeading2"/>
        <w:tabs>
          <w:tab w:val="left" w:pos="8640"/>
        </w:tabs>
        <w:spacing w:before="0"/>
        <w:rPr>
          <w:color w:val="000000"/>
        </w:rPr>
      </w:pPr>
      <w:r w:rsidRPr="00163040">
        <w:rPr>
          <w:color w:val="000000"/>
        </w:rPr>
        <w:t>You shall:</w:t>
      </w:r>
    </w:p>
    <w:p w14:paraId="60334DD3" w14:textId="77777777" w:rsidR="003F6262" w:rsidRDefault="009E1240" w:rsidP="003F6262">
      <w:pPr>
        <w:pStyle w:val="TextHeading2"/>
        <w:numPr>
          <w:ilvl w:val="0"/>
          <w:numId w:val="6"/>
        </w:numPr>
        <w:tabs>
          <w:tab w:val="left" w:pos="8640"/>
        </w:tabs>
        <w:spacing w:before="0"/>
        <w:rPr>
          <w:color w:val="000000"/>
        </w:rPr>
      </w:pPr>
      <w:r w:rsidRPr="003F6262">
        <w:rPr>
          <w:color w:val="000000"/>
        </w:rPr>
        <w:t>do what you know the principal reasonably expects you to do with the principal's property or, if you do not know the principal's expectations, act in the principal's best interest;</w:t>
      </w:r>
    </w:p>
    <w:p w14:paraId="13B0551A" w14:textId="77777777" w:rsidR="003F6262" w:rsidRDefault="009E1240" w:rsidP="003F6262">
      <w:pPr>
        <w:pStyle w:val="TextHeading2"/>
        <w:numPr>
          <w:ilvl w:val="0"/>
          <w:numId w:val="6"/>
        </w:numPr>
        <w:tabs>
          <w:tab w:val="left" w:pos="8640"/>
        </w:tabs>
        <w:spacing w:before="0"/>
        <w:rPr>
          <w:color w:val="000000"/>
        </w:rPr>
      </w:pPr>
      <w:r w:rsidRPr="003F6262">
        <w:rPr>
          <w:color w:val="000000"/>
        </w:rPr>
        <w:t>act in good faith;</w:t>
      </w:r>
    </w:p>
    <w:p w14:paraId="069B5269" w14:textId="77777777" w:rsidR="003F6262" w:rsidRDefault="009E1240" w:rsidP="003F6262">
      <w:pPr>
        <w:pStyle w:val="TextHeading2"/>
        <w:numPr>
          <w:ilvl w:val="0"/>
          <w:numId w:val="6"/>
        </w:numPr>
        <w:tabs>
          <w:tab w:val="left" w:pos="8640"/>
        </w:tabs>
        <w:spacing w:before="0"/>
        <w:rPr>
          <w:color w:val="000000"/>
        </w:rPr>
      </w:pPr>
      <w:r w:rsidRPr="003F6262">
        <w:rPr>
          <w:color w:val="000000"/>
        </w:rPr>
        <w:t>do nothing beyond the authority granted in this power of attorney; and</w:t>
      </w:r>
    </w:p>
    <w:p w14:paraId="00B80A1A" w14:textId="55B4728C" w:rsidR="009E1240" w:rsidRPr="003F6262" w:rsidRDefault="009E1240" w:rsidP="003F6262">
      <w:pPr>
        <w:pStyle w:val="TextHeading2"/>
        <w:numPr>
          <w:ilvl w:val="0"/>
          <w:numId w:val="6"/>
        </w:numPr>
        <w:tabs>
          <w:tab w:val="left" w:pos="8640"/>
        </w:tabs>
        <w:spacing w:before="0"/>
        <w:rPr>
          <w:color w:val="000000"/>
        </w:rPr>
      </w:pPr>
      <w:r w:rsidRPr="003F6262">
        <w:rPr>
          <w:color w:val="000000"/>
        </w:rPr>
        <w:t>disclose your identity as an agent whenever you act for the principal by writing or printing the name of the principal and signing your own name as "agent" in the following manner:</w:t>
      </w:r>
    </w:p>
    <w:p w14:paraId="2F683D78" w14:textId="77777777" w:rsidR="009E1240" w:rsidRPr="00163040" w:rsidRDefault="009E1240" w:rsidP="003F6262">
      <w:pPr>
        <w:pStyle w:val="TextHeading2"/>
        <w:tabs>
          <w:tab w:val="left" w:pos="8640"/>
        </w:tabs>
        <w:jc w:val="center"/>
        <w:rPr>
          <w:color w:val="000000"/>
        </w:rPr>
      </w:pPr>
      <w:r w:rsidRPr="00163040">
        <w:rPr>
          <w:color w:val="000000"/>
        </w:rPr>
        <w:t>(Principal's Name) by (Your Signature) as Agent</w:t>
      </w:r>
    </w:p>
    <w:p w14:paraId="4D0AFD03" w14:textId="77777777" w:rsidR="009E1240" w:rsidRPr="00163040" w:rsidRDefault="009E1240" w:rsidP="003F6262">
      <w:pPr>
        <w:pStyle w:val="TextHeading2"/>
        <w:tabs>
          <w:tab w:val="left" w:pos="8640"/>
        </w:tabs>
        <w:rPr>
          <w:color w:val="000000"/>
        </w:rPr>
      </w:pPr>
      <w:r w:rsidRPr="00163040">
        <w:rPr>
          <w:color w:val="000000"/>
        </w:rPr>
        <w:t>Unless the Special Instructions in this power of attorney state otherwise, you must also:</w:t>
      </w:r>
    </w:p>
    <w:p w14:paraId="399927F5" w14:textId="4BB756C9" w:rsidR="009E1240" w:rsidRPr="00163040" w:rsidRDefault="009E1240" w:rsidP="003F6262">
      <w:pPr>
        <w:pStyle w:val="TextHeading2"/>
        <w:numPr>
          <w:ilvl w:val="0"/>
          <w:numId w:val="7"/>
        </w:numPr>
        <w:tabs>
          <w:tab w:val="left" w:pos="8640"/>
        </w:tabs>
        <w:rPr>
          <w:color w:val="000000"/>
        </w:rPr>
      </w:pPr>
      <w:bookmarkStart w:id="150" w:name="_Hlk199422347"/>
      <w:r w:rsidRPr="00163040">
        <w:rPr>
          <w:color w:val="000000"/>
        </w:rPr>
        <w:t>act loyally for the principal's benefit;</w:t>
      </w:r>
    </w:p>
    <w:p w14:paraId="439EA54A" w14:textId="096BD3C3" w:rsidR="009E1240" w:rsidRPr="00163040" w:rsidRDefault="009E1240" w:rsidP="003F6262">
      <w:pPr>
        <w:pStyle w:val="TextHeading2"/>
        <w:numPr>
          <w:ilvl w:val="0"/>
          <w:numId w:val="7"/>
        </w:numPr>
        <w:tabs>
          <w:tab w:val="left" w:pos="8640"/>
        </w:tabs>
        <w:spacing w:before="0"/>
        <w:rPr>
          <w:color w:val="000000"/>
        </w:rPr>
      </w:pPr>
      <w:r w:rsidRPr="00163040">
        <w:rPr>
          <w:color w:val="000000"/>
        </w:rPr>
        <w:t>avoid conflicts that would impair your ability to act in the principal's best interest;</w:t>
      </w:r>
    </w:p>
    <w:p w14:paraId="3837E612" w14:textId="1EB76884" w:rsidR="009E1240" w:rsidRPr="00163040" w:rsidRDefault="009E1240" w:rsidP="003F6262">
      <w:pPr>
        <w:pStyle w:val="TextHeading2"/>
        <w:numPr>
          <w:ilvl w:val="0"/>
          <w:numId w:val="7"/>
        </w:numPr>
        <w:tabs>
          <w:tab w:val="left" w:pos="8640"/>
        </w:tabs>
        <w:spacing w:before="0"/>
        <w:rPr>
          <w:color w:val="000000"/>
        </w:rPr>
      </w:pPr>
      <w:r w:rsidRPr="00163040">
        <w:rPr>
          <w:color w:val="000000"/>
        </w:rPr>
        <w:t>act with care, competence, and diligence;</w:t>
      </w:r>
    </w:p>
    <w:p w14:paraId="53820061" w14:textId="67AF50B7" w:rsidR="009E1240" w:rsidRPr="00163040" w:rsidRDefault="009E1240" w:rsidP="003F6262">
      <w:pPr>
        <w:pStyle w:val="TextHeading2"/>
        <w:numPr>
          <w:ilvl w:val="0"/>
          <w:numId w:val="7"/>
        </w:numPr>
        <w:tabs>
          <w:tab w:val="left" w:pos="8640"/>
        </w:tabs>
        <w:spacing w:before="0"/>
        <w:rPr>
          <w:color w:val="000000"/>
        </w:rPr>
      </w:pPr>
      <w:r w:rsidRPr="00163040">
        <w:rPr>
          <w:color w:val="000000"/>
        </w:rPr>
        <w:t>keep a record of all receipts, disbursements, and transactions made on behalf of the principal;</w:t>
      </w:r>
    </w:p>
    <w:p w14:paraId="3D5559C9" w14:textId="7C63BBF9" w:rsidR="009E1240" w:rsidRPr="00163040" w:rsidRDefault="009E1240" w:rsidP="003F6262">
      <w:pPr>
        <w:pStyle w:val="TextHeading2"/>
        <w:numPr>
          <w:ilvl w:val="0"/>
          <w:numId w:val="7"/>
        </w:numPr>
        <w:tabs>
          <w:tab w:val="left" w:pos="8640"/>
        </w:tabs>
        <w:spacing w:before="0"/>
        <w:rPr>
          <w:color w:val="000000"/>
        </w:rPr>
      </w:pPr>
      <w:bookmarkStart w:id="151" w:name="_Hlk199422409"/>
      <w:r w:rsidRPr="00163040">
        <w:rPr>
          <w:color w:val="000000"/>
        </w:rPr>
        <w:t>cooperate with any person that has authority to make health care decisions for the principal to do what you know the principal reasonably expects or, if you do not know the principal's expectations, to act in the principal's best interest; and</w:t>
      </w:r>
    </w:p>
    <w:p w14:paraId="0E6257FA" w14:textId="169B3D9E" w:rsidR="009E1240" w:rsidRPr="00163040" w:rsidRDefault="009E1240" w:rsidP="003F6262">
      <w:pPr>
        <w:pStyle w:val="TextHeading2"/>
        <w:numPr>
          <w:ilvl w:val="0"/>
          <w:numId w:val="7"/>
        </w:numPr>
        <w:tabs>
          <w:tab w:val="left" w:pos="8640"/>
        </w:tabs>
        <w:spacing w:before="0"/>
        <w:rPr>
          <w:color w:val="000000"/>
        </w:rPr>
      </w:pPr>
      <w:r w:rsidRPr="00163040">
        <w:rPr>
          <w:color w:val="000000"/>
        </w:rPr>
        <w:t>a</w:t>
      </w:r>
      <w:r w:rsidR="003F6262">
        <w:rPr>
          <w:color w:val="000000"/>
        </w:rPr>
        <w:t>t</w:t>
      </w:r>
      <w:r w:rsidRPr="00163040">
        <w:rPr>
          <w:color w:val="000000"/>
        </w:rPr>
        <w:t>tempt to preserve the principal's estate plan if you know the plan and preserving the plan is consistent with the principal's best interest.</w:t>
      </w:r>
    </w:p>
    <w:bookmarkEnd w:id="150"/>
    <w:bookmarkEnd w:id="151"/>
    <w:p w14:paraId="6DD5D122" w14:textId="77777777" w:rsidR="009E1240" w:rsidRPr="003F6262" w:rsidRDefault="009E1240" w:rsidP="003F6262">
      <w:pPr>
        <w:pStyle w:val="TextHeading2"/>
        <w:tabs>
          <w:tab w:val="left" w:pos="8640"/>
        </w:tabs>
        <w:rPr>
          <w:rFonts w:ascii="Arial" w:hAnsi="Arial" w:cs="Arial"/>
          <w:b/>
          <w:bCs/>
          <w:color w:val="000000"/>
        </w:rPr>
      </w:pPr>
      <w:r w:rsidRPr="003F6262">
        <w:rPr>
          <w:rFonts w:ascii="Arial" w:hAnsi="Arial" w:cs="Arial"/>
          <w:b/>
          <w:bCs/>
          <w:color w:val="000000"/>
        </w:rPr>
        <w:t>Termination of Agent's Authority</w:t>
      </w:r>
    </w:p>
    <w:p w14:paraId="3EC4F1D9" w14:textId="77777777" w:rsidR="009E1240" w:rsidRDefault="009E1240" w:rsidP="003F6262">
      <w:pPr>
        <w:pStyle w:val="TextHeading2"/>
        <w:tabs>
          <w:tab w:val="left" w:pos="8640"/>
        </w:tabs>
        <w:rPr>
          <w:color w:val="000000"/>
        </w:rPr>
      </w:pPr>
      <w:r w:rsidRPr="00163040">
        <w:rPr>
          <w:color w:val="00000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58DEC53" w14:textId="77777777" w:rsidR="003F6262" w:rsidRDefault="009E1240" w:rsidP="003F6262">
      <w:pPr>
        <w:pStyle w:val="TextHeading2"/>
        <w:numPr>
          <w:ilvl w:val="0"/>
          <w:numId w:val="8"/>
        </w:numPr>
        <w:tabs>
          <w:tab w:val="left" w:pos="8640"/>
        </w:tabs>
        <w:spacing w:before="0"/>
        <w:rPr>
          <w:color w:val="000000"/>
        </w:rPr>
      </w:pPr>
      <w:r w:rsidRPr="003F6262">
        <w:rPr>
          <w:color w:val="000000"/>
        </w:rPr>
        <w:t>death of the principal;</w:t>
      </w:r>
    </w:p>
    <w:p w14:paraId="33A78A8F" w14:textId="77777777" w:rsidR="003F6262" w:rsidRDefault="009E1240" w:rsidP="003F6262">
      <w:pPr>
        <w:pStyle w:val="TextHeading2"/>
        <w:numPr>
          <w:ilvl w:val="0"/>
          <w:numId w:val="8"/>
        </w:numPr>
        <w:tabs>
          <w:tab w:val="left" w:pos="8640"/>
        </w:tabs>
        <w:spacing w:before="0"/>
        <w:rPr>
          <w:color w:val="000000"/>
        </w:rPr>
      </w:pPr>
      <w:r w:rsidRPr="003F6262">
        <w:rPr>
          <w:color w:val="000000"/>
        </w:rPr>
        <w:t>the principal's revocation of the power of attorney or your authority;</w:t>
      </w:r>
    </w:p>
    <w:p w14:paraId="1A8E5101" w14:textId="77777777" w:rsidR="003F6262" w:rsidRDefault="009E1240" w:rsidP="003F6262">
      <w:pPr>
        <w:pStyle w:val="TextHeading2"/>
        <w:numPr>
          <w:ilvl w:val="0"/>
          <w:numId w:val="8"/>
        </w:numPr>
        <w:tabs>
          <w:tab w:val="left" w:pos="8640"/>
        </w:tabs>
        <w:spacing w:before="0"/>
        <w:rPr>
          <w:color w:val="000000"/>
        </w:rPr>
      </w:pPr>
      <w:r w:rsidRPr="003F6262">
        <w:rPr>
          <w:color w:val="000000"/>
        </w:rPr>
        <w:t>the occurrence of a termination event stated in the power of attorney;</w:t>
      </w:r>
    </w:p>
    <w:p w14:paraId="2D55814D" w14:textId="77777777" w:rsidR="003F6262" w:rsidRDefault="009E1240" w:rsidP="003F6262">
      <w:pPr>
        <w:pStyle w:val="TextHeading2"/>
        <w:numPr>
          <w:ilvl w:val="0"/>
          <w:numId w:val="8"/>
        </w:numPr>
        <w:tabs>
          <w:tab w:val="left" w:pos="8640"/>
        </w:tabs>
        <w:spacing w:before="0"/>
        <w:rPr>
          <w:color w:val="000000"/>
        </w:rPr>
      </w:pPr>
      <w:r w:rsidRPr="003F6262">
        <w:rPr>
          <w:color w:val="000000"/>
        </w:rPr>
        <w:t>the purpose of the power of attorney is fully accomplished; or</w:t>
      </w:r>
    </w:p>
    <w:p w14:paraId="1D4BA513" w14:textId="734B5DAC" w:rsidR="009E1240" w:rsidRPr="003F6262" w:rsidRDefault="009E1240" w:rsidP="003F6262">
      <w:pPr>
        <w:pStyle w:val="TextHeading2"/>
        <w:numPr>
          <w:ilvl w:val="0"/>
          <w:numId w:val="8"/>
        </w:numPr>
        <w:tabs>
          <w:tab w:val="left" w:pos="8640"/>
        </w:tabs>
        <w:spacing w:before="0"/>
        <w:rPr>
          <w:color w:val="000000"/>
        </w:rPr>
      </w:pPr>
      <w:r w:rsidRPr="003F6262">
        <w:rPr>
          <w:color w:val="000000"/>
        </w:rPr>
        <w:lastRenderedPageBreak/>
        <w:t>if you are married to the principal, a legal action is filed with a court to end your marriage, or for your legal separation, unless the Special Instructions in this power of attorney state that such an action will not terminate your authority.</w:t>
      </w:r>
    </w:p>
    <w:p w14:paraId="7A088A7D" w14:textId="77777777" w:rsidR="009E1240" w:rsidRPr="003F6262" w:rsidRDefault="009E1240" w:rsidP="003F6262">
      <w:pPr>
        <w:pStyle w:val="TextHeading2"/>
        <w:tabs>
          <w:tab w:val="left" w:pos="8640"/>
        </w:tabs>
        <w:rPr>
          <w:rFonts w:ascii="Arial" w:hAnsi="Arial" w:cs="Arial"/>
          <w:b/>
          <w:bCs/>
          <w:color w:val="000000"/>
          <w:sz w:val="28"/>
          <w:szCs w:val="22"/>
        </w:rPr>
      </w:pPr>
      <w:r w:rsidRPr="003F6262">
        <w:rPr>
          <w:rFonts w:ascii="Arial" w:hAnsi="Arial" w:cs="Arial"/>
          <w:b/>
          <w:bCs/>
          <w:color w:val="000000"/>
          <w:sz w:val="28"/>
          <w:szCs w:val="22"/>
        </w:rPr>
        <w:t>Liability of Agent</w:t>
      </w:r>
    </w:p>
    <w:p w14:paraId="34B5CD47" w14:textId="7C9F0832" w:rsidR="009E1240" w:rsidRPr="00163040" w:rsidRDefault="0000360E" w:rsidP="003F6262">
      <w:pPr>
        <w:pStyle w:val="TextHeading2"/>
        <w:tabs>
          <w:tab w:val="left" w:pos="8640"/>
        </w:tabs>
        <w:rPr>
          <w:color w:val="000000"/>
        </w:rPr>
      </w:pPr>
      <w:r w:rsidRPr="0000360E">
        <w:rPr>
          <w:color w:val="00000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369F0D0C" w14:textId="60C95118" w:rsidR="001B374F" w:rsidRPr="003F6262" w:rsidRDefault="009E1240" w:rsidP="003F6262">
      <w:pPr>
        <w:pStyle w:val="TextHeading2"/>
        <w:tabs>
          <w:tab w:val="left" w:pos="8640"/>
        </w:tabs>
        <w:jc w:val="left"/>
        <w:rPr>
          <w:color w:val="000000"/>
        </w:rPr>
      </w:pPr>
      <w:r w:rsidRPr="00163040">
        <w:rPr>
          <w:color w:val="000000"/>
        </w:rPr>
        <w:t>If there is anything about this document or your duties that you do not understand, you should seek legal advice.</w:t>
      </w:r>
      <w:bookmarkEnd w:id="149"/>
    </w:p>
    <w:sectPr w:rsidR="001B374F" w:rsidRPr="003F6262">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E3274" w14:textId="77777777" w:rsidR="000050E7" w:rsidRDefault="000050E7">
      <w:r>
        <w:separator/>
      </w:r>
    </w:p>
  </w:endnote>
  <w:endnote w:type="continuationSeparator" w:id="0">
    <w:p w14:paraId="5DEADFA7" w14:textId="77777777" w:rsidR="000050E7" w:rsidRDefault="0000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6035" w14:textId="77777777" w:rsidR="001B374F" w:rsidRDefault="001B374F">
    <w:pPr>
      <w:jc w:val="center"/>
    </w:pPr>
  </w:p>
  <w:p w14:paraId="1D5CA314" w14:textId="74FBB740" w:rsidR="001B374F" w:rsidRDefault="003372E3">
    <w:pPr>
      <w:jc w:val="center"/>
    </w:pPr>
    <w:r>
      <w:t xml:space="preserve">General Durable Power of Attorney of </w:t>
    </w:r>
    <w:r w:rsidR="00675729">
      <w:t>{{ client.name }}</w:t>
    </w:r>
  </w:p>
  <w:p w14:paraId="05E8F73B" w14:textId="2FA9ACE6" w:rsidR="001B374F" w:rsidRDefault="004F0307" w:rsidP="004F0307">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24</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6E185A">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78C3" w14:textId="77777777" w:rsidR="000050E7" w:rsidRDefault="000050E7">
      <w:r>
        <w:separator/>
      </w:r>
    </w:p>
  </w:footnote>
  <w:footnote w:type="continuationSeparator" w:id="0">
    <w:p w14:paraId="1F26F18C" w14:textId="77777777" w:rsidR="000050E7" w:rsidRDefault="00005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C61"/>
    <w:multiLevelType w:val="hybridMultilevel"/>
    <w:tmpl w:val="B2B2CDD2"/>
    <w:lvl w:ilvl="0" w:tplc="6C6E5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95B36"/>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F2A25D1"/>
    <w:multiLevelType w:val="multilevel"/>
    <w:tmpl w:val="15B6610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380965BF"/>
    <w:multiLevelType w:val="hybridMultilevel"/>
    <w:tmpl w:val="4860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78019172">
    <w:abstractNumId w:val="5"/>
  </w:num>
  <w:num w:numId="2" w16cid:durableId="144902761">
    <w:abstractNumId w:val="5"/>
  </w:num>
  <w:num w:numId="3" w16cid:durableId="825362660">
    <w:abstractNumId w:val="5"/>
  </w:num>
  <w:num w:numId="4" w16cid:durableId="2090419254">
    <w:abstractNumId w:val="5"/>
  </w:num>
  <w:num w:numId="5" w16cid:durableId="1139999501">
    <w:abstractNumId w:val="2"/>
  </w:num>
  <w:num w:numId="6" w16cid:durableId="1766420954">
    <w:abstractNumId w:val="0"/>
  </w:num>
  <w:num w:numId="7" w16cid:durableId="505554432">
    <w:abstractNumId w:val="4"/>
  </w:num>
  <w:num w:numId="8" w16cid:durableId="192657204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jY3NDM0N7UwMDRU0lEKTi0uzszPAykwrAUAoXUOhSwAAAA="/>
  </w:docVars>
  <w:rsids>
    <w:rsidRoot w:val="00E64EEE"/>
    <w:rsid w:val="0000360E"/>
    <w:rsid w:val="00003CAA"/>
    <w:rsid w:val="000050E7"/>
    <w:rsid w:val="00026BAA"/>
    <w:rsid w:val="00054C7F"/>
    <w:rsid w:val="00061282"/>
    <w:rsid w:val="00064334"/>
    <w:rsid w:val="00065E0A"/>
    <w:rsid w:val="00071C81"/>
    <w:rsid w:val="00072D08"/>
    <w:rsid w:val="00076753"/>
    <w:rsid w:val="00083352"/>
    <w:rsid w:val="00083F8B"/>
    <w:rsid w:val="00090648"/>
    <w:rsid w:val="000908C5"/>
    <w:rsid w:val="000A2ABA"/>
    <w:rsid w:val="000B619D"/>
    <w:rsid w:val="000D120D"/>
    <w:rsid w:val="000F15AE"/>
    <w:rsid w:val="000F38C8"/>
    <w:rsid w:val="00104771"/>
    <w:rsid w:val="00123657"/>
    <w:rsid w:val="00125132"/>
    <w:rsid w:val="00135B86"/>
    <w:rsid w:val="0014205E"/>
    <w:rsid w:val="001502CC"/>
    <w:rsid w:val="00150D94"/>
    <w:rsid w:val="00151E60"/>
    <w:rsid w:val="00153594"/>
    <w:rsid w:val="00156191"/>
    <w:rsid w:val="00164904"/>
    <w:rsid w:val="0018413A"/>
    <w:rsid w:val="001B374F"/>
    <w:rsid w:val="001B4F1C"/>
    <w:rsid w:val="001E3C40"/>
    <w:rsid w:val="001F6A3E"/>
    <w:rsid w:val="00200503"/>
    <w:rsid w:val="00200F86"/>
    <w:rsid w:val="00204E61"/>
    <w:rsid w:val="00206D29"/>
    <w:rsid w:val="0023717F"/>
    <w:rsid w:val="00260F6F"/>
    <w:rsid w:val="0026446F"/>
    <w:rsid w:val="002704F6"/>
    <w:rsid w:val="00271282"/>
    <w:rsid w:val="00281651"/>
    <w:rsid w:val="002829C6"/>
    <w:rsid w:val="00283949"/>
    <w:rsid w:val="00292593"/>
    <w:rsid w:val="00297E52"/>
    <w:rsid w:val="002B2E4E"/>
    <w:rsid w:val="002C4DCC"/>
    <w:rsid w:val="002D02E0"/>
    <w:rsid w:val="002D05E2"/>
    <w:rsid w:val="002D38CE"/>
    <w:rsid w:val="002D6C60"/>
    <w:rsid w:val="002E4835"/>
    <w:rsid w:val="002E529E"/>
    <w:rsid w:val="002F2469"/>
    <w:rsid w:val="002F75D4"/>
    <w:rsid w:val="0030169D"/>
    <w:rsid w:val="00302212"/>
    <w:rsid w:val="00302320"/>
    <w:rsid w:val="00306D29"/>
    <w:rsid w:val="00311640"/>
    <w:rsid w:val="00321B0D"/>
    <w:rsid w:val="00322422"/>
    <w:rsid w:val="00325B50"/>
    <w:rsid w:val="003304D1"/>
    <w:rsid w:val="003372E3"/>
    <w:rsid w:val="003379C8"/>
    <w:rsid w:val="0034030A"/>
    <w:rsid w:val="0034161F"/>
    <w:rsid w:val="00346B2D"/>
    <w:rsid w:val="00346BF4"/>
    <w:rsid w:val="00360500"/>
    <w:rsid w:val="00363883"/>
    <w:rsid w:val="003653E1"/>
    <w:rsid w:val="00371585"/>
    <w:rsid w:val="00371DBB"/>
    <w:rsid w:val="003757ED"/>
    <w:rsid w:val="00377780"/>
    <w:rsid w:val="003B05C1"/>
    <w:rsid w:val="003B076E"/>
    <w:rsid w:val="003C2037"/>
    <w:rsid w:val="003C5E0A"/>
    <w:rsid w:val="003C62D2"/>
    <w:rsid w:val="003C6804"/>
    <w:rsid w:val="003E36E6"/>
    <w:rsid w:val="003F2B88"/>
    <w:rsid w:val="003F6262"/>
    <w:rsid w:val="00402213"/>
    <w:rsid w:val="00421F07"/>
    <w:rsid w:val="004339B6"/>
    <w:rsid w:val="004340A9"/>
    <w:rsid w:val="00441572"/>
    <w:rsid w:val="00447D67"/>
    <w:rsid w:val="00455560"/>
    <w:rsid w:val="004617A3"/>
    <w:rsid w:val="00462F34"/>
    <w:rsid w:val="00475FAF"/>
    <w:rsid w:val="004924DE"/>
    <w:rsid w:val="004A5E27"/>
    <w:rsid w:val="004B4506"/>
    <w:rsid w:val="004B5DB5"/>
    <w:rsid w:val="004C555C"/>
    <w:rsid w:val="004C73ED"/>
    <w:rsid w:val="004D307A"/>
    <w:rsid w:val="004D6FC9"/>
    <w:rsid w:val="004E21A8"/>
    <w:rsid w:val="004E318C"/>
    <w:rsid w:val="004E5D12"/>
    <w:rsid w:val="004E5F6A"/>
    <w:rsid w:val="004E7E1A"/>
    <w:rsid w:val="004F0307"/>
    <w:rsid w:val="004F4BAF"/>
    <w:rsid w:val="004F4F63"/>
    <w:rsid w:val="004F68ED"/>
    <w:rsid w:val="00506A83"/>
    <w:rsid w:val="0051372F"/>
    <w:rsid w:val="00514265"/>
    <w:rsid w:val="00520949"/>
    <w:rsid w:val="00520D4D"/>
    <w:rsid w:val="00524B20"/>
    <w:rsid w:val="00530272"/>
    <w:rsid w:val="005326D9"/>
    <w:rsid w:val="0053550E"/>
    <w:rsid w:val="0053621E"/>
    <w:rsid w:val="005453BD"/>
    <w:rsid w:val="00546CDE"/>
    <w:rsid w:val="00557C1E"/>
    <w:rsid w:val="00561FC4"/>
    <w:rsid w:val="00566AB7"/>
    <w:rsid w:val="00575F68"/>
    <w:rsid w:val="00590995"/>
    <w:rsid w:val="0059315C"/>
    <w:rsid w:val="005A08D9"/>
    <w:rsid w:val="005A0AE8"/>
    <w:rsid w:val="005A182A"/>
    <w:rsid w:val="005A2805"/>
    <w:rsid w:val="005A293E"/>
    <w:rsid w:val="005B7CF4"/>
    <w:rsid w:val="005C04E3"/>
    <w:rsid w:val="005E52DD"/>
    <w:rsid w:val="005E5FB5"/>
    <w:rsid w:val="005E624A"/>
    <w:rsid w:val="005F0C8F"/>
    <w:rsid w:val="00603947"/>
    <w:rsid w:val="006068BB"/>
    <w:rsid w:val="00615B61"/>
    <w:rsid w:val="00623E73"/>
    <w:rsid w:val="00624981"/>
    <w:rsid w:val="00630864"/>
    <w:rsid w:val="00637B6E"/>
    <w:rsid w:val="00657998"/>
    <w:rsid w:val="00675729"/>
    <w:rsid w:val="00675D45"/>
    <w:rsid w:val="0068022A"/>
    <w:rsid w:val="0068101E"/>
    <w:rsid w:val="00684F41"/>
    <w:rsid w:val="00685F8C"/>
    <w:rsid w:val="006918D4"/>
    <w:rsid w:val="0069221E"/>
    <w:rsid w:val="006964DE"/>
    <w:rsid w:val="00697BF6"/>
    <w:rsid w:val="006A3953"/>
    <w:rsid w:val="006B3DC4"/>
    <w:rsid w:val="006C11BA"/>
    <w:rsid w:val="006C6113"/>
    <w:rsid w:val="006C7136"/>
    <w:rsid w:val="006D1BBD"/>
    <w:rsid w:val="006E185A"/>
    <w:rsid w:val="006F5AD4"/>
    <w:rsid w:val="00701539"/>
    <w:rsid w:val="007029AA"/>
    <w:rsid w:val="00704C8F"/>
    <w:rsid w:val="007068D8"/>
    <w:rsid w:val="00710E43"/>
    <w:rsid w:val="00713F9D"/>
    <w:rsid w:val="00716439"/>
    <w:rsid w:val="00730213"/>
    <w:rsid w:val="007478E9"/>
    <w:rsid w:val="00752D8F"/>
    <w:rsid w:val="007530D4"/>
    <w:rsid w:val="00757D43"/>
    <w:rsid w:val="0076562A"/>
    <w:rsid w:val="00767A06"/>
    <w:rsid w:val="0077197A"/>
    <w:rsid w:val="00771B4E"/>
    <w:rsid w:val="007873FB"/>
    <w:rsid w:val="00790953"/>
    <w:rsid w:val="007963D7"/>
    <w:rsid w:val="007D3E62"/>
    <w:rsid w:val="007F03B0"/>
    <w:rsid w:val="00805A0E"/>
    <w:rsid w:val="0080630A"/>
    <w:rsid w:val="00810876"/>
    <w:rsid w:val="00826D3E"/>
    <w:rsid w:val="00830FE0"/>
    <w:rsid w:val="00832F2B"/>
    <w:rsid w:val="008359BB"/>
    <w:rsid w:val="00844BC2"/>
    <w:rsid w:val="008568AA"/>
    <w:rsid w:val="0086408B"/>
    <w:rsid w:val="0087006A"/>
    <w:rsid w:val="00875F3B"/>
    <w:rsid w:val="00883828"/>
    <w:rsid w:val="008B40B5"/>
    <w:rsid w:val="008B42E3"/>
    <w:rsid w:val="008C0836"/>
    <w:rsid w:val="008D1CA1"/>
    <w:rsid w:val="008D3116"/>
    <w:rsid w:val="008D4E2E"/>
    <w:rsid w:val="008E2FD7"/>
    <w:rsid w:val="008E4B59"/>
    <w:rsid w:val="008E5426"/>
    <w:rsid w:val="008F2693"/>
    <w:rsid w:val="008F2A4C"/>
    <w:rsid w:val="008F3671"/>
    <w:rsid w:val="008F5745"/>
    <w:rsid w:val="008F6848"/>
    <w:rsid w:val="00933391"/>
    <w:rsid w:val="00936E14"/>
    <w:rsid w:val="009405F7"/>
    <w:rsid w:val="00950939"/>
    <w:rsid w:val="00950A01"/>
    <w:rsid w:val="00952AE1"/>
    <w:rsid w:val="009612DC"/>
    <w:rsid w:val="009619B8"/>
    <w:rsid w:val="00961CBD"/>
    <w:rsid w:val="00967219"/>
    <w:rsid w:val="00987926"/>
    <w:rsid w:val="009922D4"/>
    <w:rsid w:val="009B3B34"/>
    <w:rsid w:val="009C71E5"/>
    <w:rsid w:val="009D14C8"/>
    <w:rsid w:val="009D736E"/>
    <w:rsid w:val="009E0C0A"/>
    <w:rsid w:val="009E1240"/>
    <w:rsid w:val="009E222B"/>
    <w:rsid w:val="009E745D"/>
    <w:rsid w:val="009F2F0A"/>
    <w:rsid w:val="009F780B"/>
    <w:rsid w:val="009F7F2D"/>
    <w:rsid w:val="00A010A5"/>
    <w:rsid w:val="00A15BCC"/>
    <w:rsid w:val="00A22DF7"/>
    <w:rsid w:val="00A27147"/>
    <w:rsid w:val="00A34CE5"/>
    <w:rsid w:val="00A352BE"/>
    <w:rsid w:val="00A427BD"/>
    <w:rsid w:val="00A43F0E"/>
    <w:rsid w:val="00A472A3"/>
    <w:rsid w:val="00A6475B"/>
    <w:rsid w:val="00A66C81"/>
    <w:rsid w:val="00A83178"/>
    <w:rsid w:val="00A8335B"/>
    <w:rsid w:val="00A85B32"/>
    <w:rsid w:val="00A90998"/>
    <w:rsid w:val="00A92544"/>
    <w:rsid w:val="00A96A2C"/>
    <w:rsid w:val="00AC5688"/>
    <w:rsid w:val="00AD43A0"/>
    <w:rsid w:val="00AD4835"/>
    <w:rsid w:val="00AE3847"/>
    <w:rsid w:val="00AF17D6"/>
    <w:rsid w:val="00B01AF7"/>
    <w:rsid w:val="00B143EE"/>
    <w:rsid w:val="00B34B61"/>
    <w:rsid w:val="00B36A89"/>
    <w:rsid w:val="00B37771"/>
    <w:rsid w:val="00B43FFF"/>
    <w:rsid w:val="00B4433A"/>
    <w:rsid w:val="00B537BF"/>
    <w:rsid w:val="00B561D6"/>
    <w:rsid w:val="00B647B8"/>
    <w:rsid w:val="00B71475"/>
    <w:rsid w:val="00B767D5"/>
    <w:rsid w:val="00B821B8"/>
    <w:rsid w:val="00B87BBE"/>
    <w:rsid w:val="00B935C4"/>
    <w:rsid w:val="00B94AE2"/>
    <w:rsid w:val="00BA51AF"/>
    <w:rsid w:val="00BA751F"/>
    <w:rsid w:val="00BB06C3"/>
    <w:rsid w:val="00BC38C3"/>
    <w:rsid w:val="00BC5609"/>
    <w:rsid w:val="00BC6B32"/>
    <w:rsid w:val="00BE68B9"/>
    <w:rsid w:val="00BF0D5A"/>
    <w:rsid w:val="00BF24B8"/>
    <w:rsid w:val="00BF5BE2"/>
    <w:rsid w:val="00BF6E48"/>
    <w:rsid w:val="00BF782F"/>
    <w:rsid w:val="00C00111"/>
    <w:rsid w:val="00C01F66"/>
    <w:rsid w:val="00C04688"/>
    <w:rsid w:val="00C07D36"/>
    <w:rsid w:val="00C15847"/>
    <w:rsid w:val="00C30FB9"/>
    <w:rsid w:val="00C31F01"/>
    <w:rsid w:val="00C42692"/>
    <w:rsid w:val="00C506E1"/>
    <w:rsid w:val="00C51453"/>
    <w:rsid w:val="00C54640"/>
    <w:rsid w:val="00C61946"/>
    <w:rsid w:val="00C64E24"/>
    <w:rsid w:val="00C65076"/>
    <w:rsid w:val="00C843E3"/>
    <w:rsid w:val="00C97F0B"/>
    <w:rsid w:val="00CD0622"/>
    <w:rsid w:val="00CD31EB"/>
    <w:rsid w:val="00CD38FD"/>
    <w:rsid w:val="00CE5F5A"/>
    <w:rsid w:val="00CF1653"/>
    <w:rsid w:val="00D0759D"/>
    <w:rsid w:val="00D078BE"/>
    <w:rsid w:val="00D129A5"/>
    <w:rsid w:val="00D15E19"/>
    <w:rsid w:val="00D200B3"/>
    <w:rsid w:val="00D2088D"/>
    <w:rsid w:val="00D22B34"/>
    <w:rsid w:val="00D31295"/>
    <w:rsid w:val="00D33A2E"/>
    <w:rsid w:val="00D40FF3"/>
    <w:rsid w:val="00D50A08"/>
    <w:rsid w:val="00D60010"/>
    <w:rsid w:val="00D776C4"/>
    <w:rsid w:val="00D85834"/>
    <w:rsid w:val="00D9108E"/>
    <w:rsid w:val="00D96BFA"/>
    <w:rsid w:val="00DA3268"/>
    <w:rsid w:val="00DA3BC1"/>
    <w:rsid w:val="00DB558E"/>
    <w:rsid w:val="00DC0433"/>
    <w:rsid w:val="00DC1092"/>
    <w:rsid w:val="00DD0D6F"/>
    <w:rsid w:val="00DD7EF7"/>
    <w:rsid w:val="00DE2D69"/>
    <w:rsid w:val="00DE4C91"/>
    <w:rsid w:val="00DF13A2"/>
    <w:rsid w:val="00E1254C"/>
    <w:rsid w:val="00E1476E"/>
    <w:rsid w:val="00E17472"/>
    <w:rsid w:val="00E36DF8"/>
    <w:rsid w:val="00E42E66"/>
    <w:rsid w:val="00E64EEE"/>
    <w:rsid w:val="00E6519B"/>
    <w:rsid w:val="00E844F4"/>
    <w:rsid w:val="00EA6D9B"/>
    <w:rsid w:val="00EB5AF0"/>
    <w:rsid w:val="00EB7198"/>
    <w:rsid w:val="00EB7723"/>
    <w:rsid w:val="00EC5662"/>
    <w:rsid w:val="00EC7554"/>
    <w:rsid w:val="00EE7950"/>
    <w:rsid w:val="00EF72BE"/>
    <w:rsid w:val="00EF773F"/>
    <w:rsid w:val="00F13162"/>
    <w:rsid w:val="00F17BEC"/>
    <w:rsid w:val="00F25849"/>
    <w:rsid w:val="00F26BDD"/>
    <w:rsid w:val="00F31BB3"/>
    <w:rsid w:val="00F42C74"/>
    <w:rsid w:val="00F61F3D"/>
    <w:rsid w:val="00F626CB"/>
    <w:rsid w:val="00F63024"/>
    <w:rsid w:val="00F701B6"/>
    <w:rsid w:val="00F75588"/>
    <w:rsid w:val="00F82BF7"/>
    <w:rsid w:val="00F8465F"/>
    <w:rsid w:val="00F848B8"/>
    <w:rsid w:val="00F91D29"/>
    <w:rsid w:val="00F91DB9"/>
    <w:rsid w:val="00F92E85"/>
    <w:rsid w:val="00F933A4"/>
    <w:rsid w:val="00F953D1"/>
    <w:rsid w:val="00FA54CC"/>
    <w:rsid w:val="00FA553E"/>
    <w:rsid w:val="00FA70E6"/>
    <w:rsid w:val="00FB501A"/>
    <w:rsid w:val="00FB5CD7"/>
    <w:rsid w:val="00FD17EF"/>
    <w:rsid w:val="00FD57A7"/>
    <w:rsid w:val="00FF135E"/>
    <w:rsid w:val="00FF297E"/>
    <w:rsid w:val="00FF4206"/>
    <w:rsid w:val="00FF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5E033C"/>
  <w14:defaultImageDpi w14:val="0"/>
  <w15:docId w15:val="{08839264-35B2-408E-8066-DE9D8BC4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07"/>
    <w:pPr>
      <w:spacing w:after="0" w:line="240" w:lineRule="auto"/>
    </w:pPr>
    <w:rPr>
      <w:sz w:val="24"/>
      <w:szCs w:val="24"/>
    </w:rPr>
  </w:style>
  <w:style w:type="paragraph" w:styleId="Heading1">
    <w:name w:val="heading 1"/>
    <w:next w:val="TextHeading2"/>
    <w:link w:val="Heading1Char"/>
    <w:qFormat/>
    <w:rsid w:val="004F0307"/>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4F0307"/>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4F0307"/>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4F0307"/>
    <w:pPr>
      <w:keepNext/>
      <w:keepLines/>
      <w:numPr>
        <w:ilvl w:val="4"/>
        <w:numId w:val="5"/>
      </w:numPr>
      <w:tabs>
        <w:tab w:val="clear" w:pos="2160"/>
        <w:tab w:val="num" w:pos="360"/>
      </w:tabs>
      <w:spacing w:before="120" w:after="120" w:line="240" w:lineRule="auto"/>
      <w:ind w:left="0" w:right="1440" w:firstLine="0"/>
      <w:outlineLvl w:val="3"/>
    </w:pPr>
    <w:rPr>
      <w:rFonts w:ascii="Arial" w:hAnsi="Arial"/>
      <w:b/>
      <w:sz w:val="24"/>
      <w:szCs w:val="20"/>
    </w:rPr>
  </w:style>
  <w:style w:type="paragraph" w:styleId="Heading5">
    <w:name w:val="heading 5"/>
    <w:next w:val="TextHeading5"/>
    <w:link w:val="Heading5Char"/>
    <w:qFormat/>
    <w:rsid w:val="004F0307"/>
    <w:pPr>
      <w:keepNext/>
      <w:keepLines/>
      <w:numPr>
        <w:ilvl w:val="5"/>
        <w:numId w:val="5"/>
      </w:numPr>
      <w:tabs>
        <w:tab w:val="clear" w:pos="2880"/>
        <w:tab w:val="num" w:pos="360"/>
      </w:tabs>
      <w:spacing w:before="120" w:after="120" w:line="240" w:lineRule="auto"/>
      <w:ind w:left="0" w:right="2160" w:firstLine="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4F0307"/>
    <w:pPr>
      <w:spacing w:before="120" w:after="120" w:line="240" w:lineRule="auto"/>
      <w:jc w:val="both"/>
    </w:pPr>
    <w:rPr>
      <w:sz w:val="24"/>
      <w:szCs w:val="20"/>
    </w:rPr>
  </w:style>
  <w:style w:type="paragraph" w:customStyle="1" w:styleId="TextHeading3">
    <w:name w:val="Text Heading 3"/>
    <w:rsid w:val="004F0307"/>
    <w:pPr>
      <w:spacing w:before="120" w:after="120" w:line="240" w:lineRule="auto"/>
      <w:ind w:left="720" w:right="720"/>
      <w:jc w:val="both"/>
    </w:pPr>
    <w:rPr>
      <w:sz w:val="24"/>
      <w:szCs w:val="20"/>
    </w:rPr>
  </w:style>
  <w:style w:type="paragraph" w:customStyle="1" w:styleId="TextHeading4">
    <w:name w:val="Text Heading 4"/>
    <w:rsid w:val="004F0307"/>
    <w:pPr>
      <w:spacing w:before="120" w:after="120" w:line="240" w:lineRule="auto"/>
      <w:ind w:left="1440" w:right="1440"/>
      <w:jc w:val="both"/>
    </w:pPr>
    <w:rPr>
      <w:sz w:val="24"/>
      <w:szCs w:val="20"/>
    </w:rPr>
  </w:style>
  <w:style w:type="paragraph" w:customStyle="1" w:styleId="TextHeading5">
    <w:name w:val="Text Heading 5"/>
    <w:rsid w:val="004F0307"/>
    <w:pPr>
      <w:spacing w:before="120" w:after="120" w:line="240" w:lineRule="auto"/>
      <w:ind w:left="2160" w:right="2160"/>
      <w:jc w:val="both"/>
    </w:pPr>
    <w:rPr>
      <w:sz w:val="24"/>
      <w:szCs w:val="20"/>
    </w:rPr>
  </w:style>
  <w:style w:type="paragraph" w:styleId="Title">
    <w:name w:val="Title"/>
    <w:basedOn w:val="Normal"/>
    <w:next w:val="Normal"/>
    <w:link w:val="TitleChar"/>
    <w:qFormat/>
    <w:rsid w:val="004F030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4F0307"/>
    <w:pPr>
      <w:spacing w:after="0" w:line="400" w:lineRule="exact"/>
      <w:jc w:val="center"/>
    </w:pPr>
    <w:rPr>
      <w:rFonts w:ascii="Arial" w:hAnsi="Arial"/>
      <w:b/>
      <w:sz w:val="36"/>
      <w:szCs w:val="20"/>
    </w:rPr>
  </w:style>
  <w:style w:type="paragraph" w:customStyle="1" w:styleId="TitleDocumentCenter">
    <w:name w:val="Title Document Center"/>
    <w:next w:val="TextHeading2"/>
    <w:rsid w:val="004F0307"/>
    <w:pPr>
      <w:spacing w:before="120" w:after="0" w:line="400" w:lineRule="atLeast"/>
      <w:jc w:val="center"/>
    </w:pPr>
    <w:rPr>
      <w:rFonts w:ascii="Arial" w:hAnsi="Arial"/>
      <w:b/>
      <w:noProof/>
      <w:sz w:val="36"/>
      <w:szCs w:val="20"/>
    </w:rPr>
  </w:style>
  <w:style w:type="paragraph" w:customStyle="1" w:styleId="TitlePage">
    <w:name w:val="Title Page"/>
    <w:rsid w:val="004F0307"/>
    <w:pPr>
      <w:keepNext/>
      <w:keepLines/>
      <w:spacing w:after="480" w:line="400" w:lineRule="exact"/>
      <w:jc w:val="center"/>
    </w:pPr>
    <w:rPr>
      <w:rFonts w:ascii="Arial" w:hAnsi="Arial"/>
      <w:b/>
      <w:sz w:val="36"/>
      <w:szCs w:val="20"/>
    </w:rPr>
  </w:style>
  <w:style w:type="paragraph" w:styleId="TOC1">
    <w:name w:val="toc 1"/>
    <w:next w:val="Normal"/>
    <w:rsid w:val="004F030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rsid w:val="004F0307"/>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4F030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4F0307"/>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4F0307"/>
    <w:pPr>
      <w:numPr>
        <w:ilvl w:val="0"/>
        <w:numId w:val="0"/>
      </w:numPr>
    </w:pPr>
  </w:style>
  <w:style w:type="paragraph" w:customStyle="1" w:styleId="Heading2Unnumbered">
    <w:name w:val="Heading 2 Unnumbered"/>
    <w:basedOn w:val="Heading2"/>
    <w:rsid w:val="004F0307"/>
    <w:pPr>
      <w:numPr>
        <w:ilvl w:val="0"/>
        <w:numId w:val="0"/>
      </w:numPr>
    </w:pPr>
  </w:style>
  <w:style w:type="character" w:styleId="HTMLCite">
    <w:name w:val="HTML Cite"/>
    <w:basedOn w:val="DefaultParagraphFont"/>
    <w:uiPriority w:val="99"/>
    <w:rsid w:val="00A6475B"/>
    <w:rPr>
      <w:rFonts w:cs="Times New Roman"/>
      <w:i/>
      <w:iCs/>
    </w:rPr>
  </w:style>
  <w:style w:type="paragraph" w:customStyle="1" w:styleId="DocumentTOC">
    <w:name w:val="Document TOC"/>
    <w:next w:val="TextHeading2"/>
    <w:rsid w:val="004F0307"/>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39"/>
    <w:unhideWhenUsed/>
    <w:rsid w:val="005A2805"/>
    <w:pPr>
      <w:spacing w:after="100" w:line="276"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5A2805"/>
    <w:pPr>
      <w:spacing w:after="100" w:line="276" w:lineRule="auto"/>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5A2805"/>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5A2805"/>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5A2805"/>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5A2805"/>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5A2805"/>
    <w:pPr>
      <w:spacing w:after="100" w:line="276" w:lineRule="auto"/>
      <w:ind w:left="1760"/>
    </w:pPr>
    <w:rPr>
      <w:rFonts w:asciiTheme="minorHAnsi" w:eastAsiaTheme="minorEastAsia" w:hAnsiTheme="minorHAnsi"/>
      <w:sz w:val="22"/>
      <w:szCs w:val="22"/>
    </w:rPr>
  </w:style>
  <w:style w:type="paragraph" w:customStyle="1" w:styleId="PortfolioSection">
    <w:name w:val="Portfolio Section"/>
    <w:next w:val="TextHeading2"/>
    <w:rsid w:val="004F030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4F030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2088D"/>
    <w:rPr>
      <w:color w:val="808080"/>
    </w:rPr>
  </w:style>
  <w:style w:type="character" w:customStyle="1" w:styleId="TextHeading2Char">
    <w:name w:val="Text Heading 2 Char"/>
    <w:basedOn w:val="DefaultParagraphFont"/>
    <w:link w:val="TextHeading2"/>
    <w:uiPriority w:val="99"/>
    <w:locked/>
    <w:rsid w:val="00FA553E"/>
    <w:rPr>
      <w:sz w:val="24"/>
      <w:szCs w:val="20"/>
    </w:rPr>
  </w:style>
  <w:style w:type="paragraph" w:styleId="CommentSubject">
    <w:name w:val="annotation subject"/>
    <w:basedOn w:val="CommentText"/>
    <w:next w:val="CommentText"/>
    <w:link w:val="CommentSubjectChar"/>
    <w:uiPriority w:val="99"/>
    <w:rsid w:val="00322422"/>
    <w:rPr>
      <w:b/>
      <w:bCs/>
    </w:rPr>
  </w:style>
  <w:style w:type="character" w:customStyle="1" w:styleId="CommentSubjectChar">
    <w:name w:val="Comment Subject Char"/>
    <w:basedOn w:val="CommentTextChar"/>
    <w:link w:val="CommentSubject"/>
    <w:uiPriority w:val="99"/>
    <w:rsid w:val="00322422"/>
    <w:rPr>
      <w:rFonts w:cs="Times New Roman"/>
      <w:b/>
      <w:bCs/>
      <w:sz w:val="20"/>
      <w:szCs w:val="20"/>
    </w:rPr>
  </w:style>
  <w:style w:type="paragraph" w:customStyle="1" w:styleId="t3">
    <w:name w:val="t3"/>
    <w:basedOn w:val="Normal"/>
    <w:uiPriority w:val="99"/>
    <w:pPr>
      <w:spacing w:before="240"/>
      <w:ind w:left="1440"/>
      <w:jc w:val="both"/>
    </w:pPr>
  </w:style>
  <w:style w:type="paragraph" w:styleId="EnvelopeReturn">
    <w:name w:val="envelope return"/>
    <w:basedOn w:val="Normal"/>
    <w:uiPriority w:val="99"/>
    <w:rPr>
      <w:rFonts w:ascii="Arial" w:hAnsi="Arial" w:cs="Arial"/>
      <w:sz w:val="20"/>
      <w:szCs w:val="20"/>
    </w:rPr>
  </w:style>
  <w:style w:type="paragraph" w:customStyle="1" w:styleId="T7">
    <w:name w:val="T7"/>
    <w:basedOn w:val="T6"/>
    <w:uiPriority w:val="99"/>
    <w:pPr>
      <w:ind w:left="2160"/>
    </w:pPr>
  </w:style>
  <w:style w:type="paragraph" w:styleId="EnvelopeAddress">
    <w:name w:val="envelope address"/>
    <w:basedOn w:val="Normal"/>
    <w:uiPriority w:val="99"/>
    <w:pPr>
      <w:framePr w:w="7920" w:h="1980" w:hRule="exact" w:hSpace="180" w:wrap="auto" w:hAnchor="page" w:xAlign="center" w:yAlign="bottom"/>
      <w:ind w:left="2880"/>
    </w:pPr>
  </w:style>
  <w:style w:type="paragraph" w:customStyle="1" w:styleId="T5">
    <w:name w:val="T5"/>
    <w:basedOn w:val="TextHeading4"/>
    <w:uiPriority w:val="99"/>
    <w:pPr>
      <w:ind w:left="2160"/>
    </w:pPr>
  </w:style>
  <w:style w:type="paragraph" w:customStyle="1" w:styleId="T6">
    <w:name w:val="T6"/>
    <w:basedOn w:val="Normal"/>
    <w:uiPriority w:val="99"/>
    <w:pPr>
      <w:spacing w:before="60" w:after="60"/>
      <w:ind w:left="1800" w:firstLine="360"/>
    </w:pPr>
    <w:rPr>
      <w:rFonts w:ascii="Arial" w:hAnsi="Arial" w:cs="Arial"/>
    </w:rPr>
  </w:style>
  <w:style w:type="paragraph" w:customStyle="1" w:styleId="h2">
    <w:name w:val="h2"/>
    <w:uiPriority w:val="99"/>
    <w:pPr>
      <w:widowControl w:val="0"/>
      <w:tabs>
        <w:tab w:val="left" w:pos="-720"/>
      </w:tabs>
      <w:suppressAutoHyphens/>
      <w:spacing w:after="0" w:line="480" w:lineRule="auto"/>
    </w:pPr>
    <w:rPr>
      <w:sz w:val="24"/>
      <w:szCs w:val="24"/>
    </w:rPr>
  </w:style>
  <w:style w:type="paragraph" w:customStyle="1" w:styleId="t2">
    <w:name w:val="t2"/>
    <w:basedOn w:val="Normal"/>
    <w:uiPriority w:val="99"/>
    <w:pPr>
      <w:spacing w:before="240"/>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5176">
      <w:bodyDiv w:val="1"/>
      <w:marLeft w:val="0"/>
      <w:marRight w:val="0"/>
      <w:marTop w:val="0"/>
      <w:marBottom w:val="0"/>
      <w:divBdr>
        <w:top w:val="none" w:sz="0" w:space="0" w:color="auto"/>
        <w:left w:val="none" w:sz="0" w:space="0" w:color="auto"/>
        <w:bottom w:val="none" w:sz="0" w:space="0" w:color="auto"/>
        <w:right w:val="none" w:sz="0" w:space="0" w:color="auto"/>
      </w:divBdr>
    </w:div>
    <w:div w:id="1070927086">
      <w:marLeft w:val="0"/>
      <w:marRight w:val="0"/>
      <w:marTop w:val="0"/>
      <w:marBottom w:val="0"/>
      <w:divBdr>
        <w:top w:val="none" w:sz="0" w:space="0" w:color="auto"/>
        <w:left w:val="none" w:sz="0" w:space="0" w:color="auto"/>
        <w:bottom w:val="none" w:sz="0" w:space="0" w:color="auto"/>
        <w:right w:val="none" w:sz="0" w:space="0" w:color="auto"/>
      </w:divBdr>
      <w:divsChild>
        <w:div w:id="1070927085">
          <w:marLeft w:val="0"/>
          <w:marRight w:val="0"/>
          <w:marTop w:val="0"/>
          <w:marBottom w:val="0"/>
          <w:divBdr>
            <w:top w:val="none" w:sz="0" w:space="0" w:color="auto"/>
            <w:left w:val="none" w:sz="0" w:space="0" w:color="auto"/>
            <w:bottom w:val="none" w:sz="0" w:space="0" w:color="auto"/>
            <w:right w:val="none" w:sz="0" w:space="0" w:color="auto"/>
          </w:divBdr>
        </w:div>
      </w:divsChild>
    </w:div>
    <w:div w:id="1105689613">
      <w:bodyDiv w:val="1"/>
      <w:marLeft w:val="0"/>
      <w:marRight w:val="0"/>
      <w:marTop w:val="0"/>
      <w:marBottom w:val="0"/>
      <w:divBdr>
        <w:top w:val="none" w:sz="0" w:space="0" w:color="auto"/>
        <w:left w:val="none" w:sz="0" w:space="0" w:color="auto"/>
        <w:bottom w:val="none" w:sz="0" w:space="0" w:color="auto"/>
        <w:right w:val="none" w:sz="0" w:space="0" w:color="auto"/>
      </w:divBdr>
    </w:div>
    <w:div w:id="1117211902">
      <w:bodyDiv w:val="1"/>
      <w:marLeft w:val="0"/>
      <w:marRight w:val="0"/>
      <w:marTop w:val="0"/>
      <w:marBottom w:val="0"/>
      <w:divBdr>
        <w:top w:val="none" w:sz="0" w:space="0" w:color="auto"/>
        <w:left w:val="none" w:sz="0" w:space="0" w:color="auto"/>
        <w:bottom w:val="none" w:sz="0" w:space="0" w:color="auto"/>
        <w:right w:val="none" w:sz="0" w:space="0" w:color="auto"/>
      </w:divBdr>
    </w:div>
    <w:div w:id="1507478051">
      <w:bodyDiv w:val="1"/>
      <w:marLeft w:val="0"/>
      <w:marRight w:val="0"/>
      <w:marTop w:val="0"/>
      <w:marBottom w:val="0"/>
      <w:divBdr>
        <w:top w:val="none" w:sz="0" w:space="0" w:color="auto"/>
        <w:left w:val="none" w:sz="0" w:space="0" w:color="auto"/>
        <w:bottom w:val="none" w:sz="0" w:space="0" w:color="auto"/>
        <w:right w:val="none" w:sz="0" w:space="0" w:color="auto"/>
      </w:divBdr>
    </w:div>
    <w:div w:id="1642225402">
      <w:bodyDiv w:val="1"/>
      <w:marLeft w:val="0"/>
      <w:marRight w:val="0"/>
      <w:marTop w:val="0"/>
      <w:marBottom w:val="0"/>
      <w:divBdr>
        <w:top w:val="none" w:sz="0" w:space="0" w:color="auto"/>
        <w:left w:val="none" w:sz="0" w:space="0" w:color="auto"/>
        <w:bottom w:val="none" w:sz="0" w:space="0" w:color="auto"/>
        <w:right w:val="none" w:sz="0" w:space="0" w:color="auto"/>
      </w:divBdr>
    </w:div>
    <w:div w:id="18889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2B8EE7EA-E2E6-4425-91E8-804A51EECF0B}">
  <ds:schemaRefs>
    <ds:schemaRef ds:uri="http://schemas.microsoft.com/sharepoint/v3/contenttype/forms"/>
  </ds:schemaRefs>
</ds:datastoreItem>
</file>

<file path=customXml/itemProps2.xml><?xml version="1.0" encoding="utf-8"?>
<ds:datastoreItem xmlns:ds="http://schemas.openxmlformats.org/officeDocument/2006/customXml" ds:itemID="{AAF5D48C-C3F8-4C2D-8D26-A2F5A83BD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956CB-534D-4B98-A05B-CB563F7D1995}">
  <ds:schemaRefs>
    <ds:schemaRef ds:uri="http://schemas.openxmlformats.org/officeDocument/2006/bibliography"/>
  </ds:schemaRefs>
</ds:datastoreItem>
</file>

<file path=customXml/itemProps4.xml><?xml version="1.0" encoding="utf-8"?>
<ds:datastoreItem xmlns:ds="http://schemas.openxmlformats.org/officeDocument/2006/customXml" ds:itemID="{C131230F-D14B-43DA-B8F6-3D5A47F31291}">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23</TotalTime>
  <Pages>34</Pages>
  <Words>10144</Words>
  <Characters>57822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Utah General Durable Power of Attorney</vt:lpstr>
    </vt:vector>
  </TitlesOfParts>
  <Company> </Company>
  <LinksUpToDate>false</LinksUpToDate>
  <CharactersWithSpaces>67831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General Durable Power of Attorney</dc:title>
  <dc:subject/>
  <dc:creator>Lewis W. Dymond, Jr.</dc:creator>
  <cp:keywords>HotDocs Template</cp:keywords>
  <dc:description/>
  <cp:lastModifiedBy>Ryan Magel</cp:lastModifiedBy>
  <cp:revision>18</cp:revision>
  <dcterms:created xsi:type="dcterms:W3CDTF">2025-05-16T21:02:00Z</dcterms:created>
  <dcterms:modified xsi:type="dcterms:W3CDTF">2025-06-23T22:40:00Z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33699000</vt:r8>
  </property>
  <property fmtid="{D5CDD505-2E9C-101B-9397-08002B2CF9AE}" pid="7" name="MediaServiceImageTags">
    <vt:lpwstr/>
  </property>
</Properties>
</file>