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11482" w14:textId="1ED2E3FC" w:rsidR="005A24D4" w:rsidRDefault="00972A6E">
      <w:pPr>
        <w:pStyle w:val="DocumentTitle"/>
      </w:pPr>
      <w:r>
        <w:t xml:space="preserve">Living Will Declaration </w:t>
      </w:r>
      <w:r>
        <w:br/>
        <w:t xml:space="preserve">Of </w:t>
      </w:r>
      <w:r>
        <w:br/>
      </w:r>
      <w:r w:rsidR="00F40EAE">
        <w:t>{{ client.name }}</w:t>
      </w:r>
    </w:p>
    <w:p w14:paraId="1FAC9C84" w14:textId="29D2F4A9" w:rsidR="005A24D4" w:rsidRDefault="00972A6E">
      <w:pPr>
        <w:pStyle w:val="TextHeading2"/>
        <w:spacing w:before="0"/>
      </w:pPr>
      <w:r>
        <w:t xml:space="preserve">This </w:t>
      </w:r>
      <w:r>
        <w:rPr>
          <w:i/>
          <w:iCs/>
        </w:rPr>
        <w:t xml:space="preserve">Declaration </w:t>
      </w:r>
      <w:r>
        <w:t xml:space="preserve">is made on the date set forth below.  I, </w:t>
      </w:r>
      <w:r w:rsidR="00F40EAE">
        <w:t>{{ client.name }}</w:t>
      </w:r>
      <w:r>
        <w:t xml:space="preserve">, of </w:t>
      </w:r>
      <w:r w:rsidR="00F40EAE">
        <w:t>{{ address.city }}</w:t>
      </w:r>
      <w:r>
        <w:t>, Indiana, hereby declare that I am more than 18 years of age, and I am of sound mind.  I willfully and voluntarily declare that it is my desire that my dying shall not be artificially prolonged under the circumstances set forth below.  I declare the following:</w:t>
      </w:r>
    </w:p>
    <w:p w14:paraId="3BFD2CE6" w14:textId="77777777" w:rsidR="005A24D4" w:rsidRDefault="00972A6E">
      <w:pPr>
        <w:pStyle w:val="TextHeading2"/>
        <w:spacing w:after="60"/>
      </w:pPr>
      <w:r>
        <w:t>If at any time my attending physician certifies in writing that:  (1) I have an incurable injury, disease, or illness: (2) my death will occur within a short period of time; and (3) the use of life-prolonging procedures would serve only to artificially prolong the dying process, I direct that such procedures be withheld or withdrawn and that I be permitted to die naturally with only the performance or provision of any medical procedure or medication necessary to provide me with comfort care or to alleviate pain, and, if I have so indicated below, the provision of artificially supplied nutrition and hydration.  (Indicate your choice by initialing or making your mark before signing this declaration):</w:t>
      </w:r>
    </w:p>
    <w:p w14:paraId="7AB04F30" w14:textId="77777777" w:rsidR="005A24D4" w:rsidRDefault="00972A6E">
      <w:pPr>
        <w:pStyle w:val="TextHeading2"/>
      </w:pPr>
      <w:r>
        <w:tab/>
      </w:r>
      <w:r>
        <w:rPr>
          <w:u w:val="single"/>
        </w:rPr>
        <w:tab/>
      </w:r>
      <w:r>
        <w:t xml:space="preserve">  I wish to receive artificially supplied nutrition and hydration, even if the effort to sustain life is futile or excessively burdensome to me.</w:t>
      </w:r>
    </w:p>
    <w:p w14:paraId="58DAEA42" w14:textId="77777777" w:rsidR="005A24D4" w:rsidRDefault="00972A6E">
      <w:pPr>
        <w:pStyle w:val="TextHeading2"/>
        <w:spacing w:after="60"/>
      </w:pPr>
      <w:r>
        <w:tab/>
      </w:r>
      <w:r>
        <w:rPr>
          <w:u w:val="single"/>
        </w:rPr>
        <w:tab/>
      </w:r>
      <w:r>
        <w:t xml:space="preserve">  I do not wish to receive artificially supplied nutrition and hydration, if the effort to sustain life is futile or excessively burdensome to me.</w:t>
      </w:r>
    </w:p>
    <w:p w14:paraId="6159CFB3" w14:textId="77777777" w:rsidR="005A24D4" w:rsidRDefault="00972A6E">
      <w:pPr>
        <w:pStyle w:val="TextHeading2"/>
      </w:pPr>
      <w:r>
        <w:tab/>
      </w:r>
      <w:r>
        <w:rPr>
          <w:u w:val="single"/>
        </w:rPr>
        <w:tab/>
      </w:r>
      <w:r>
        <w:t xml:space="preserve">  I intentionally make no decision concerning artificially supplied nutrition and hydration, leaving the decision to my health care representative appointed under I.C. 16-36-1-7 or my attorney-in-fact with health care powers under I.C. 30-5-5.</w:t>
      </w:r>
    </w:p>
    <w:p w14:paraId="4D81EB2E" w14:textId="77777777" w:rsidR="005A24D4" w:rsidRDefault="00972A6E" w:rsidP="00972A6E">
      <w:pPr>
        <w:pStyle w:val="TextHeading2"/>
        <w:widowControl w:val="0"/>
        <w:rPr>
          <w:i/>
          <w:iCs/>
        </w:rPr>
      </w:pPr>
      <w:r>
        <w:t xml:space="preserve">If I am unable to give directions regarding the use of life-prolonging procedures, it is my intention that this </w:t>
      </w:r>
      <w:r>
        <w:rPr>
          <w:i/>
          <w:iCs/>
        </w:rPr>
        <w:t xml:space="preserve">Declaration </w:t>
      </w:r>
      <w:r>
        <w:t xml:space="preserve">be honored by my family and physician as the final expression of my legal right to refuse medical or surgical treatment and to accept the consequences of the refusal.  </w:t>
      </w:r>
      <w:r>
        <w:rPr>
          <w:b/>
          <w:bCs/>
        </w:rPr>
        <w:t xml:space="preserve">Any appointment of a health care representative, as authorized by I.C. §16-36-1, that I may make, whether simultaneously, previously, or hereafter, is not to be considered as a contradiction of my intention as expressed in this Living Will, but my health care representative’s action in consenting or withholding or withdrawing consent to life-prolonging procedures shall take precedence over this </w:t>
      </w:r>
      <w:r>
        <w:rPr>
          <w:b/>
          <w:bCs/>
          <w:i/>
          <w:iCs/>
        </w:rPr>
        <w:t>Declaration.</w:t>
      </w:r>
      <w:r>
        <w:t xml:space="preserve">I understand the full import of this </w:t>
      </w:r>
      <w:r>
        <w:rPr>
          <w:i/>
          <w:iCs/>
        </w:rPr>
        <w:t>Declaration.</w:t>
      </w:r>
    </w:p>
    <w:p w14:paraId="50537BF7" w14:textId="77777777" w:rsidR="00972A6E" w:rsidRDefault="00972A6E" w:rsidP="00972A6E">
      <w:pPr>
        <w:pStyle w:val="TextHeading2"/>
        <w:widowControl w:val="0"/>
        <w:rPr>
          <w:i/>
          <w:iCs/>
        </w:rPr>
      </w:pPr>
    </w:p>
    <w:p w14:paraId="5A601A9C" w14:textId="77777777" w:rsidR="00972A6E" w:rsidRDefault="00972A6E" w:rsidP="00972A6E">
      <w:pPr>
        <w:pStyle w:val="TextHeading2"/>
        <w:widowControl w:val="0"/>
        <w:rPr>
          <w:i/>
          <w:iCs/>
        </w:rPr>
      </w:pPr>
    </w:p>
    <w:p w14:paraId="25CE37CD" w14:textId="77777777" w:rsidR="00972A6E" w:rsidRDefault="00972A6E" w:rsidP="00972A6E">
      <w:pPr>
        <w:pStyle w:val="TextHeading2"/>
        <w:widowControl w:val="0"/>
        <w:rPr>
          <w:i/>
          <w:iCs/>
        </w:rPr>
      </w:pPr>
    </w:p>
    <w:p w14:paraId="62D044C6" w14:textId="77777777" w:rsidR="00972A6E" w:rsidRDefault="00972A6E" w:rsidP="00972A6E">
      <w:pPr>
        <w:pStyle w:val="TextHeading2"/>
        <w:widowControl w:val="0"/>
        <w:rPr>
          <w:i/>
          <w:iCs/>
        </w:rPr>
      </w:pPr>
    </w:p>
    <w:p w14:paraId="61135E32" w14:textId="77777777" w:rsidR="00972A6E" w:rsidRDefault="00972A6E" w:rsidP="00972A6E">
      <w:pPr>
        <w:pStyle w:val="TextHeading2"/>
        <w:widowControl w:val="0"/>
      </w:pPr>
    </w:p>
    <w:p w14:paraId="0C2825CC" w14:textId="12A079CE" w:rsidR="005A24D4" w:rsidRDefault="00972A6E" w:rsidP="00972A6E">
      <w:pPr>
        <w:pStyle w:val="TextHeading2"/>
        <w:widowControl w:val="0"/>
        <w:spacing w:after="0"/>
        <w:rPr>
          <w:spacing w:val="-3"/>
        </w:rPr>
      </w:pPr>
      <w:r>
        <w:rPr>
          <w:spacing w:val="-3"/>
        </w:rPr>
        <w:lastRenderedPageBreak/>
        <w:t>Dated: __________ ___, 20___</w:t>
      </w:r>
    </w:p>
    <w:p w14:paraId="7B3EADAA" w14:textId="77777777" w:rsidR="005A24D4" w:rsidRDefault="00972A6E">
      <w:pPr>
        <w:keepNext/>
        <w:keepLines/>
        <w:tabs>
          <w:tab w:val="left" w:pos="8640"/>
        </w:tabs>
        <w:spacing w:before="960"/>
        <w:ind w:left="4320"/>
        <w:rPr>
          <w:u w:val="single"/>
        </w:rPr>
      </w:pPr>
      <w:r>
        <w:rPr>
          <w:u w:val="single"/>
        </w:rPr>
        <w:tab/>
      </w:r>
    </w:p>
    <w:p w14:paraId="2E99598E" w14:textId="6452101A" w:rsidR="005A24D4" w:rsidRDefault="00F40EAE">
      <w:pPr>
        <w:tabs>
          <w:tab w:val="left" w:pos="8640"/>
        </w:tabs>
        <w:ind w:left="4320"/>
        <w:rPr>
          <w:color w:val="000000"/>
        </w:rPr>
      </w:pPr>
      <w:r>
        <w:rPr>
          <w:color w:val="000000"/>
        </w:rPr>
        <w:t>{{ client.name }}</w:t>
      </w:r>
    </w:p>
    <w:p w14:paraId="4C0D6DBC" w14:textId="737EB009" w:rsidR="005A24D4" w:rsidRDefault="00F40EAE">
      <w:pPr>
        <w:tabs>
          <w:tab w:val="left" w:pos="8640"/>
        </w:tabs>
        <w:ind w:left="4320"/>
        <w:rPr>
          <w:color w:val="000000"/>
        </w:rPr>
      </w:pPr>
      <w:r>
        <w:rPr>
          <w:color w:val="000000"/>
        </w:rPr>
        <w:t>{{ address.address }}</w:t>
      </w:r>
    </w:p>
    <w:p w14:paraId="3A379446" w14:textId="5521B2B9" w:rsidR="005A24D4" w:rsidRDefault="00F40EAE">
      <w:pPr>
        <w:tabs>
          <w:tab w:val="left" w:pos="8640"/>
        </w:tabs>
        <w:ind w:left="4320"/>
        <w:rPr>
          <w:color w:val="000000"/>
        </w:rPr>
      </w:pPr>
      <w:r>
        <w:rPr>
          <w:color w:val="000000"/>
        </w:rPr>
        <w:t xml:space="preserve">{{ address.city }} </w:t>
      </w:r>
      <w:r w:rsidRPr="00F40EAE">
        <w:rPr>
          <w:color w:val="000000"/>
        </w:rPr>
        <w:t>{{ state_name(address.state) }} {{ address.zip }}</w:t>
      </w:r>
    </w:p>
    <w:p w14:paraId="01400625" w14:textId="7027CDCE" w:rsidR="005A24D4" w:rsidRDefault="00972A6E">
      <w:pPr>
        <w:tabs>
          <w:tab w:val="left" w:pos="8640"/>
        </w:tabs>
        <w:ind w:left="4320"/>
        <w:rPr>
          <w:color w:val="000000"/>
        </w:rPr>
      </w:pPr>
      <w:r>
        <w:rPr>
          <w:color w:val="000000"/>
        </w:rPr>
        <w:t>Social Security Number:  _______________</w:t>
      </w:r>
    </w:p>
    <w:p w14:paraId="10385C36" w14:textId="7F183DB6" w:rsidR="005A24D4" w:rsidRDefault="00972A6E">
      <w:pPr>
        <w:tabs>
          <w:tab w:val="left" w:pos="8640"/>
        </w:tabs>
        <w:ind w:left="4320"/>
        <w:rPr>
          <w:color w:val="000000"/>
        </w:rPr>
      </w:pPr>
      <w:r>
        <w:rPr>
          <w:color w:val="000000"/>
        </w:rPr>
        <w:t xml:space="preserve">Date of Birth:  </w:t>
      </w:r>
      <w:r w:rsidR="00F40EAE">
        <w:rPr>
          <w:color w:val="000000"/>
        </w:rPr>
        <w:t>{{ client.birthdate }}</w:t>
      </w:r>
    </w:p>
    <w:p w14:paraId="5D3641E2" w14:textId="77777777" w:rsidR="005A24D4" w:rsidRDefault="00972A6E">
      <w:pPr>
        <w:pStyle w:val="T10"/>
        <w:keepNext/>
        <w:keepLines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Certificate of Witnesses</w:t>
      </w:r>
    </w:p>
    <w:p w14:paraId="058A5E46" w14:textId="21975CE7" w:rsidR="005A24D4" w:rsidRDefault="00F40EAE">
      <w:pPr>
        <w:pStyle w:val="T10"/>
        <w:keepNext/>
        <w:keepLines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{{ client.name }}</w:t>
      </w:r>
      <w:r w:rsidR="00972A6E">
        <w:rPr>
          <w:rFonts w:ascii="Times New Roman" w:hAnsi="Times New Roman" w:cs="Times New Roman"/>
        </w:rPr>
        <w:t xml:space="preserve"> (the “</w:t>
      </w:r>
      <w:r w:rsidR="00972A6E">
        <w:rPr>
          <w:rFonts w:ascii="Times New Roman" w:hAnsi="Times New Roman" w:cs="Times New Roman"/>
          <w:i/>
          <w:iCs/>
        </w:rPr>
        <w:t>Declarant</w:t>
      </w:r>
      <w:r w:rsidR="00972A6E">
        <w:rPr>
          <w:rFonts w:ascii="Times New Roman" w:hAnsi="Times New Roman" w:cs="Times New Roman"/>
        </w:rPr>
        <w:t xml:space="preserve">”) is known to me, and I believe the Declarant to be of sound mind.  I did not sign the Declarant’s signature above for or at the direction of the Declarant.  I have no reason to believe, and I do not believe, that I am entitled to any part of the Declarant’s estate, and I am not directly responsible for the Declarant’s medical care.  I am competent and more than 18 years of age.  I certify that I have witnessed the Declarant sign the foregoing </w:t>
      </w:r>
      <w:r w:rsidR="00972A6E">
        <w:rPr>
          <w:rFonts w:ascii="Times New Roman" w:hAnsi="Times New Roman" w:cs="Times New Roman"/>
          <w:i/>
          <w:iCs/>
        </w:rPr>
        <w:t xml:space="preserve">Declaration </w:t>
      </w:r>
      <w:r w:rsidR="00972A6E">
        <w:rPr>
          <w:rFonts w:ascii="Times New Roman" w:hAnsi="Times New Roman" w:cs="Times New Roman"/>
        </w:rPr>
        <w:t xml:space="preserve">and that I have signed this Certificate on the day set out in the </w:t>
      </w:r>
      <w:r w:rsidR="00972A6E">
        <w:rPr>
          <w:rFonts w:ascii="Times New Roman" w:hAnsi="Times New Roman" w:cs="Times New Roman"/>
          <w:i/>
          <w:iCs/>
        </w:rPr>
        <w:t>Declaration.</w:t>
      </w:r>
    </w:p>
    <w:p w14:paraId="3DB72D74" w14:textId="77777777" w:rsidR="005A24D4" w:rsidRDefault="005A24D4">
      <w:pPr>
        <w:tabs>
          <w:tab w:val="left" w:pos="4500"/>
          <w:tab w:val="left" w:pos="8640"/>
        </w:tabs>
      </w:pPr>
    </w:p>
    <w:p w14:paraId="00E4E0AF" w14:textId="77777777" w:rsidR="00972A6E" w:rsidRDefault="00972A6E">
      <w:pPr>
        <w:tabs>
          <w:tab w:val="left" w:pos="4500"/>
          <w:tab w:val="left" w:pos="8640"/>
        </w:tabs>
      </w:pPr>
    </w:p>
    <w:p w14:paraId="3C1BB1AA" w14:textId="77777777" w:rsidR="00972A6E" w:rsidRDefault="00972A6E" w:rsidP="00972A6E">
      <w:pPr>
        <w:keepNext/>
        <w:keepLines/>
        <w:tabs>
          <w:tab w:val="left" w:pos="3600"/>
          <w:tab w:val="left" w:pos="4320"/>
        </w:tabs>
        <w:spacing w:before="600"/>
      </w:pPr>
      <w:r>
        <w:rPr>
          <w:u w:val="single"/>
        </w:rPr>
        <w:tab/>
      </w:r>
      <w:r>
        <w:tab/>
        <w:t>________________________________</w:t>
      </w:r>
    </w:p>
    <w:p w14:paraId="0D7B87CD" w14:textId="77777777" w:rsidR="00972A6E" w:rsidRDefault="00972A6E" w:rsidP="00972A6E">
      <w:pPr>
        <w:keepNext/>
        <w:keepLines/>
        <w:tabs>
          <w:tab w:val="left" w:pos="3600"/>
          <w:tab w:val="left" w:pos="4320"/>
        </w:tabs>
      </w:pPr>
      <w:r>
        <w:t>Witness</w:t>
      </w:r>
      <w:r>
        <w:tab/>
      </w:r>
      <w:r>
        <w:tab/>
        <w:t>________________________________</w:t>
      </w:r>
    </w:p>
    <w:p w14:paraId="57156A0F" w14:textId="77777777" w:rsidR="00972A6E" w:rsidRDefault="00972A6E" w:rsidP="00972A6E">
      <w:pPr>
        <w:keepNext/>
        <w:keepLines/>
        <w:tabs>
          <w:tab w:val="left" w:pos="3600"/>
          <w:tab w:val="left" w:pos="4320"/>
        </w:tabs>
        <w:spacing w:before="600"/>
      </w:pPr>
      <w:r>
        <w:rPr>
          <w:u w:val="single"/>
        </w:rPr>
        <w:tab/>
      </w:r>
      <w:r>
        <w:tab/>
        <w:t>________________________________</w:t>
      </w:r>
    </w:p>
    <w:p w14:paraId="6B92B031" w14:textId="77777777" w:rsidR="00972A6E" w:rsidRDefault="00972A6E" w:rsidP="00972A6E">
      <w:pPr>
        <w:keepNext/>
        <w:keepLines/>
        <w:tabs>
          <w:tab w:val="left" w:pos="3600"/>
          <w:tab w:val="left" w:pos="4320"/>
        </w:tabs>
      </w:pPr>
      <w:r>
        <w:t>Witness</w:t>
      </w:r>
      <w:r>
        <w:tab/>
      </w:r>
      <w:r>
        <w:tab/>
        <w:t>________________________________</w:t>
      </w:r>
    </w:p>
    <w:p w14:paraId="0E99C4B3" w14:textId="77777777" w:rsidR="00972A6E" w:rsidRDefault="00972A6E">
      <w:pPr>
        <w:tabs>
          <w:tab w:val="left" w:pos="4500"/>
          <w:tab w:val="left" w:pos="8640"/>
        </w:tabs>
      </w:pPr>
    </w:p>
    <w:sectPr w:rsidR="00972A6E"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8E79B" w14:textId="77777777" w:rsidR="000017EF" w:rsidRDefault="000017EF">
      <w:r>
        <w:separator/>
      </w:r>
    </w:p>
  </w:endnote>
  <w:endnote w:type="continuationSeparator" w:id="0">
    <w:p w14:paraId="67514269" w14:textId="77777777" w:rsidR="000017EF" w:rsidRDefault="00001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utch801 Rm B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33B8C" w14:textId="77777777" w:rsidR="005A24D4" w:rsidRDefault="005A24D4">
    <w:pPr>
      <w:jc w:val="center"/>
    </w:pPr>
  </w:p>
  <w:p w14:paraId="2A202F05" w14:textId="40992FF2" w:rsidR="005A24D4" w:rsidRDefault="00972A6E">
    <w:pPr>
      <w:pStyle w:val="Footer"/>
      <w:jc w:val="center"/>
    </w:pPr>
    <w:r>
      <w:t xml:space="preserve">Living Will of </w:t>
    </w:r>
    <w:r w:rsidR="00F40EAE">
      <w:t>{{ client.name }}</w:t>
    </w:r>
  </w:p>
  <w:p w14:paraId="2FB89F65" w14:textId="77777777" w:rsidR="005A24D4" w:rsidRDefault="00972A6E">
    <w:pPr>
      <w:pStyle w:val="Footer"/>
      <w:jc w:val="center"/>
      <w:rPr>
        <w:rStyle w:val="PageNumber"/>
      </w:rPr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AAF8FE" w14:textId="77777777" w:rsidR="000017EF" w:rsidRDefault="000017EF">
      <w:r>
        <w:separator/>
      </w:r>
    </w:p>
  </w:footnote>
  <w:footnote w:type="continuationSeparator" w:id="0">
    <w:p w14:paraId="22B89137" w14:textId="77777777" w:rsidR="000017EF" w:rsidRDefault="00001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492966"/>
    <w:multiLevelType w:val="multilevel"/>
    <w:tmpl w:val="632E7598"/>
    <w:lvl w:ilvl="0">
      <w:start w:val="1"/>
      <w:numFmt w:val="cardinalText"/>
      <w:suff w:val="nothing"/>
      <w:lvlText w:val="Article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-72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-72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-72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-720"/>
        </w:tabs>
        <w:ind w:left="5760" w:hanging="720"/>
      </w:pPr>
      <w:rPr>
        <w:rFonts w:cs="Times New Roman" w:hint="default"/>
      </w:rPr>
    </w:lvl>
  </w:abstractNum>
  <w:abstractNum w:abstractNumId="1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2" w15:restartNumberingAfterBreak="0">
    <w:nsid w:val="2A02486F"/>
    <w:multiLevelType w:val="hybridMultilevel"/>
    <w:tmpl w:val="0E08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D4761"/>
    <w:multiLevelType w:val="hybridMultilevel"/>
    <w:tmpl w:val="33DA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59113">
    <w:abstractNumId w:val="0"/>
  </w:num>
  <w:num w:numId="2" w16cid:durableId="1862281234">
    <w:abstractNumId w:val="0"/>
  </w:num>
  <w:num w:numId="3" w16cid:durableId="316543441">
    <w:abstractNumId w:val="0"/>
  </w:num>
  <w:num w:numId="4" w16cid:durableId="1257134676">
    <w:abstractNumId w:val="0"/>
  </w:num>
  <w:num w:numId="5" w16cid:durableId="2071921270">
    <w:abstractNumId w:val="0"/>
  </w:num>
  <w:num w:numId="6" w16cid:durableId="2121490999">
    <w:abstractNumId w:val="0"/>
  </w:num>
  <w:num w:numId="7" w16cid:durableId="20671506">
    <w:abstractNumId w:val="0"/>
  </w:num>
  <w:num w:numId="8" w16cid:durableId="1043409491">
    <w:abstractNumId w:val="0"/>
  </w:num>
  <w:num w:numId="9" w16cid:durableId="486828263">
    <w:abstractNumId w:val="0"/>
  </w:num>
  <w:num w:numId="10" w16cid:durableId="1847670053">
    <w:abstractNumId w:val="0"/>
  </w:num>
  <w:num w:numId="11" w16cid:durableId="842432304">
    <w:abstractNumId w:val="0"/>
  </w:num>
  <w:num w:numId="12" w16cid:durableId="470363589">
    <w:abstractNumId w:val="0"/>
  </w:num>
  <w:num w:numId="13" w16cid:durableId="686247814">
    <w:abstractNumId w:val="0"/>
  </w:num>
  <w:num w:numId="14" w16cid:durableId="1012536411">
    <w:abstractNumId w:val="0"/>
  </w:num>
  <w:num w:numId="15" w16cid:durableId="2044206555">
    <w:abstractNumId w:val="0"/>
  </w:num>
  <w:num w:numId="16" w16cid:durableId="1823229585">
    <w:abstractNumId w:val="0"/>
  </w:num>
  <w:num w:numId="17" w16cid:durableId="1431050863">
    <w:abstractNumId w:val="0"/>
  </w:num>
  <w:num w:numId="18" w16cid:durableId="1204748864">
    <w:abstractNumId w:val="0"/>
  </w:num>
  <w:num w:numId="19" w16cid:durableId="1629819120">
    <w:abstractNumId w:val="1"/>
  </w:num>
  <w:num w:numId="20" w16cid:durableId="643896392">
    <w:abstractNumId w:val="1"/>
  </w:num>
  <w:num w:numId="21" w16cid:durableId="263079897">
    <w:abstractNumId w:val="1"/>
  </w:num>
  <w:num w:numId="22" w16cid:durableId="740562117">
    <w:abstractNumId w:val="1"/>
  </w:num>
  <w:num w:numId="23" w16cid:durableId="1012336984">
    <w:abstractNumId w:val="1"/>
  </w:num>
  <w:num w:numId="24" w16cid:durableId="124584809">
    <w:abstractNumId w:val="1"/>
  </w:num>
  <w:num w:numId="25" w16cid:durableId="1473673953">
    <w:abstractNumId w:val="1"/>
  </w:num>
  <w:num w:numId="26" w16cid:durableId="1771779341">
    <w:abstractNumId w:val="1"/>
  </w:num>
  <w:num w:numId="27" w16cid:durableId="420639147">
    <w:abstractNumId w:val="1"/>
  </w:num>
  <w:num w:numId="28" w16cid:durableId="1818448528">
    <w:abstractNumId w:val="1"/>
  </w:num>
  <w:num w:numId="29" w16cid:durableId="1800566892">
    <w:abstractNumId w:val="1"/>
  </w:num>
  <w:num w:numId="30" w16cid:durableId="1397586129">
    <w:abstractNumId w:val="1"/>
  </w:num>
  <w:num w:numId="31" w16cid:durableId="1743017035">
    <w:abstractNumId w:val="2"/>
  </w:num>
  <w:num w:numId="32" w16cid:durableId="718549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BC7"/>
    <w:rsid w:val="000017EF"/>
    <w:rsid w:val="00060D7C"/>
    <w:rsid w:val="00081E68"/>
    <w:rsid w:val="00174717"/>
    <w:rsid w:val="00192247"/>
    <w:rsid w:val="001B315B"/>
    <w:rsid w:val="001B5BDB"/>
    <w:rsid w:val="00214616"/>
    <w:rsid w:val="002A342D"/>
    <w:rsid w:val="002C3AD2"/>
    <w:rsid w:val="00314A57"/>
    <w:rsid w:val="003260EF"/>
    <w:rsid w:val="003A299A"/>
    <w:rsid w:val="00417B51"/>
    <w:rsid w:val="00427331"/>
    <w:rsid w:val="00453677"/>
    <w:rsid w:val="004A1771"/>
    <w:rsid w:val="00531FBF"/>
    <w:rsid w:val="005A24D4"/>
    <w:rsid w:val="005B0C9D"/>
    <w:rsid w:val="005E7A84"/>
    <w:rsid w:val="00614908"/>
    <w:rsid w:val="00637E45"/>
    <w:rsid w:val="006B594E"/>
    <w:rsid w:val="006E3FCF"/>
    <w:rsid w:val="00724631"/>
    <w:rsid w:val="0073593B"/>
    <w:rsid w:val="00736B62"/>
    <w:rsid w:val="007444AE"/>
    <w:rsid w:val="00753EDC"/>
    <w:rsid w:val="00795BEA"/>
    <w:rsid w:val="007963D7"/>
    <w:rsid w:val="007E086B"/>
    <w:rsid w:val="00805C6B"/>
    <w:rsid w:val="00855991"/>
    <w:rsid w:val="008B23ED"/>
    <w:rsid w:val="008D18DA"/>
    <w:rsid w:val="00972A6E"/>
    <w:rsid w:val="0098774B"/>
    <w:rsid w:val="00990481"/>
    <w:rsid w:val="00A121DB"/>
    <w:rsid w:val="00A134B1"/>
    <w:rsid w:val="00A20308"/>
    <w:rsid w:val="00A82E58"/>
    <w:rsid w:val="00AD4C92"/>
    <w:rsid w:val="00AF782F"/>
    <w:rsid w:val="00B66E81"/>
    <w:rsid w:val="00B709F5"/>
    <w:rsid w:val="00C12396"/>
    <w:rsid w:val="00C30922"/>
    <w:rsid w:val="00D00271"/>
    <w:rsid w:val="00D45173"/>
    <w:rsid w:val="00D4658D"/>
    <w:rsid w:val="00DA10C2"/>
    <w:rsid w:val="00DA2889"/>
    <w:rsid w:val="00DA30F9"/>
    <w:rsid w:val="00DC3B14"/>
    <w:rsid w:val="00DE7CAB"/>
    <w:rsid w:val="00E225FB"/>
    <w:rsid w:val="00EA3BC7"/>
    <w:rsid w:val="00F40EAE"/>
    <w:rsid w:val="00F46A08"/>
    <w:rsid w:val="00F53AAA"/>
    <w:rsid w:val="00FC4B50"/>
    <w:rsid w:val="00F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775BF39D"/>
  <w14:defaultImageDpi w14:val="0"/>
  <w15:docId w15:val="{6274A6D3-B52C-4370-80B4-FBBE3E76E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Normal Table" w:semiHidden="1" w:unhideWhenUsed="1"/>
    <w:lsdException w:name="No List" w:semiHidden="1" w:uiPriority="0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991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TextHeading2"/>
    <w:link w:val="Heading1Char"/>
    <w:uiPriority w:val="9"/>
    <w:qFormat/>
    <w:rsid w:val="00855991"/>
    <w:pPr>
      <w:keepNext/>
      <w:keepLines/>
      <w:numPr>
        <w:ilvl w:val="1"/>
        <w:numId w:val="30"/>
      </w:numPr>
      <w:spacing w:after="360" w:line="400" w:lineRule="exact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Normal"/>
    <w:next w:val="TextHeading2"/>
    <w:link w:val="Heading2Char"/>
    <w:uiPriority w:val="9"/>
    <w:qFormat/>
    <w:rsid w:val="00855991"/>
    <w:pPr>
      <w:keepNext/>
      <w:keepLines/>
      <w:numPr>
        <w:ilvl w:val="2"/>
        <w:numId w:val="30"/>
      </w:numPr>
      <w:spacing w:before="240" w:after="12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TextHeading3"/>
    <w:link w:val="Heading3Char"/>
    <w:uiPriority w:val="9"/>
    <w:qFormat/>
    <w:rsid w:val="00855991"/>
    <w:pPr>
      <w:keepNext/>
      <w:keepLines/>
      <w:numPr>
        <w:ilvl w:val="3"/>
        <w:numId w:val="30"/>
      </w:numPr>
      <w:spacing w:before="120" w:after="120"/>
      <w:ind w:right="7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TextHeading4"/>
    <w:link w:val="Heading4Char"/>
    <w:uiPriority w:val="9"/>
    <w:qFormat/>
    <w:rsid w:val="00855991"/>
    <w:pPr>
      <w:keepNext/>
      <w:keepLines/>
      <w:numPr>
        <w:ilvl w:val="4"/>
        <w:numId w:val="30"/>
      </w:numPr>
      <w:spacing w:before="120" w:after="120"/>
      <w:ind w:right="144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TextHeading5"/>
    <w:link w:val="Heading5Char"/>
    <w:uiPriority w:val="9"/>
    <w:qFormat/>
    <w:rsid w:val="00855991"/>
    <w:pPr>
      <w:keepNext/>
      <w:keepLines/>
      <w:numPr>
        <w:ilvl w:val="5"/>
        <w:numId w:val="30"/>
      </w:numPr>
      <w:spacing w:before="120" w:after="120"/>
      <w:ind w:right="2160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pPr>
      <w:numPr>
        <w:ilvl w:val="6"/>
        <w:numId w:val="16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pPr>
      <w:numPr>
        <w:ilvl w:val="7"/>
        <w:numId w:val="17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pPr>
      <w:numPr>
        <w:ilvl w:val="8"/>
        <w:numId w:val="1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t1">
    <w:name w:val="t1"/>
    <w:basedOn w:val="Normal"/>
    <w:uiPriority w:val="99"/>
    <w:pPr>
      <w:spacing w:before="120" w:after="120"/>
    </w:pPr>
  </w:style>
  <w:style w:type="paragraph" w:customStyle="1" w:styleId="TextHeading2">
    <w:name w:val="Text Heading 2"/>
    <w:rsid w:val="00855991"/>
    <w:pPr>
      <w:spacing w:before="120" w:after="120" w:line="240" w:lineRule="auto"/>
      <w:jc w:val="both"/>
    </w:pPr>
    <w:rPr>
      <w:sz w:val="24"/>
      <w:szCs w:val="20"/>
    </w:rPr>
  </w:style>
  <w:style w:type="paragraph" w:customStyle="1" w:styleId="TextHeading3">
    <w:name w:val="Text Heading 3"/>
    <w:rsid w:val="00855991"/>
    <w:pPr>
      <w:spacing w:before="120" w:after="120" w:line="240" w:lineRule="auto"/>
      <w:ind w:left="720" w:right="720"/>
      <w:jc w:val="both"/>
    </w:pPr>
    <w:rPr>
      <w:sz w:val="24"/>
      <w:szCs w:val="20"/>
    </w:rPr>
  </w:style>
  <w:style w:type="paragraph" w:customStyle="1" w:styleId="TextHeading4">
    <w:name w:val="Text Heading 4"/>
    <w:rsid w:val="00855991"/>
    <w:pPr>
      <w:spacing w:before="120" w:after="120" w:line="240" w:lineRule="auto"/>
      <w:ind w:left="1440" w:right="1440"/>
      <w:jc w:val="both"/>
    </w:pPr>
    <w:rPr>
      <w:sz w:val="24"/>
      <w:szCs w:val="20"/>
    </w:rPr>
  </w:style>
  <w:style w:type="paragraph" w:customStyle="1" w:styleId="TextHeading5">
    <w:name w:val="Text Heading 5"/>
    <w:rsid w:val="00855991"/>
    <w:pPr>
      <w:spacing w:before="120" w:after="120" w:line="240" w:lineRule="auto"/>
      <w:ind w:left="2160" w:right="2160"/>
      <w:jc w:val="both"/>
    </w:pPr>
    <w:rPr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5991"/>
    <w:pPr>
      <w:spacing w:before="240" w:after="240" w:line="480" w:lineRule="exact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Arial" w:hAnsi="Arial" w:cs="Times New Roman"/>
      <w:b/>
      <w:sz w:val="20"/>
      <w:szCs w:val="20"/>
    </w:rPr>
  </w:style>
  <w:style w:type="paragraph" w:customStyle="1" w:styleId="TitleDocument">
    <w:name w:val="Title Document"/>
    <w:rsid w:val="00855991"/>
    <w:pPr>
      <w:spacing w:after="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TitleDocumentCenter">
    <w:name w:val="Title Document Center"/>
    <w:next w:val="TextHeading2"/>
    <w:rsid w:val="00855991"/>
    <w:pPr>
      <w:spacing w:before="120" w:after="0" w:line="400" w:lineRule="atLeast"/>
      <w:jc w:val="center"/>
    </w:pPr>
    <w:rPr>
      <w:rFonts w:ascii="Arial" w:hAnsi="Arial"/>
      <w:b/>
      <w:noProof/>
      <w:sz w:val="36"/>
      <w:szCs w:val="20"/>
    </w:rPr>
  </w:style>
  <w:style w:type="paragraph" w:customStyle="1" w:styleId="TitlePage">
    <w:name w:val="Title Page"/>
    <w:rsid w:val="00855991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semiHidden/>
    <w:rsid w:val="00855991"/>
    <w:pPr>
      <w:keepNext/>
      <w:tabs>
        <w:tab w:val="left" w:pos="2520"/>
        <w:tab w:val="right" w:leader="dot" w:pos="8640"/>
      </w:tabs>
      <w:spacing w:before="360" w:after="60"/>
      <w:ind w:left="2520" w:right="720" w:hanging="2520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uiPriority w:val="39"/>
    <w:semiHidden/>
    <w:rsid w:val="00855991"/>
    <w:pPr>
      <w:tabs>
        <w:tab w:val="left" w:pos="2520"/>
        <w:tab w:val="right" w:leader="dot" w:pos="8640"/>
      </w:tabs>
      <w:ind w:left="2520" w:right="720" w:hanging="2520"/>
    </w:pPr>
    <w:rPr>
      <w:szCs w:val="20"/>
    </w:rPr>
  </w:style>
  <w:style w:type="paragraph" w:customStyle="1" w:styleId="text">
    <w:name w:val="text"/>
    <w:basedOn w:val="Normal"/>
    <w:uiPriority w:val="99"/>
    <w:pPr>
      <w:jc w:val="both"/>
    </w:pPr>
    <w:rPr>
      <w:rFonts w:ascii="Dutch801 Rm BT" w:hAnsi="Dutch801 Rm BT" w:cs="Dutch801 Rm BT"/>
    </w:rPr>
  </w:style>
  <w:style w:type="paragraph" w:customStyle="1" w:styleId="T10">
    <w:name w:val="T1"/>
    <w:basedOn w:val="text"/>
    <w:uiPriority w:val="99"/>
    <w:pPr>
      <w:spacing w:before="279"/>
    </w:p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Header">
    <w:name w:val="header"/>
    <w:basedOn w:val="Normal"/>
    <w:link w:val="HeaderChar"/>
    <w:uiPriority w:val="99"/>
    <w:rsid w:val="00D0027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0027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rsid w:val="00855991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55991"/>
    <w:rPr>
      <w:rFonts w:ascii="Tahoma" w:hAnsi="Tahoma" w:cs="Tahoma"/>
      <w:sz w:val="24"/>
      <w:szCs w:val="24"/>
      <w:shd w:val="clear" w:color="auto" w:fill="000080"/>
    </w:rPr>
  </w:style>
  <w:style w:type="paragraph" w:customStyle="1" w:styleId="DocumentTitle">
    <w:name w:val="Document Title"/>
    <w:next w:val="TextHeading2"/>
    <w:rsid w:val="00855991"/>
    <w:pPr>
      <w:keepNext/>
      <w:keepLines/>
      <w:numPr>
        <w:numId w:val="30"/>
      </w:numPr>
      <w:spacing w:after="480" w:line="400" w:lineRule="exact"/>
      <w:jc w:val="center"/>
      <w:outlineLvl w:val="0"/>
    </w:pPr>
    <w:rPr>
      <w:rFonts w:ascii="Arial" w:hAnsi="Arial"/>
      <w:b/>
      <w:sz w:val="36"/>
      <w:szCs w:val="20"/>
    </w:rPr>
  </w:style>
  <w:style w:type="paragraph" w:customStyle="1" w:styleId="DocumentTOC">
    <w:name w:val="Document TOC"/>
    <w:next w:val="TextHeading2"/>
    <w:rsid w:val="00855991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Heading1Unnumbered">
    <w:name w:val="Heading 1 Unnumbered"/>
    <w:basedOn w:val="Heading1"/>
    <w:rsid w:val="00855991"/>
    <w:pPr>
      <w:numPr>
        <w:ilvl w:val="0"/>
        <w:numId w:val="0"/>
      </w:numPr>
    </w:pPr>
  </w:style>
  <w:style w:type="paragraph" w:customStyle="1" w:styleId="Heading2Unnumbered">
    <w:name w:val="Heading 2 Unnumbered"/>
    <w:basedOn w:val="Heading2"/>
    <w:rsid w:val="00855991"/>
    <w:pPr>
      <w:numPr>
        <w:ilvl w:val="0"/>
        <w:numId w:val="0"/>
      </w:numPr>
    </w:pPr>
  </w:style>
  <w:style w:type="paragraph" w:customStyle="1" w:styleId="PortfolioSection">
    <w:name w:val="Portfolio Section"/>
    <w:next w:val="TextHeading2"/>
    <w:rsid w:val="00855991"/>
    <w:pPr>
      <w:pBdr>
        <w:bottom w:val="single" w:sz="12" w:space="1" w:color="FFCC00"/>
      </w:pBdr>
      <w:spacing w:after="240" w:line="240" w:lineRule="auto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rsid w:val="00855991"/>
    <w:pPr>
      <w:pBdr>
        <w:top w:val="single" w:sz="12" w:space="11" w:color="FFCC00"/>
        <w:bottom w:val="single" w:sz="12" w:space="11" w:color="FFCC00"/>
      </w:pBdr>
      <w:spacing w:before="2880" w:after="0" w:line="240" w:lineRule="atLeast"/>
      <w:jc w:val="center"/>
    </w:pPr>
    <w:rPr>
      <w:rFonts w:ascii="Arial" w:hAnsi="Arial"/>
      <w:b/>
      <w:bCs/>
      <w:sz w:val="48"/>
      <w:szCs w:val="20"/>
    </w:rPr>
  </w:style>
  <w:style w:type="table" w:styleId="TableGrid">
    <w:name w:val="Table Grid"/>
    <w:basedOn w:val="TableNormal"/>
    <w:uiPriority w:val="59"/>
    <w:rsid w:val="00531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315B"/>
    <w:rPr>
      <w:color w:val="808080"/>
    </w:rPr>
  </w:style>
  <w:style w:type="paragraph" w:styleId="CommentText">
    <w:name w:val="annotation text"/>
    <w:basedOn w:val="Normal"/>
    <w:link w:val="CommentTextChar"/>
    <w:uiPriority w:val="99"/>
    <w:rsid w:val="001B31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B315B"/>
    <w:rPr>
      <w:sz w:val="20"/>
      <w:szCs w:val="20"/>
    </w:rPr>
  </w:style>
  <w:style w:type="paragraph" w:styleId="ListBullet">
    <w:name w:val="List Bullet"/>
    <w:basedOn w:val="Normal"/>
    <w:uiPriority w:val="34"/>
    <w:qFormat/>
    <w:rsid w:val="001B60CE"/>
    <w:pPr>
      <w:ind w:left="720"/>
      <w:contextualSpacing/>
    </w:pPr>
  </w:style>
  <w:style w:type="paragraph" w:styleId="ListNumber">
    <w:name w:val="List Number"/>
    <w:basedOn w:val="Normal"/>
    <w:uiPriority w:val="34"/>
    <w:qFormat/>
    <w:rsid w:val="001B6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98E90493DC544A6378F97B50DA7CF" ma:contentTypeVersion="14" ma:contentTypeDescription="Create a new document." ma:contentTypeScope="" ma:versionID="f3d98a76f83d1fd001a435f67c73ab9e">
  <xsd:schema xmlns:xsd="http://www.w3.org/2001/XMLSchema" xmlns:xs="http://www.w3.org/2001/XMLSchema" xmlns:p="http://schemas.microsoft.com/office/2006/metadata/properties" xmlns:ns2="21771b9d-5ea0-4f02-9038-1458a1d45e89" xmlns:ns3="4f16f5d7-2190-4f79-99eb-8320b7daa9bc" targetNamespace="http://schemas.microsoft.com/office/2006/metadata/properties" ma:root="true" ma:fieldsID="5bc8df408e4812d22a6beddb2ddb7f10" ns2:_="" ns3:_="">
    <xsd:import namespace="21771b9d-5ea0-4f02-9038-1458a1d45e89"/>
    <xsd:import namespace="4f16f5d7-2190-4f79-99eb-8320b7daa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BillingMetadata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71b9d-5ea0-4f02-9038-1458a1d45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0ef18c2-3eeb-4207-b525-daa3716516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f5d7-2190-4f79-99eb-8320b7daa9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237ba8-a73e-4f39-95fb-e3429b4ef982}" ma:internalName="TaxCatchAll" ma:showField="CatchAllData" ma:web="4f16f5d7-2190-4f79-99eb-8320b7daa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71b9d-5ea0-4f02-9038-1458a1d45e89">
      <Terms xmlns="http://schemas.microsoft.com/office/infopath/2007/PartnerControls"/>
    </lcf76f155ced4ddcb4097134ff3c332f>
    <TaxCatchAll xmlns="4f16f5d7-2190-4f79-99eb-8320b7daa9bc" xsi:nil="true"/>
  </documentManagement>
</p:properties>
</file>

<file path=customXml/itemProps1.xml><?xml version="1.0" encoding="utf-8"?>
<ds:datastoreItem xmlns:ds="http://schemas.openxmlformats.org/officeDocument/2006/customXml" ds:itemID="{C59F0E0F-25F0-4588-AE04-38394C4DF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71b9d-5ea0-4f02-9038-1458a1d45e89"/>
    <ds:schemaRef ds:uri="4f16f5d7-2190-4f79-99eb-8320b7daa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AE2D44-A196-408B-8A0B-1891D83778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5EBB9A-0733-4096-85C6-96ED89AD9638}">
  <ds:schemaRefs>
    <ds:schemaRef ds:uri="http://schemas.microsoft.com/office/2006/metadata/properties"/>
    <ds:schemaRef ds:uri="http://schemas.microsoft.com/office/infopath/2007/PartnerControls"/>
    <ds:schemaRef ds:uri="21771b9d-5ea0-4f02-9038-1458a1d45e89"/>
    <ds:schemaRef ds:uri="4f16f5d7-2190-4f79-99eb-8320b7daa9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</Template>
  <TotalTime>2</TotalTime>
  <Pages>2</Pages>
  <Words>525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Indiana Living Will Declaration</vt:lpstr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Indiana Living Will Declaration</dc:title>
  <dc:subject/>
  <dc:creator>Jessica Miller</dc:creator>
  <cp:keywords>HotDocs Template</cp:keywords>
  <dc:description>Living Will Indiana</dc:description>
  <cp:lastModifiedBy>Ryan Magel</cp:lastModifiedBy>
  <cp:revision>3</cp:revision>
  <dcterms:created xsi:type="dcterms:W3CDTF">2025-05-16T17:57:00Z</dcterms:created>
  <dcterms:modified xsi:type="dcterms:W3CDTF">2025-05-19T18:27:00Z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Version">
    <vt:r8>3</vt:r8>
  </property>
  <property fmtid="{D5CDD505-2E9C-101B-9397-08002B2CF9AE}" pid="3" name="Product">
    <vt:lpwstr>wdx</vt:lpwstr>
  </property>
  <property fmtid="{D5CDD505-2E9C-101B-9397-08002B2CF9AE}" pid="4" name="Company">
    <vt:lpwstr>wc</vt:lpwstr>
  </property>
  <property fmtid="{D5CDD505-2E9C-101B-9397-08002B2CF9AE}" pid="5" name="ContentTypeId">
    <vt:lpwstr>0x01010020398E90493DC544A6378F97B50DA7CF</vt:lpwstr>
  </property>
  <property fmtid="{D5CDD505-2E9C-101B-9397-08002B2CF9AE}" pid="6" name="Order">
    <vt:r8>58236200</vt:r8>
  </property>
</Properties>
</file>