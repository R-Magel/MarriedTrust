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267AF" w14:textId="5A4805F6" w:rsidR="004E379F" w:rsidRDefault="0050565A" w:rsidP="00FC35E7">
      <w:pPr>
        <w:pStyle w:val="DocumentTitle"/>
      </w:pPr>
      <w:r>
        <w:t xml:space="preserve">Authorization for Release of </w:t>
      </w:r>
      <w:r>
        <w:br/>
      </w:r>
      <w:r w:rsidR="00AE0197">
        <w:t xml:space="preserve">{{ </w:t>
      </w:r>
      <w:r w:rsidR="00C436ED">
        <w:t>spouse</w:t>
      </w:r>
      <w:r w:rsidR="00D32A28">
        <w:t>.</w:t>
      </w:r>
      <w:r w:rsidR="006E631D">
        <w:t>n</w:t>
      </w:r>
      <w:r w:rsidR="00D32A28">
        <w:t>ame</w:t>
      </w:r>
      <w:r w:rsidR="00AE0197">
        <w:t xml:space="preserve"> }}</w:t>
      </w:r>
      <w:r>
        <w:t xml:space="preserve">’s </w:t>
      </w:r>
      <w:r>
        <w:br/>
        <w:t>Protected Health Information</w:t>
      </w:r>
    </w:p>
    <w:p w14:paraId="28B05C9F" w14:textId="4025A785" w:rsidR="004E379F" w:rsidRDefault="0050565A">
      <w:pPr>
        <w:pStyle w:val="TitleDocument"/>
        <w:rPr>
          <w:sz w:val="28"/>
          <w:szCs w:val="28"/>
        </w:rPr>
      </w:pPr>
      <w:r>
        <w:rPr>
          <w:sz w:val="28"/>
          <w:szCs w:val="28"/>
        </w:rPr>
        <w:t>(Valid Authorization Under 45 CFR Chapter 164</w:t>
      </w:r>
      <w:r w:rsidR="00CD5761">
        <w:rPr>
          <w:sz w:val="28"/>
          <w:szCs w:val="28"/>
        </w:rPr>
        <w:t>{{ hippa_statute }}</w:t>
      </w:r>
      <w:r>
        <w:rPr>
          <w:sz w:val="28"/>
          <w:szCs w:val="28"/>
        </w:rPr>
        <w:t>)</w:t>
      </w:r>
    </w:p>
    <w:p w14:paraId="10DE1482" w14:textId="77777777" w:rsidR="004E379F" w:rsidRDefault="0050565A">
      <w:pPr>
        <w:pStyle w:val="TextHeading2"/>
      </w:pPr>
      <w:r>
        <w:rPr>
          <w:b/>
        </w:rPr>
        <w:t>Statement of Intent:</w:t>
      </w:r>
      <w:r>
        <w:t xml:space="preserve">  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HIPAA.</w:t>
      </w:r>
    </w:p>
    <w:p w14:paraId="32C5836A" w14:textId="77777777" w:rsidR="004E379F" w:rsidRDefault="0050565A">
      <w:pPr>
        <w:pStyle w:val="Heading2Unnumbered"/>
        <w:ind w:left="720" w:hanging="720"/>
      </w:pPr>
      <w:r>
        <w:t>1.</w:t>
      </w:r>
      <w:r>
        <w:tab/>
        <w:t>Appointment of Authorized Recipients</w:t>
      </w:r>
    </w:p>
    <w:p w14:paraId="5E4F3839" w14:textId="3FC24FE2" w:rsidR="004E379F" w:rsidRDefault="0050565A">
      <w:pPr>
        <w:pStyle w:val="TextHeading2"/>
      </w:pPr>
      <w:r>
        <w:t xml:space="preserve">Therefore, I, </w:t>
      </w:r>
      <w:r w:rsidR="00AE0197">
        <w:t xml:space="preserve">{{ </w:t>
      </w:r>
      <w:r w:rsidR="00C436ED">
        <w:t>spouse</w:t>
      </w:r>
      <w:r w:rsidR="00D32A28">
        <w:t>.</w:t>
      </w:r>
      <w:r w:rsidR="006E631D">
        <w:t>n</w:t>
      </w:r>
      <w:r w:rsidR="00D32A28">
        <w:t>ame</w:t>
      </w:r>
      <w:r w:rsidR="00AE0197">
        <w:t xml:space="preserve"> }}</w:t>
      </w:r>
      <w:r>
        <w:t>, an individual, appoint the following persons or entities, or any of them, as Authorized Recipients for health care disclosure under the Standards for Privacy of Individually Identifiable Health Information (45 CFR Parts 160 and 164) under the Health Insurance Portability and Accountability Act of 1996 (HIPAA)</w:t>
      </w:r>
      <w:r w:rsidR="00CD5761">
        <w:t>{{ hippa_statute }}</w:t>
      </w:r>
      <w:r>
        <w:t>:</w:t>
      </w:r>
    </w:p>
    <w:p w14:paraId="7F8D53C2" w14:textId="722D7E52" w:rsidR="00FE121C" w:rsidRDefault="00FE121C" w:rsidP="00FE121C">
      <w:pPr>
        <w:pStyle w:val="TextHeading2"/>
      </w:pPr>
      <w:r>
        <w:t>{%p for agent in add_separators(hippa</w:t>
      </w:r>
      <w:r w:rsidR="00C436ED">
        <w:t>spouse</w:t>
      </w:r>
      <w:r w:rsidR="00791786">
        <w:t>, separator=‘;’, last_separator=‘;’, end_mark=</w:t>
      </w:r>
      <w:r w:rsidR="00791786" w:rsidRPr="000935F9">
        <w:t>‘</w:t>
      </w:r>
      <w:r w:rsidR="00791786">
        <w:t>; and</w:t>
      </w:r>
      <w:r w:rsidR="00791786" w:rsidRPr="000935F9">
        <w:t>’</w:t>
      </w:r>
      <w:r w:rsidR="00791786">
        <w:t>)</w:t>
      </w:r>
      <w:r>
        <w:t xml:space="preserve"> %}</w:t>
      </w:r>
    </w:p>
    <w:p w14:paraId="6BD33DB9" w14:textId="0E8236D7" w:rsidR="00FE121C" w:rsidRDefault="00FE121C" w:rsidP="00FE121C">
      <w:pPr>
        <w:pStyle w:val="TextHeading2"/>
        <w:ind w:firstLine="720"/>
      </w:pPr>
      <w:r>
        <w:t>{{ agent }}</w:t>
      </w:r>
    </w:p>
    <w:p w14:paraId="21F3D2FA" w14:textId="77777777" w:rsidR="00FE121C" w:rsidRPr="000A3FF4" w:rsidRDefault="00FE121C" w:rsidP="00FE121C">
      <w:pPr>
        <w:pStyle w:val="TextHeading3"/>
      </w:pPr>
      <w:r>
        <w:t>{%p endfor %}</w:t>
      </w:r>
    </w:p>
    <w:p w14:paraId="19CF9DEF" w14:textId="77777777" w:rsidR="004E379F" w:rsidRDefault="0050565A">
      <w:pPr>
        <w:pStyle w:val="TextHeading3"/>
      </w:pPr>
      <w:r>
        <w:t>the Trustee or Successor Trustee of any trust of which I am a beneficiary or a trustee, for the sole specific purpose of determining my capacity as defined in the trust document.</w:t>
      </w:r>
    </w:p>
    <w:p w14:paraId="4CEA9E02" w14:textId="77777777" w:rsidR="004E379F" w:rsidRDefault="0050565A">
      <w:pPr>
        <w:pStyle w:val="Heading2Unnumbered"/>
        <w:ind w:left="720" w:hanging="720"/>
      </w:pPr>
      <w:r>
        <w:t>2.</w:t>
      </w:r>
      <w:r>
        <w:tab/>
        <w:t>Grant of Authority</w:t>
      </w:r>
    </w:p>
    <w:p w14:paraId="5FBC97CE" w14:textId="77777777" w:rsidR="004E379F" w:rsidRDefault="0050565A">
      <w:pPr>
        <w:pStyle w:val="TextHeading2"/>
      </w:pPr>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w:t>
      </w:r>
      <w:r>
        <w:lastRenderedPageBreak/>
        <w:t xml:space="preserve">past, present, or future, as well as any other information that is in any way related to my health care except as specifically limited as to any Authorized Recipient named in Paragraph 1 above.  </w:t>
      </w:r>
    </w:p>
    <w:p w14:paraId="611894F2" w14:textId="77777777" w:rsidR="004E379F" w:rsidRDefault="0050565A">
      <w:pPr>
        <w:pStyle w:val="TextHeading2"/>
      </w:pPr>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07170353" w14:textId="77777777" w:rsidR="004E379F" w:rsidRDefault="0050565A">
      <w:pPr>
        <w:pStyle w:val="TextHeading2"/>
      </w:pPr>
      <w:r>
        <w:t>I intend to give a full authorization for access to, disclosure of, and release of ANY individually identifiable health information by or to the persons named in this authorization as if each person were me.</w:t>
      </w:r>
    </w:p>
    <w:p w14:paraId="18E740DA" w14:textId="77777777" w:rsidR="004E379F" w:rsidRDefault="0050565A">
      <w:pPr>
        <w:pStyle w:val="Heading2Unnumbered"/>
        <w:ind w:left="720" w:hanging="720"/>
      </w:pPr>
      <w:r>
        <w:t>3.</w:t>
      </w:r>
      <w:r>
        <w:tab/>
        <w:t>Covered Entity</w:t>
      </w:r>
    </w:p>
    <w:p w14:paraId="7AAF996C" w14:textId="77777777" w:rsidR="004E379F" w:rsidRDefault="0050565A">
      <w:pPr>
        <w:pStyle w:val="TextHeading3"/>
        <w:tabs>
          <w:tab w:val="left" w:pos="720"/>
        </w:tabs>
        <w:ind w:left="0" w:right="0"/>
      </w:pPr>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3D9DC736" w14:textId="77777777" w:rsidR="004E379F" w:rsidRDefault="0050565A">
      <w:pPr>
        <w:pStyle w:val="Heading2Unnumbered"/>
        <w:ind w:left="720" w:hanging="720"/>
      </w:pPr>
      <w:r>
        <w:t>4.</w:t>
      </w:r>
      <w:r>
        <w:tab/>
        <w:t>Termination</w:t>
      </w:r>
    </w:p>
    <w:p w14:paraId="68F02992" w14:textId="77777777" w:rsidR="004E379F" w:rsidRDefault="0050565A">
      <w:pPr>
        <w:pStyle w:val="TextHeading2"/>
      </w:pPr>
      <w:r>
        <w:t>My subsequent disability or incapacity will neither affect nor terminate this authorization.  This authorization will terminate 2 years following my death or upon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077C6C4" w14:textId="77777777" w:rsidR="004E379F" w:rsidRDefault="0050565A">
      <w:pPr>
        <w:pStyle w:val="Heading2Unnumbered"/>
        <w:ind w:left="720" w:hanging="720"/>
      </w:pPr>
      <w:r>
        <w:t>5.</w:t>
      </w:r>
      <w:r>
        <w:tab/>
        <w:t>Redisclosure</w:t>
      </w:r>
    </w:p>
    <w:p w14:paraId="6E11294A" w14:textId="77777777" w:rsidR="004E379F" w:rsidRDefault="0050565A">
      <w:pPr>
        <w:pStyle w:val="TextHeading2"/>
      </w:pPr>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369DECA" w14:textId="77777777" w:rsidR="004E379F" w:rsidRDefault="0050565A">
      <w:pPr>
        <w:pStyle w:val="Heading2Unnumbered"/>
        <w:ind w:left="720" w:hanging="720"/>
      </w:pPr>
      <w:r>
        <w:t>6.</w:t>
      </w:r>
      <w:r>
        <w:tab/>
        <w:t>Instructions to the Authorized Recipient</w:t>
      </w:r>
    </w:p>
    <w:p w14:paraId="2F94BC3B" w14:textId="77777777" w:rsidR="004E379F" w:rsidRDefault="0050565A">
      <w:pPr>
        <w:pStyle w:val="TextHeading2"/>
      </w:pPr>
      <w:r>
        <w:t xml:space="preserve">An Authorized Recipient may bring a legal action in any applicable forum against any covered entity that refuses to recognize and accept this authorization for the purposes that I have expressed.  Additionally, an Authorized Recipient is authorized to sign any </w:t>
      </w:r>
      <w:r>
        <w:lastRenderedPageBreak/>
        <w:t>documents that the Authorized Recipient considers appropriate to obtain use, disclosure, or release of my individually identifiable health information.</w:t>
      </w:r>
    </w:p>
    <w:p w14:paraId="7805FCE5" w14:textId="77777777" w:rsidR="004E379F" w:rsidRDefault="0050565A">
      <w:pPr>
        <w:pStyle w:val="Heading2Unnumbered"/>
        <w:ind w:left="720" w:hanging="720"/>
      </w:pPr>
      <w:r>
        <w:t>7.</w:t>
      </w:r>
      <w:r>
        <w:tab/>
        <w:t>Effect of Duplicate Originals or Copies</w:t>
      </w:r>
    </w:p>
    <w:p w14:paraId="18C3D8C0" w14:textId="77777777" w:rsidR="004E379F" w:rsidRDefault="0050565A">
      <w:pPr>
        <w:pStyle w:val="TextHeading2"/>
      </w:pPr>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2C5F0575" w14:textId="77777777" w:rsidR="004E379F" w:rsidRDefault="0050565A">
      <w:pPr>
        <w:pStyle w:val="Heading2Unnumbered"/>
        <w:ind w:left="720" w:hanging="720"/>
      </w:pPr>
      <w:r>
        <w:t>8.</w:t>
      </w:r>
      <w:r>
        <w:tab/>
        <w:t>My Waiver and Release</w:t>
      </w:r>
    </w:p>
    <w:p w14:paraId="54612CD3" w14:textId="77777777" w:rsidR="004E379F" w:rsidRDefault="0050565A">
      <w:pPr>
        <w:pStyle w:val="TextHeading2"/>
      </w:pPr>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2F0173E5" w14:textId="77777777" w:rsidR="004E379F" w:rsidRDefault="0050565A">
      <w:pPr>
        <w:pStyle w:val="Heading2Unnumbered"/>
        <w:ind w:left="720" w:hanging="720"/>
      </w:pPr>
      <w:r>
        <w:t>9.</w:t>
      </w:r>
      <w:r>
        <w:tab/>
        <w:t>Severability</w:t>
      </w:r>
    </w:p>
    <w:p w14:paraId="65C7D87A" w14:textId="77777777" w:rsidR="004E379F" w:rsidRDefault="0050565A">
      <w:pPr>
        <w:pStyle w:val="TextHeading2"/>
      </w:pPr>
      <w:r>
        <w:t>I intend to create an authorization that conforms to United States and Georgia law.  In the event that any provision of this document is invalid, the remaining provisions remain in full force.</w:t>
      </w:r>
    </w:p>
    <w:p w14:paraId="3EC8BAAE" w14:textId="77777777" w:rsidR="004E379F" w:rsidRDefault="0050565A">
      <w:pPr>
        <w:pStyle w:val="TextHeading2"/>
        <w:divId w:val="161893438"/>
      </w:pPr>
      <w:r>
        <w:t>I understand that signing this authorization for disclosure is voluntary. A covered entity may not condition my treatment, payment, enrollment in a health plan, or eligibility for benefits upon my signing of this authorization.</w:t>
      </w:r>
    </w:p>
    <w:p w14:paraId="35AE7071" w14:textId="77777777" w:rsidR="004E379F" w:rsidRDefault="0050565A">
      <w:pPr>
        <w:pStyle w:val="TextHeading2"/>
      </w:pPr>
      <w:r>
        <w:t>I understand that I have the right to receive a copy of this authorization.  I also understand that I have the right to revoke this authorization and that any revocation of this authorization must be in writing.</w:t>
      </w:r>
    </w:p>
    <w:p w14:paraId="001C609E" w14:textId="1BE416D3" w:rsidR="004E379F" w:rsidRDefault="0050565A">
      <w:pPr>
        <w:pStyle w:val="TextHeading2"/>
        <w:keepNext/>
        <w:keepLines/>
        <w:tabs>
          <w:tab w:val="left" w:pos="2880"/>
          <w:tab w:val="left" w:pos="3600"/>
          <w:tab w:val="left" w:pos="8640"/>
        </w:tabs>
        <w:spacing w:before="840" w:after="0"/>
      </w:pPr>
      <w:bookmarkStart w:id="0" w:name="BeginAcknowledgement"/>
      <w:bookmarkEnd w:id="0"/>
      <w:r>
        <w:lastRenderedPageBreak/>
        <w:t>Dated: __________ ___, 20___</w:t>
      </w:r>
    </w:p>
    <w:p w14:paraId="5BB33E66" w14:textId="77777777" w:rsidR="004E379F" w:rsidRDefault="004E379F">
      <w:pPr>
        <w:pStyle w:val="TextHeading2"/>
        <w:keepNext/>
        <w:keepLines/>
        <w:tabs>
          <w:tab w:val="left" w:pos="2880"/>
          <w:tab w:val="left" w:pos="3600"/>
          <w:tab w:val="left" w:pos="8640"/>
        </w:tabs>
        <w:spacing w:before="840" w:after="0"/>
        <w:rPr>
          <w:u w:val="single"/>
        </w:rPr>
      </w:pPr>
    </w:p>
    <w:p w14:paraId="066DC752" w14:textId="77777777" w:rsidR="004E379F" w:rsidRDefault="0050565A">
      <w:pPr>
        <w:keepNext/>
        <w:tabs>
          <w:tab w:val="left" w:pos="8640"/>
        </w:tabs>
        <w:ind w:left="3600"/>
        <w:rPr>
          <w:u w:val="single"/>
        </w:rPr>
      </w:pPr>
      <w:r>
        <w:rPr>
          <w:u w:val="single"/>
        </w:rPr>
        <w:tab/>
      </w:r>
    </w:p>
    <w:p w14:paraId="3C8444BE" w14:textId="68B3C548" w:rsidR="004E379F" w:rsidRDefault="00AE0197">
      <w:pPr>
        <w:pStyle w:val="TextHeading2"/>
        <w:keepNext/>
        <w:keepLines/>
        <w:spacing w:before="0" w:after="0"/>
        <w:ind w:left="3600"/>
      </w:pPr>
      <w:r>
        <w:t xml:space="preserve">{{ </w:t>
      </w:r>
      <w:r w:rsidR="00C436ED">
        <w:t>spouse</w:t>
      </w:r>
      <w:r w:rsidR="0050565A">
        <w:t>.</w:t>
      </w:r>
      <w:r w:rsidR="00585AA4">
        <w:t>n</w:t>
      </w:r>
      <w:r w:rsidR="0050565A">
        <w:t>ame</w:t>
      </w:r>
      <w:r>
        <w:t xml:space="preserve"> }}</w:t>
      </w:r>
      <w:r w:rsidR="0050565A">
        <w:t xml:space="preserve">, Principal </w:t>
      </w:r>
    </w:p>
    <w:p w14:paraId="394E1074" w14:textId="1D9D4C06" w:rsidR="004E379F" w:rsidRDefault="0050565A">
      <w:pPr>
        <w:keepNext/>
        <w:tabs>
          <w:tab w:val="left" w:pos="8640"/>
        </w:tabs>
        <w:spacing w:before="60" w:after="240"/>
        <w:ind w:left="3600"/>
      </w:pPr>
      <w:r>
        <w:t xml:space="preserve">DOB: </w:t>
      </w:r>
      <w:r w:rsidR="00AE0197">
        <w:t xml:space="preserve">{{ </w:t>
      </w:r>
      <w:r w:rsidR="00C436ED">
        <w:t>spouse</w:t>
      </w:r>
      <w:r>
        <w:t>.</w:t>
      </w:r>
      <w:r w:rsidR="00D41397">
        <w:t>birthdate</w:t>
      </w:r>
      <w:r w:rsidR="00AE0197">
        <w:t xml:space="preserve"> }}</w:t>
      </w:r>
    </w:p>
    <w:p w14:paraId="79DA23F7" w14:textId="77777777" w:rsidR="00036A4B" w:rsidRDefault="00D66A87" w:rsidP="00D66A87">
      <w:pPr>
        <w:pStyle w:val="TextHeading2"/>
      </w:pPr>
      <w:r w:rsidRPr="006C5DF5">
        <w:t>{%p if address.state == '</w:t>
      </w:r>
      <w:r>
        <w:t>GA</w:t>
      </w:r>
      <w:r w:rsidRPr="006C5DF5">
        <w:t>' %}</w:t>
      </w:r>
    </w:p>
    <w:p w14:paraId="206C4824" w14:textId="77777777" w:rsidR="00036A4B" w:rsidRDefault="00D66A87" w:rsidP="00D66A87">
      <w:pPr>
        <w:pStyle w:val="TextHeading2"/>
      </w:pPr>
      <w:r w:rsidRPr="006C5DF5">
        <w:t>{{p include_docx_template(‘</w:t>
      </w:r>
      <w:r>
        <w:t>ga</w:t>
      </w:r>
      <w:r w:rsidRPr="006C5DF5">
        <w:t>_</w:t>
      </w:r>
      <w:r>
        <w:t>hippa_acknowledgement_spouse</w:t>
      </w:r>
      <w:r w:rsidRPr="006C5DF5">
        <w:t>.docx’) }}</w:t>
      </w:r>
    </w:p>
    <w:p w14:paraId="3E2C8ED9" w14:textId="3DAC0341" w:rsidR="00036A4B" w:rsidRDefault="00D66A87" w:rsidP="00D66A87">
      <w:pPr>
        <w:pStyle w:val="TextHeading2"/>
      </w:pPr>
      <w:r w:rsidRPr="006C5DF5">
        <w:t>{%</w:t>
      </w:r>
      <w:r w:rsidR="00007A21">
        <w:t>p</w:t>
      </w:r>
      <w:r w:rsidRPr="006C5DF5">
        <w:t xml:space="preserve"> el</w:t>
      </w:r>
      <w:r>
        <w:t xml:space="preserve">if address.state </w:t>
      </w:r>
      <w:r w:rsidRPr="006C5DF5">
        <w:t>== '</w:t>
      </w:r>
      <w:r>
        <w:t>NC</w:t>
      </w:r>
      <w:r w:rsidRPr="006C5DF5">
        <w:t>' %}</w:t>
      </w:r>
    </w:p>
    <w:p w14:paraId="3579D7A5" w14:textId="77777777" w:rsidR="00036A4B" w:rsidRDefault="00D66A87" w:rsidP="00D66A87">
      <w:pPr>
        <w:pStyle w:val="TextHeading2"/>
      </w:pPr>
      <w:r w:rsidRPr="006C5DF5">
        <w:t>{{p include_docx_template(‘</w:t>
      </w:r>
      <w:r>
        <w:t>nc_hippa_acknowledgement_spouse</w:t>
      </w:r>
      <w:r w:rsidRPr="006C5DF5">
        <w:t>.docx’) }}</w:t>
      </w:r>
    </w:p>
    <w:p w14:paraId="16EC26A3" w14:textId="10F26226" w:rsidR="00036A4B" w:rsidRDefault="00D66A87" w:rsidP="00D66A87">
      <w:pPr>
        <w:pStyle w:val="TextHeading2"/>
      </w:pPr>
      <w:r w:rsidRPr="006C5DF5">
        <w:t>{%</w:t>
      </w:r>
      <w:r w:rsidR="00007A21">
        <w:t>p</w:t>
      </w:r>
      <w:r w:rsidRPr="006C5DF5">
        <w:t xml:space="preserve"> el</w:t>
      </w:r>
      <w:r>
        <w:t xml:space="preserve">if address.state </w:t>
      </w:r>
      <w:r w:rsidRPr="006C5DF5">
        <w:t>== '</w:t>
      </w:r>
      <w:r>
        <w:t>TX</w:t>
      </w:r>
      <w:r w:rsidRPr="006C5DF5">
        <w:t>' %}</w:t>
      </w:r>
    </w:p>
    <w:p w14:paraId="6E6F81E2" w14:textId="77777777" w:rsidR="00036A4B" w:rsidRDefault="00D66A87" w:rsidP="00D66A87">
      <w:pPr>
        <w:pStyle w:val="TextHeading2"/>
      </w:pPr>
      <w:r w:rsidRPr="006C5DF5">
        <w:t>{{p include_docx_template(‘</w:t>
      </w:r>
      <w:r>
        <w:t>tx_hippa_acknowledgement_spouse</w:t>
      </w:r>
      <w:r w:rsidRPr="006C5DF5">
        <w:t>.docx’) }}</w:t>
      </w:r>
    </w:p>
    <w:p w14:paraId="2DC8C193" w14:textId="526F3FE0" w:rsidR="00036A4B" w:rsidRDefault="00D66A87" w:rsidP="00D66A87">
      <w:pPr>
        <w:pStyle w:val="TextHeading2"/>
      </w:pPr>
      <w:r>
        <w:t>{%</w:t>
      </w:r>
      <w:r w:rsidR="00007A21">
        <w:t>p</w:t>
      </w:r>
      <w:r>
        <w:t xml:space="preserve"> else %}</w:t>
      </w:r>
    </w:p>
    <w:p w14:paraId="305099FC" w14:textId="16D613F8" w:rsidR="00036A4B" w:rsidRDefault="00D66A87" w:rsidP="00D66A87">
      <w:pPr>
        <w:pStyle w:val="TextHeading2"/>
      </w:pPr>
      <w:r w:rsidRPr="006C5DF5">
        <w:t>{{p include_docx_template(‘</w:t>
      </w:r>
      <w:r>
        <w:t>hippa</w:t>
      </w:r>
      <w:r w:rsidRPr="006C5DF5">
        <w:t>_other</w:t>
      </w:r>
      <w:r>
        <w:t>_spouse</w:t>
      </w:r>
      <w:r w:rsidRPr="006C5DF5">
        <w:t>.docx’) }}</w:t>
      </w:r>
    </w:p>
    <w:p w14:paraId="53959986" w14:textId="6B7068BE" w:rsidR="004E379F" w:rsidRDefault="00D66A87" w:rsidP="00D66A87">
      <w:pPr>
        <w:pStyle w:val="TextHeading2"/>
      </w:pPr>
      <w:r w:rsidRPr="006C5DF5">
        <w:t>{%</w:t>
      </w:r>
      <w:r w:rsidR="00007A21">
        <w:t>p</w:t>
      </w:r>
      <w:r w:rsidRPr="006C5DF5">
        <w:t xml:space="preserve"> endif %}</w:t>
      </w:r>
    </w:p>
    <w:sectPr w:rsidR="004E379F">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2F4F2" w14:textId="77777777" w:rsidR="004905FB" w:rsidRDefault="004905FB">
      <w:r>
        <w:separator/>
      </w:r>
    </w:p>
  </w:endnote>
  <w:endnote w:type="continuationSeparator" w:id="0">
    <w:p w14:paraId="314AD6E6" w14:textId="77777777" w:rsidR="004905FB" w:rsidRDefault="00490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F1FE0" w14:textId="77777777" w:rsidR="004E379F" w:rsidRDefault="004E379F">
    <w:pPr>
      <w:pStyle w:val="Footer"/>
      <w:tabs>
        <w:tab w:val="clear" w:pos="4320"/>
        <w:tab w:val="clear" w:pos="8640"/>
      </w:tabs>
      <w:jc w:val="center"/>
    </w:pPr>
  </w:p>
  <w:p w14:paraId="20569A5B" w14:textId="0E894FC1" w:rsidR="004E379F" w:rsidRDefault="0050565A">
    <w:pPr>
      <w:pStyle w:val="Footer"/>
      <w:tabs>
        <w:tab w:val="clear" w:pos="4320"/>
        <w:tab w:val="clear" w:pos="8640"/>
      </w:tabs>
      <w:jc w:val="center"/>
    </w:pPr>
    <w:r>
      <w:t xml:space="preserve">HIPAA Authorization for </w:t>
    </w:r>
    <w:r w:rsidR="00585AA4">
      <w:t xml:space="preserve">{{ </w:t>
    </w:r>
    <w:r w:rsidR="00C436ED">
      <w:t>spouse</w:t>
    </w:r>
    <w:r w:rsidR="00585AA4">
      <w:t>.name }}</w:t>
    </w:r>
  </w:p>
  <w:p w14:paraId="356C59F0" w14:textId="77777777" w:rsidR="004E379F" w:rsidRDefault="0050565A">
    <w:pPr>
      <w:pStyle w:val="Footer"/>
      <w:tabs>
        <w:tab w:val="clear" w:pos="4320"/>
        <w:tab w:val="clear" w:pos="8640"/>
      </w:tabs>
      <w:jc w:val="center"/>
    </w:pPr>
    <w:r>
      <w:t xml:space="preserve">Page </w:t>
    </w:r>
    <w:r>
      <w:fldChar w:fldCharType="begin"/>
    </w:r>
    <w:r>
      <w:instrText xml:space="preserve"> PAGE </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E7E95" w14:textId="77777777" w:rsidR="004905FB" w:rsidRDefault="004905FB">
      <w:r>
        <w:separator/>
      </w:r>
    </w:p>
  </w:footnote>
  <w:footnote w:type="continuationSeparator" w:id="0">
    <w:p w14:paraId="18C31B64" w14:textId="77777777" w:rsidR="004905FB" w:rsidRDefault="00490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2F2A25D1"/>
    <w:multiLevelType w:val="multilevel"/>
    <w:tmpl w:val="B9EE63CC"/>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64E621F1"/>
    <w:multiLevelType w:val="hybridMultilevel"/>
    <w:tmpl w:val="4AA2758E"/>
    <w:lvl w:ilvl="0" w:tplc="31A2865A">
      <w:start w:val="1"/>
      <w:numFmt w:val="decimal"/>
      <w:pStyle w:val="Heading10"/>
      <w:lvlText w:val="%1."/>
      <w:lvlJc w:val="left"/>
      <w:pPr>
        <w:tabs>
          <w:tab w:val="num" w:pos="720"/>
        </w:tabs>
        <w:ind w:left="72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1475947665">
    <w:abstractNumId w:val="3"/>
  </w:num>
  <w:num w:numId="2" w16cid:durableId="1530951931">
    <w:abstractNumId w:val="2"/>
    <w:lvlOverride w:ilvl="0">
      <w:startOverride w:val="1"/>
    </w:lvlOverride>
  </w:num>
  <w:num w:numId="3" w16cid:durableId="195228074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NTQ3M7IwMjI0MjNW0lEKTi0uzszPAykwrgUAJp8fNCwAAAA="/>
  </w:docVars>
  <w:rsids>
    <w:rsidRoot w:val="00DE6C6C"/>
    <w:rsid w:val="00007A21"/>
    <w:rsid w:val="00007E1A"/>
    <w:rsid w:val="000117BE"/>
    <w:rsid w:val="00015D21"/>
    <w:rsid w:val="00016A45"/>
    <w:rsid w:val="00036A4B"/>
    <w:rsid w:val="000475CF"/>
    <w:rsid w:val="0005436A"/>
    <w:rsid w:val="00056511"/>
    <w:rsid w:val="00061282"/>
    <w:rsid w:val="000755ED"/>
    <w:rsid w:val="00095CD5"/>
    <w:rsid w:val="00097EF8"/>
    <w:rsid w:val="000A0612"/>
    <w:rsid w:val="000A779A"/>
    <w:rsid w:val="000B4EC0"/>
    <w:rsid w:val="000B5601"/>
    <w:rsid w:val="000B619D"/>
    <w:rsid w:val="000B7038"/>
    <w:rsid w:val="000D0279"/>
    <w:rsid w:val="000D06B6"/>
    <w:rsid w:val="000D3C27"/>
    <w:rsid w:val="000D72FD"/>
    <w:rsid w:val="000F143A"/>
    <w:rsid w:val="001019FC"/>
    <w:rsid w:val="001037C3"/>
    <w:rsid w:val="00104939"/>
    <w:rsid w:val="00105B17"/>
    <w:rsid w:val="00127CD9"/>
    <w:rsid w:val="0013205D"/>
    <w:rsid w:val="0013417C"/>
    <w:rsid w:val="0013434B"/>
    <w:rsid w:val="00136642"/>
    <w:rsid w:val="0014211C"/>
    <w:rsid w:val="00146064"/>
    <w:rsid w:val="0014694B"/>
    <w:rsid w:val="00151663"/>
    <w:rsid w:val="00155883"/>
    <w:rsid w:val="001644E4"/>
    <w:rsid w:val="00174547"/>
    <w:rsid w:val="0018679F"/>
    <w:rsid w:val="001A508B"/>
    <w:rsid w:val="001B4CFD"/>
    <w:rsid w:val="001C4706"/>
    <w:rsid w:val="001E27E1"/>
    <w:rsid w:val="001E3C71"/>
    <w:rsid w:val="001E6EEA"/>
    <w:rsid w:val="00205132"/>
    <w:rsid w:val="002065A7"/>
    <w:rsid w:val="00221539"/>
    <w:rsid w:val="00227796"/>
    <w:rsid w:val="00237CB0"/>
    <w:rsid w:val="00245920"/>
    <w:rsid w:val="00251412"/>
    <w:rsid w:val="00255D49"/>
    <w:rsid w:val="00261163"/>
    <w:rsid w:val="00263855"/>
    <w:rsid w:val="00266895"/>
    <w:rsid w:val="00281894"/>
    <w:rsid w:val="0029197B"/>
    <w:rsid w:val="002A31A8"/>
    <w:rsid w:val="002C2639"/>
    <w:rsid w:val="002C4DCC"/>
    <w:rsid w:val="002C6161"/>
    <w:rsid w:val="002D1602"/>
    <w:rsid w:val="002D72EB"/>
    <w:rsid w:val="002F0172"/>
    <w:rsid w:val="00300E84"/>
    <w:rsid w:val="003020A4"/>
    <w:rsid w:val="003056BC"/>
    <w:rsid w:val="00321B0D"/>
    <w:rsid w:val="00324313"/>
    <w:rsid w:val="00347BBD"/>
    <w:rsid w:val="00370CC3"/>
    <w:rsid w:val="003740B5"/>
    <w:rsid w:val="003745DD"/>
    <w:rsid w:val="00375B83"/>
    <w:rsid w:val="003761B2"/>
    <w:rsid w:val="00383208"/>
    <w:rsid w:val="00383784"/>
    <w:rsid w:val="00397CEC"/>
    <w:rsid w:val="003C0AC1"/>
    <w:rsid w:val="003D3EEE"/>
    <w:rsid w:val="003D7184"/>
    <w:rsid w:val="003E7B6D"/>
    <w:rsid w:val="003F0143"/>
    <w:rsid w:val="00402F8D"/>
    <w:rsid w:val="00416EC7"/>
    <w:rsid w:val="004273D6"/>
    <w:rsid w:val="00427885"/>
    <w:rsid w:val="004404D8"/>
    <w:rsid w:val="00441B50"/>
    <w:rsid w:val="00443704"/>
    <w:rsid w:val="004511CD"/>
    <w:rsid w:val="0048362A"/>
    <w:rsid w:val="004905FB"/>
    <w:rsid w:val="00494772"/>
    <w:rsid w:val="004A127D"/>
    <w:rsid w:val="004A1BE8"/>
    <w:rsid w:val="004B13B3"/>
    <w:rsid w:val="004B1764"/>
    <w:rsid w:val="004B5377"/>
    <w:rsid w:val="004D15AB"/>
    <w:rsid w:val="004E379F"/>
    <w:rsid w:val="004E5D12"/>
    <w:rsid w:val="004E66F3"/>
    <w:rsid w:val="004F0675"/>
    <w:rsid w:val="004F0714"/>
    <w:rsid w:val="004F40C6"/>
    <w:rsid w:val="004F4880"/>
    <w:rsid w:val="00502B26"/>
    <w:rsid w:val="0050565A"/>
    <w:rsid w:val="00510F82"/>
    <w:rsid w:val="00520F98"/>
    <w:rsid w:val="0055769A"/>
    <w:rsid w:val="00560D83"/>
    <w:rsid w:val="005635CC"/>
    <w:rsid w:val="00564252"/>
    <w:rsid w:val="0057131E"/>
    <w:rsid w:val="0057612C"/>
    <w:rsid w:val="00577E9B"/>
    <w:rsid w:val="00581561"/>
    <w:rsid w:val="00585AA4"/>
    <w:rsid w:val="005B279D"/>
    <w:rsid w:val="005B5EF4"/>
    <w:rsid w:val="005C04E3"/>
    <w:rsid w:val="005C22C3"/>
    <w:rsid w:val="005C5FDC"/>
    <w:rsid w:val="005C6D54"/>
    <w:rsid w:val="005C7D7B"/>
    <w:rsid w:val="005D58C7"/>
    <w:rsid w:val="005D6568"/>
    <w:rsid w:val="005D730B"/>
    <w:rsid w:val="005E3022"/>
    <w:rsid w:val="005E6265"/>
    <w:rsid w:val="005F0820"/>
    <w:rsid w:val="005F3668"/>
    <w:rsid w:val="005F4F7C"/>
    <w:rsid w:val="00614AC9"/>
    <w:rsid w:val="006234D9"/>
    <w:rsid w:val="0064588A"/>
    <w:rsid w:val="00647E4C"/>
    <w:rsid w:val="00654574"/>
    <w:rsid w:val="006674AA"/>
    <w:rsid w:val="00692EDB"/>
    <w:rsid w:val="006938D2"/>
    <w:rsid w:val="00693B4D"/>
    <w:rsid w:val="006A5764"/>
    <w:rsid w:val="006B1C8D"/>
    <w:rsid w:val="006B2115"/>
    <w:rsid w:val="006C4062"/>
    <w:rsid w:val="006D709B"/>
    <w:rsid w:val="006E0146"/>
    <w:rsid w:val="006E631D"/>
    <w:rsid w:val="006F533D"/>
    <w:rsid w:val="0071259A"/>
    <w:rsid w:val="00714BD3"/>
    <w:rsid w:val="00736736"/>
    <w:rsid w:val="00755D22"/>
    <w:rsid w:val="00763F4A"/>
    <w:rsid w:val="00775B6D"/>
    <w:rsid w:val="00780927"/>
    <w:rsid w:val="007846C1"/>
    <w:rsid w:val="00791786"/>
    <w:rsid w:val="007963D7"/>
    <w:rsid w:val="007A0A36"/>
    <w:rsid w:val="007A2241"/>
    <w:rsid w:val="007A512D"/>
    <w:rsid w:val="007A55FF"/>
    <w:rsid w:val="007B0C3D"/>
    <w:rsid w:val="007B13DB"/>
    <w:rsid w:val="007B6EE7"/>
    <w:rsid w:val="007B71AD"/>
    <w:rsid w:val="007B7758"/>
    <w:rsid w:val="007C46C2"/>
    <w:rsid w:val="007E50BA"/>
    <w:rsid w:val="007F3849"/>
    <w:rsid w:val="007F41C0"/>
    <w:rsid w:val="007F6EFA"/>
    <w:rsid w:val="0080394F"/>
    <w:rsid w:val="00816632"/>
    <w:rsid w:val="00822DBB"/>
    <w:rsid w:val="00833106"/>
    <w:rsid w:val="00844E4E"/>
    <w:rsid w:val="0085574E"/>
    <w:rsid w:val="008600E0"/>
    <w:rsid w:val="008602B8"/>
    <w:rsid w:val="0086307A"/>
    <w:rsid w:val="00866FCB"/>
    <w:rsid w:val="00867382"/>
    <w:rsid w:val="0088141E"/>
    <w:rsid w:val="008831D6"/>
    <w:rsid w:val="00884F27"/>
    <w:rsid w:val="00885060"/>
    <w:rsid w:val="00892288"/>
    <w:rsid w:val="008A1DAC"/>
    <w:rsid w:val="008A24BD"/>
    <w:rsid w:val="008C6EC1"/>
    <w:rsid w:val="008D4C03"/>
    <w:rsid w:val="008E2B4C"/>
    <w:rsid w:val="008E51EC"/>
    <w:rsid w:val="008E566C"/>
    <w:rsid w:val="008F2C1F"/>
    <w:rsid w:val="008F6EBA"/>
    <w:rsid w:val="009008D9"/>
    <w:rsid w:val="00902D12"/>
    <w:rsid w:val="00923669"/>
    <w:rsid w:val="009318E6"/>
    <w:rsid w:val="00932A5B"/>
    <w:rsid w:val="009668BC"/>
    <w:rsid w:val="00982001"/>
    <w:rsid w:val="00991082"/>
    <w:rsid w:val="00994A6C"/>
    <w:rsid w:val="009953D1"/>
    <w:rsid w:val="009A0290"/>
    <w:rsid w:val="009A10D7"/>
    <w:rsid w:val="009A2E05"/>
    <w:rsid w:val="009B13FA"/>
    <w:rsid w:val="009B1AB0"/>
    <w:rsid w:val="009B45C7"/>
    <w:rsid w:val="009D2758"/>
    <w:rsid w:val="009D5C27"/>
    <w:rsid w:val="009F7298"/>
    <w:rsid w:val="00A1145D"/>
    <w:rsid w:val="00A32794"/>
    <w:rsid w:val="00A3533B"/>
    <w:rsid w:val="00A41193"/>
    <w:rsid w:val="00A556E9"/>
    <w:rsid w:val="00A62A1F"/>
    <w:rsid w:val="00A64F8C"/>
    <w:rsid w:val="00A74289"/>
    <w:rsid w:val="00A754C7"/>
    <w:rsid w:val="00A75BA0"/>
    <w:rsid w:val="00A87AD5"/>
    <w:rsid w:val="00A9281A"/>
    <w:rsid w:val="00A92FE8"/>
    <w:rsid w:val="00AA4C42"/>
    <w:rsid w:val="00AA6A30"/>
    <w:rsid w:val="00AB5FEB"/>
    <w:rsid w:val="00AC13A5"/>
    <w:rsid w:val="00AD4AC2"/>
    <w:rsid w:val="00AD677C"/>
    <w:rsid w:val="00AE0197"/>
    <w:rsid w:val="00AE2740"/>
    <w:rsid w:val="00AF02DC"/>
    <w:rsid w:val="00B1617B"/>
    <w:rsid w:val="00B22EC3"/>
    <w:rsid w:val="00B247A5"/>
    <w:rsid w:val="00B3005B"/>
    <w:rsid w:val="00B410BB"/>
    <w:rsid w:val="00B511A6"/>
    <w:rsid w:val="00B52251"/>
    <w:rsid w:val="00B52D35"/>
    <w:rsid w:val="00B56C46"/>
    <w:rsid w:val="00B62024"/>
    <w:rsid w:val="00B723FB"/>
    <w:rsid w:val="00B74EAD"/>
    <w:rsid w:val="00B832A0"/>
    <w:rsid w:val="00B84D63"/>
    <w:rsid w:val="00B86EAF"/>
    <w:rsid w:val="00B963E1"/>
    <w:rsid w:val="00BA7393"/>
    <w:rsid w:val="00BB5347"/>
    <w:rsid w:val="00BD66D2"/>
    <w:rsid w:val="00BE2F64"/>
    <w:rsid w:val="00C1278D"/>
    <w:rsid w:val="00C3283D"/>
    <w:rsid w:val="00C345B5"/>
    <w:rsid w:val="00C42413"/>
    <w:rsid w:val="00C42C5F"/>
    <w:rsid w:val="00C436ED"/>
    <w:rsid w:val="00C62CF8"/>
    <w:rsid w:val="00C6471E"/>
    <w:rsid w:val="00C73D64"/>
    <w:rsid w:val="00C73F2E"/>
    <w:rsid w:val="00C76C2E"/>
    <w:rsid w:val="00C86E83"/>
    <w:rsid w:val="00C916DF"/>
    <w:rsid w:val="00C940D0"/>
    <w:rsid w:val="00C97AA0"/>
    <w:rsid w:val="00CB2054"/>
    <w:rsid w:val="00CD082B"/>
    <w:rsid w:val="00CD38FD"/>
    <w:rsid w:val="00CD5761"/>
    <w:rsid w:val="00CD6D21"/>
    <w:rsid w:val="00CE6BA4"/>
    <w:rsid w:val="00CF4FDB"/>
    <w:rsid w:val="00D00895"/>
    <w:rsid w:val="00D065F5"/>
    <w:rsid w:val="00D219B1"/>
    <w:rsid w:val="00D27C5A"/>
    <w:rsid w:val="00D30E9F"/>
    <w:rsid w:val="00D32A28"/>
    <w:rsid w:val="00D33741"/>
    <w:rsid w:val="00D35CDB"/>
    <w:rsid w:val="00D37626"/>
    <w:rsid w:val="00D40C4B"/>
    <w:rsid w:val="00D41397"/>
    <w:rsid w:val="00D450A4"/>
    <w:rsid w:val="00D53CE1"/>
    <w:rsid w:val="00D56549"/>
    <w:rsid w:val="00D61ECA"/>
    <w:rsid w:val="00D66A87"/>
    <w:rsid w:val="00D73842"/>
    <w:rsid w:val="00D740F7"/>
    <w:rsid w:val="00D80FC2"/>
    <w:rsid w:val="00D83EDB"/>
    <w:rsid w:val="00D92C7D"/>
    <w:rsid w:val="00DB2572"/>
    <w:rsid w:val="00DD2855"/>
    <w:rsid w:val="00DD5C22"/>
    <w:rsid w:val="00DE085B"/>
    <w:rsid w:val="00DE6C6C"/>
    <w:rsid w:val="00DF113C"/>
    <w:rsid w:val="00E05779"/>
    <w:rsid w:val="00E163F4"/>
    <w:rsid w:val="00E16C51"/>
    <w:rsid w:val="00E404B9"/>
    <w:rsid w:val="00E4193E"/>
    <w:rsid w:val="00E55114"/>
    <w:rsid w:val="00E65B31"/>
    <w:rsid w:val="00E7116C"/>
    <w:rsid w:val="00E72211"/>
    <w:rsid w:val="00E75ADE"/>
    <w:rsid w:val="00E84C2E"/>
    <w:rsid w:val="00E860AE"/>
    <w:rsid w:val="00EA332B"/>
    <w:rsid w:val="00EB1022"/>
    <w:rsid w:val="00EB40DD"/>
    <w:rsid w:val="00EB7C1E"/>
    <w:rsid w:val="00EC724B"/>
    <w:rsid w:val="00EC7603"/>
    <w:rsid w:val="00ED0638"/>
    <w:rsid w:val="00ED69CE"/>
    <w:rsid w:val="00EE2E63"/>
    <w:rsid w:val="00EE6BE2"/>
    <w:rsid w:val="00EF79E4"/>
    <w:rsid w:val="00F031F7"/>
    <w:rsid w:val="00F05851"/>
    <w:rsid w:val="00F2241A"/>
    <w:rsid w:val="00F42EDC"/>
    <w:rsid w:val="00F50C58"/>
    <w:rsid w:val="00F511DC"/>
    <w:rsid w:val="00F52EC0"/>
    <w:rsid w:val="00F616D8"/>
    <w:rsid w:val="00F7208D"/>
    <w:rsid w:val="00F82862"/>
    <w:rsid w:val="00F82E55"/>
    <w:rsid w:val="00F90729"/>
    <w:rsid w:val="00FB028D"/>
    <w:rsid w:val="00FB7B49"/>
    <w:rsid w:val="00FC35E7"/>
    <w:rsid w:val="00FD7532"/>
    <w:rsid w:val="00FE121C"/>
    <w:rsid w:val="00FE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343035"/>
  <w14:defaultImageDpi w14:val="96"/>
  <w15:docId w15:val="{4563DCE1-D563-4764-B7D3-FB948D4B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0" w:unhideWhenUsed="1"/>
    <w:lsdException w:name="toc 2" w:locked="1" w:semiHidden="1" w:uiPriority="0"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semiHidden="1" w:unhideWhenUsed="1"/>
    <w:lsdException w:name="List 2" w:locked="1"/>
    <w:lsdException w:name="List 3" w:locked="1"/>
    <w:lsdException w:name="List 4" w:locked="1" w:semiHidden="1" w:unhideWhenUsed="1"/>
    <w:lsdException w:name="List 5" w:locked="1" w:semiHidden="1" w:unhideWhenUs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0" w:qFormat="1"/>
    <w:lsdException w:name="Closing" w:locked="1"/>
    <w:lsdException w:name="Signature" w:locked="1"/>
    <w:lsdException w:name="Default Paragraph Font" w:locked="1" w:semiHidden="1" w:uiPriority="0" w:unhideWhenUs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semiHidden="1" w:uiPriority="0" w:unhideWhenUs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semiHidden="1" w:uiPriority="0" w:unhideWhenUsed="1"/>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5E7"/>
    <w:pPr>
      <w:spacing w:after="0" w:line="240" w:lineRule="auto"/>
    </w:pPr>
    <w:rPr>
      <w:sz w:val="24"/>
      <w:szCs w:val="24"/>
    </w:rPr>
  </w:style>
  <w:style w:type="paragraph" w:styleId="Heading1">
    <w:name w:val="heading 1"/>
    <w:next w:val="TextHeading2"/>
    <w:link w:val="Heading1Char"/>
    <w:qFormat/>
    <w:rsid w:val="00FC35E7"/>
    <w:pPr>
      <w:keepNext/>
      <w:keepLines/>
      <w:numPr>
        <w:ilvl w:val="1"/>
        <w:numId w:val="3"/>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FC35E7"/>
    <w:pPr>
      <w:keepNext/>
      <w:keepLines/>
      <w:numPr>
        <w:ilvl w:val="2"/>
        <w:numId w:val="3"/>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FC35E7"/>
    <w:pPr>
      <w:keepNext/>
      <w:keepLines/>
      <w:numPr>
        <w:ilvl w:val="3"/>
        <w:numId w:val="3"/>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FC35E7"/>
    <w:pPr>
      <w:keepNext/>
      <w:keepLines/>
      <w:numPr>
        <w:ilvl w:val="4"/>
        <w:numId w:val="3"/>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FC35E7"/>
    <w:pPr>
      <w:keepNext/>
      <w:keepLines/>
      <w:numPr>
        <w:ilvl w:val="5"/>
        <w:numId w:val="3"/>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rsid w:val="00564252"/>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564252"/>
    <w:pPr>
      <w:numPr>
        <w:ilvl w:val="6"/>
        <w:numId w:val="1"/>
      </w:numPr>
      <w:spacing w:before="240" w:after="60"/>
      <w:outlineLvl w:val="6"/>
    </w:pPr>
  </w:style>
  <w:style w:type="paragraph" w:styleId="Heading8">
    <w:name w:val="heading 8"/>
    <w:basedOn w:val="Normal"/>
    <w:next w:val="Normal"/>
    <w:link w:val="Heading8Char"/>
    <w:uiPriority w:val="99"/>
    <w:qFormat/>
    <w:rsid w:val="00564252"/>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56425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rsid w:val="00564252"/>
    <w:pPr>
      <w:spacing w:before="120" w:after="120"/>
    </w:pPr>
  </w:style>
  <w:style w:type="paragraph" w:customStyle="1" w:styleId="TextHeading2">
    <w:name w:val="Text Heading 2"/>
    <w:link w:val="TextHeading2Char"/>
    <w:rsid w:val="00FC35E7"/>
    <w:pPr>
      <w:spacing w:before="120" w:after="120" w:line="240" w:lineRule="auto"/>
      <w:jc w:val="both"/>
    </w:pPr>
    <w:rPr>
      <w:sz w:val="24"/>
      <w:szCs w:val="20"/>
    </w:rPr>
  </w:style>
  <w:style w:type="paragraph" w:customStyle="1" w:styleId="TextHeading3">
    <w:name w:val="Text Heading 3"/>
    <w:rsid w:val="00FC35E7"/>
    <w:pPr>
      <w:spacing w:before="120" w:after="120" w:line="240" w:lineRule="auto"/>
      <w:ind w:left="720" w:right="720"/>
      <w:jc w:val="both"/>
    </w:pPr>
    <w:rPr>
      <w:sz w:val="24"/>
      <w:szCs w:val="20"/>
    </w:rPr>
  </w:style>
  <w:style w:type="paragraph" w:customStyle="1" w:styleId="TextHeading4">
    <w:name w:val="Text Heading 4"/>
    <w:rsid w:val="00FC35E7"/>
    <w:pPr>
      <w:spacing w:before="120" w:after="120" w:line="240" w:lineRule="auto"/>
      <w:ind w:left="1440" w:right="1440"/>
      <w:jc w:val="both"/>
    </w:pPr>
    <w:rPr>
      <w:sz w:val="24"/>
      <w:szCs w:val="20"/>
    </w:rPr>
  </w:style>
  <w:style w:type="paragraph" w:customStyle="1" w:styleId="TextHeading5">
    <w:name w:val="Text Heading 5"/>
    <w:rsid w:val="00FC35E7"/>
    <w:pPr>
      <w:spacing w:before="120" w:after="120" w:line="240" w:lineRule="auto"/>
      <w:ind w:left="2160" w:right="2160"/>
      <w:jc w:val="both"/>
    </w:pPr>
    <w:rPr>
      <w:sz w:val="24"/>
      <w:szCs w:val="20"/>
    </w:rPr>
  </w:style>
  <w:style w:type="paragraph" w:styleId="Title">
    <w:name w:val="Title"/>
    <w:basedOn w:val="Normal"/>
    <w:next w:val="Normal"/>
    <w:link w:val="TitleChar"/>
    <w:qFormat/>
    <w:rsid w:val="00FC35E7"/>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FC35E7"/>
    <w:pPr>
      <w:spacing w:after="0" w:line="400" w:lineRule="exact"/>
      <w:jc w:val="center"/>
    </w:pPr>
    <w:rPr>
      <w:rFonts w:ascii="Arial" w:hAnsi="Arial"/>
      <w:b/>
      <w:sz w:val="36"/>
      <w:szCs w:val="20"/>
    </w:rPr>
  </w:style>
  <w:style w:type="paragraph" w:customStyle="1" w:styleId="TitleDocumentCenter">
    <w:name w:val="Title Document Center"/>
    <w:next w:val="TextHeading2"/>
    <w:rsid w:val="00FC35E7"/>
    <w:pPr>
      <w:spacing w:before="120" w:after="0" w:line="400" w:lineRule="atLeast"/>
      <w:jc w:val="center"/>
    </w:pPr>
    <w:rPr>
      <w:rFonts w:ascii="Arial" w:hAnsi="Arial"/>
      <w:b/>
      <w:noProof/>
      <w:sz w:val="36"/>
      <w:szCs w:val="20"/>
    </w:rPr>
  </w:style>
  <w:style w:type="paragraph" w:customStyle="1" w:styleId="TitlePage">
    <w:name w:val="Title Page"/>
    <w:rsid w:val="00FC35E7"/>
    <w:pPr>
      <w:keepNext/>
      <w:keepLines/>
      <w:spacing w:after="480" w:line="400" w:lineRule="exact"/>
      <w:jc w:val="center"/>
    </w:pPr>
    <w:rPr>
      <w:rFonts w:ascii="Arial" w:hAnsi="Arial"/>
      <w:b/>
      <w:sz w:val="36"/>
      <w:szCs w:val="20"/>
    </w:rPr>
  </w:style>
  <w:style w:type="paragraph" w:styleId="TOC1">
    <w:name w:val="toc 1"/>
    <w:next w:val="Normal"/>
    <w:rsid w:val="00FC35E7"/>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FC35E7"/>
    <w:pPr>
      <w:tabs>
        <w:tab w:val="left" w:pos="2520"/>
        <w:tab w:val="right" w:leader="dot" w:pos="8640"/>
      </w:tabs>
      <w:spacing w:after="0" w:line="240" w:lineRule="auto"/>
      <w:ind w:left="2520" w:right="720" w:hanging="2520"/>
    </w:pPr>
    <w:rPr>
      <w:sz w:val="24"/>
      <w:szCs w:val="20"/>
    </w:rPr>
  </w:style>
  <w:style w:type="paragraph" w:styleId="BodyText2">
    <w:name w:val="Body Text 2"/>
    <w:basedOn w:val="Normal"/>
    <w:link w:val="BodyText2Char"/>
    <w:uiPriority w:val="99"/>
    <w:pPr>
      <w:autoSpaceDE w:val="0"/>
      <w:autoSpaceDN w:val="0"/>
      <w:adjustRightInd w:val="0"/>
      <w:ind w:left="720"/>
      <w:jc w:val="both"/>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BodyTextIndent2">
    <w:name w:val="Body Text Indent 2"/>
    <w:basedOn w:val="Normal"/>
    <w:link w:val="BodyTextIndent2Char"/>
    <w:uiPriority w:val="99"/>
    <w:pPr>
      <w:autoSpaceDE w:val="0"/>
      <w:autoSpaceDN w:val="0"/>
      <w:adjustRightInd w:val="0"/>
      <w:ind w:left="1440" w:hanging="720"/>
      <w:jc w:val="both"/>
    </w:pPr>
  </w:style>
  <w:style w:type="character" w:customStyle="1" w:styleId="BodyTextIndent2Char">
    <w:name w:val="Body Text Indent 2 Char"/>
    <w:basedOn w:val="DefaultParagraphFont"/>
    <w:link w:val="BodyTextIndent2"/>
    <w:uiPriority w:val="99"/>
    <w:semiHidden/>
    <w:locked/>
    <w:rPr>
      <w:rFonts w:cs="Times New Roman"/>
      <w:sz w:val="24"/>
      <w:szCs w:val="24"/>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DocumentMap">
    <w:name w:val="Document Map"/>
    <w:basedOn w:val="Normal"/>
    <w:link w:val="DocumentMapChar"/>
    <w:semiHidden/>
    <w:rsid w:val="00FC35E7"/>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customStyle="1" w:styleId="DocumentTitle">
    <w:name w:val="Document Title"/>
    <w:next w:val="TextHeading2"/>
    <w:rsid w:val="00FC35E7"/>
    <w:pPr>
      <w:keepNext/>
      <w:keepLines/>
      <w:numPr>
        <w:numId w:val="3"/>
      </w:numPr>
      <w:spacing w:after="480" w:line="400" w:lineRule="exact"/>
      <w:jc w:val="center"/>
      <w:outlineLvl w:val="0"/>
    </w:pPr>
    <w:rPr>
      <w:rFonts w:ascii="Arial" w:hAnsi="Arial"/>
      <w:b/>
      <w:sz w:val="36"/>
      <w:szCs w:val="20"/>
    </w:rPr>
  </w:style>
  <w:style w:type="paragraph" w:customStyle="1" w:styleId="HIPAAHeading">
    <w:name w:val="HIPAA Heading"/>
    <w:link w:val="HIPAAHeadingChar"/>
    <w:uiPriority w:val="99"/>
    <w:pPr>
      <w:keepNext/>
      <w:keepLines/>
      <w:tabs>
        <w:tab w:val="num" w:pos="720"/>
      </w:tabs>
      <w:spacing w:before="360" w:after="120" w:line="240" w:lineRule="auto"/>
      <w:ind w:left="720" w:hanging="720"/>
    </w:pPr>
    <w:rPr>
      <w:rFonts w:ascii="Arial" w:hAnsi="Arial" w:cs="Arial"/>
      <w:b/>
      <w:bCs/>
      <w:sz w:val="24"/>
      <w:szCs w:val="24"/>
    </w:rPr>
  </w:style>
  <w:style w:type="paragraph" w:customStyle="1" w:styleId="Heading1Unnumbered">
    <w:name w:val="Heading 1 Unnumbered"/>
    <w:basedOn w:val="Heading1"/>
    <w:rsid w:val="00FC35E7"/>
    <w:pPr>
      <w:numPr>
        <w:ilvl w:val="0"/>
        <w:numId w:val="0"/>
      </w:numPr>
    </w:pPr>
  </w:style>
  <w:style w:type="paragraph" w:customStyle="1" w:styleId="Heading2Unnumbered">
    <w:name w:val="Heading 2 Unnumbered"/>
    <w:basedOn w:val="Heading2"/>
    <w:rsid w:val="00FC35E7"/>
    <w:pPr>
      <w:numPr>
        <w:ilvl w:val="0"/>
        <w:numId w:val="0"/>
      </w:numPr>
    </w:pPr>
  </w:style>
  <w:style w:type="character" w:styleId="PageNumber">
    <w:name w:val="page number"/>
    <w:basedOn w:val="DefaultParagraphFont"/>
    <w:uiPriority w:val="99"/>
    <w:rsid w:val="00DE6C6C"/>
    <w:rPr>
      <w:rFonts w:cs="Times New Roman"/>
    </w:rPr>
  </w:style>
  <w:style w:type="paragraph" w:customStyle="1" w:styleId="DocumentTOC">
    <w:name w:val="Document TOC"/>
    <w:next w:val="TextHeading2"/>
    <w:rsid w:val="00FC35E7"/>
    <w:pPr>
      <w:keepNext/>
      <w:keepLines/>
      <w:spacing w:after="480" w:line="400" w:lineRule="exact"/>
      <w:jc w:val="center"/>
    </w:pPr>
    <w:rPr>
      <w:rFonts w:ascii="Arial" w:hAnsi="Arial"/>
      <w:b/>
      <w:sz w:val="36"/>
      <w:szCs w:val="20"/>
    </w:rPr>
  </w:style>
  <w:style w:type="paragraph" w:styleId="TOCHeading">
    <w:name w:val="TOC Heading"/>
    <w:basedOn w:val="Heading1"/>
    <w:next w:val="Normal"/>
    <w:uiPriority w:val="99"/>
    <w:qFormat/>
    <w:rsid w:val="009A10D7"/>
    <w:pPr>
      <w:numPr>
        <w:ilvl w:val="0"/>
        <w:numId w:val="0"/>
      </w:numPr>
      <w:spacing w:before="480" w:after="0" w:line="276" w:lineRule="auto"/>
      <w:jc w:val="left"/>
      <w:outlineLvl w:val="9"/>
    </w:pPr>
    <w:rPr>
      <w:rFonts w:ascii="Cambria" w:hAnsi="Cambria"/>
      <w:color w:val="365F91"/>
      <w:sz w:val="28"/>
      <w:szCs w:val="28"/>
    </w:rPr>
  </w:style>
  <w:style w:type="paragraph" w:styleId="TOC3">
    <w:name w:val="toc 3"/>
    <w:basedOn w:val="Normal"/>
    <w:next w:val="Normal"/>
    <w:autoRedefine/>
    <w:uiPriority w:val="99"/>
    <w:semiHidden/>
    <w:rsid w:val="00564252"/>
    <w:pPr>
      <w:ind w:left="480"/>
    </w:pPr>
  </w:style>
  <w:style w:type="paragraph" w:styleId="BalloonText">
    <w:name w:val="Balloon Text"/>
    <w:basedOn w:val="Normal"/>
    <w:link w:val="BalloonTextChar"/>
    <w:uiPriority w:val="99"/>
    <w:semiHidden/>
    <w:rsid w:val="009A10D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A10D7"/>
    <w:rPr>
      <w:rFonts w:ascii="Tahoma" w:hAnsi="Tahoma" w:cs="Tahoma"/>
      <w:sz w:val="16"/>
      <w:szCs w:val="16"/>
    </w:rPr>
  </w:style>
  <w:style w:type="paragraph" w:customStyle="1" w:styleId="Heading10">
    <w:name w:val="Heading 10"/>
    <w:basedOn w:val="HIPAAHeading"/>
    <w:link w:val="Heading10Char"/>
    <w:uiPriority w:val="99"/>
    <w:rsid w:val="009A10D7"/>
    <w:pPr>
      <w:numPr>
        <w:numId w:val="2"/>
      </w:numPr>
      <w:outlineLvl w:val="0"/>
    </w:pPr>
  </w:style>
  <w:style w:type="character" w:styleId="Hyperlink">
    <w:name w:val="Hyperlink"/>
    <w:basedOn w:val="DefaultParagraphFont"/>
    <w:uiPriority w:val="99"/>
    <w:rsid w:val="00564252"/>
    <w:rPr>
      <w:rFonts w:cs="Times New Roman"/>
      <w:color w:val="0000FF"/>
      <w:u w:val="single"/>
    </w:rPr>
  </w:style>
  <w:style w:type="character" w:customStyle="1" w:styleId="HIPAAHeadingChar">
    <w:name w:val="HIPAA Heading Char"/>
    <w:basedOn w:val="DefaultParagraphFont"/>
    <w:link w:val="HIPAAHeading"/>
    <w:uiPriority w:val="99"/>
    <w:locked/>
    <w:rsid w:val="009A10D7"/>
    <w:rPr>
      <w:rFonts w:ascii="Arial" w:hAnsi="Arial" w:cs="Arial"/>
      <w:b/>
      <w:bCs/>
      <w:sz w:val="24"/>
      <w:szCs w:val="24"/>
    </w:rPr>
  </w:style>
  <w:style w:type="character" w:customStyle="1" w:styleId="Heading10Char">
    <w:name w:val="Heading 10 Char"/>
    <w:basedOn w:val="HIPAAHeadingChar"/>
    <w:link w:val="Heading10"/>
    <w:uiPriority w:val="99"/>
    <w:locked/>
    <w:rsid w:val="009A10D7"/>
    <w:rPr>
      <w:rFonts w:ascii="Arial" w:hAnsi="Arial" w:cs="Arial"/>
      <w:b/>
      <w:bCs/>
      <w:sz w:val="24"/>
      <w:szCs w:val="24"/>
    </w:rPr>
  </w:style>
  <w:style w:type="paragraph" w:styleId="TOC4">
    <w:name w:val="toc 4"/>
    <w:basedOn w:val="Normal"/>
    <w:next w:val="Normal"/>
    <w:autoRedefine/>
    <w:uiPriority w:val="99"/>
    <w:semiHidden/>
    <w:rsid w:val="00654574"/>
    <w:pPr>
      <w:ind w:left="720"/>
    </w:pPr>
  </w:style>
  <w:style w:type="paragraph" w:styleId="TOC5">
    <w:name w:val="toc 5"/>
    <w:basedOn w:val="Normal"/>
    <w:next w:val="Normal"/>
    <w:autoRedefine/>
    <w:uiPriority w:val="99"/>
    <w:semiHidden/>
    <w:rsid w:val="00654574"/>
    <w:pPr>
      <w:ind w:left="960"/>
    </w:pPr>
  </w:style>
  <w:style w:type="paragraph" w:styleId="TOC6">
    <w:name w:val="toc 6"/>
    <w:basedOn w:val="Normal"/>
    <w:next w:val="Normal"/>
    <w:autoRedefine/>
    <w:uiPriority w:val="99"/>
    <w:semiHidden/>
    <w:rsid w:val="00654574"/>
    <w:pPr>
      <w:ind w:left="1200"/>
    </w:pPr>
  </w:style>
  <w:style w:type="paragraph" w:styleId="TOC7">
    <w:name w:val="toc 7"/>
    <w:basedOn w:val="Normal"/>
    <w:next w:val="Normal"/>
    <w:autoRedefine/>
    <w:uiPriority w:val="99"/>
    <w:semiHidden/>
    <w:rsid w:val="00654574"/>
    <w:pPr>
      <w:ind w:left="1440"/>
    </w:pPr>
  </w:style>
  <w:style w:type="paragraph" w:styleId="TOC8">
    <w:name w:val="toc 8"/>
    <w:basedOn w:val="Normal"/>
    <w:next w:val="Normal"/>
    <w:autoRedefine/>
    <w:uiPriority w:val="99"/>
    <w:semiHidden/>
    <w:rsid w:val="00654574"/>
    <w:pPr>
      <w:ind w:left="1680"/>
    </w:pPr>
  </w:style>
  <w:style w:type="paragraph" w:styleId="TOC9">
    <w:name w:val="toc 9"/>
    <w:basedOn w:val="Normal"/>
    <w:next w:val="Normal"/>
    <w:autoRedefine/>
    <w:uiPriority w:val="99"/>
    <w:semiHidden/>
    <w:rsid w:val="00654574"/>
    <w:pPr>
      <w:ind w:left="1920"/>
    </w:pPr>
  </w:style>
  <w:style w:type="paragraph" w:customStyle="1" w:styleId="PortfolioSection">
    <w:name w:val="Portfolio Section"/>
    <w:next w:val="TextHeading2"/>
    <w:rsid w:val="00FC35E7"/>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FC35E7"/>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B1617B"/>
    <w:rPr>
      <w:color w:val="808080"/>
    </w:rPr>
  </w:style>
  <w:style w:type="paragraph" w:styleId="CommentText">
    <w:name w:val="annotation text"/>
    <w:basedOn w:val="Normal"/>
    <w:link w:val="CommentTextChar"/>
    <w:uiPriority w:val="99"/>
    <w:locked/>
    <w:rsid w:val="00B1617B"/>
    <w:rPr>
      <w:sz w:val="20"/>
      <w:szCs w:val="20"/>
    </w:rPr>
  </w:style>
  <w:style w:type="character" w:customStyle="1" w:styleId="CommentTextChar">
    <w:name w:val="Comment Text Char"/>
    <w:basedOn w:val="DefaultParagraphFont"/>
    <w:link w:val="CommentText"/>
    <w:uiPriority w:val="99"/>
    <w:rsid w:val="00B1617B"/>
    <w:rPr>
      <w:sz w:val="20"/>
      <w:szCs w:val="20"/>
    </w:rPr>
  </w:style>
  <w:style w:type="table" w:styleId="TableGrid">
    <w:name w:val="Table Grid"/>
    <w:basedOn w:val="TableNormal"/>
    <w:uiPriority w:val="59"/>
    <w:locked/>
    <w:rsid w:val="007A0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 w:type="character" w:customStyle="1" w:styleId="TextHeading2Char">
    <w:name w:val="Text Heading 2 Char"/>
    <w:link w:val="TextHeading2"/>
    <w:locked/>
    <w:rsid w:val="00884F27"/>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93438">
      <w:bodyDiv w:val="1"/>
      <w:marLeft w:val="0"/>
      <w:marRight w:val="0"/>
      <w:marTop w:val="0"/>
      <w:marBottom w:val="0"/>
      <w:divBdr>
        <w:top w:val="none" w:sz="0" w:space="0" w:color="auto"/>
        <w:left w:val="none" w:sz="0" w:space="0" w:color="auto"/>
        <w:bottom w:val="none" w:sz="0" w:space="0" w:color="auto"/>
        <w:right w:val="none" w:sz="0" w:space="0" w:color="auto"/>
      </w:divBdr>
    </w:div>
    <w:div w:id="2121290460">
      <w:marLeft w:val="0"/>
      <w:marRight w:val="0"/>
      <w:marTop w:val="0"/>
      <w:marBottom w:val="0"/>
      <w:divBdr>
        <w:top w:val="none" w:sz="0" w:space="0" w:color="auto"/>
        <w:left w:val="none" w:sz="0" w:space="0" w:color="auto"/>
        <w:bottom w:val="none" w:sz="0" w:space="0" w:color="auto"/>
        <w:right w:val="none" w:sz="0" w:space="0" w:color="auto"/>
      </w:divBdr>
    </w:div>
    <w:div w:id="2121290461">
      <w:marLeft w:val="0"/>
      <w:marRight w:val="0"/>
      <w:marTop w:val="0"/>
      <w:marBottom w:val="0"/>
      <w:divBdr>
        <w:top w:val="none" w:sz="0" w:space="0" w:color="auto"/>
        <w:left w:val="none" w:sz="0" w:space="0" w:color="auto"/>
        <w:bottom w:val="none" w:sz="0" w:space="0" w:color="auto"/>
        <w:right w:val="none" w:sz="0" w:space="0" w:color="auto"/>
      </w:divBdr>
    </w:div>
    <w:div w:id="2121290462">
      <w:marLeft w:val="0"/>
      <w:marRight w:val="0"/>
      <w:marTop w:val="0"/>
      <w:marBottom w:val="0"/>
      <w:divBdr>
        <w:top w:val="none" w:sz="0" w:space="0" w:color="auto"/>
        <w:left w:val="none" w:sz="0" w:space="0" w:color="auto"/>
        <w:bottom w:val="none" w:sz="0" w:space="0" w:color="auto"/>
        <w:right w:val="none" w:sz="0" w:space="0" w:color="auto"/>
      </w:divBdr>
    </w:div>
    <w:div w:id="212129046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WCStyles2.dot</Template>
  <TotalTime>6</TotalTime>
  <Pages>4</Pages>
  <Words>1056</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HIPAA Authorization</vt:lpstr>
    </vt:vector>
  </TitlesOfParts>
  <Company>WealthCounsel, LLC</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HIPAA Authorization</dc:title>
  <dc:subject/>
  <dc:creator>Ryan Magel</dc:creator>
  <cp:keywords/>
  <dc:description>da</dc:description>
  <cp:lastModifiedBy>Ryan Magel</cp:lastModifiedBy>
  <cp:revision>10</cp:revision>
  <dcterms:created xsi:type="dcterms:W3CDTF">2025-05-14T23:29:00Z</dcterms:created>
  <dcterms:modified xsi:type="dcterms:W3CDTF">2025-06-23T17:52:00Z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macrosRun">
    <vt:lpwstr>Yes</vt:lpwstr>
  </property>
</Properties>
</file>